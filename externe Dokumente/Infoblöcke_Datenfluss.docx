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844A71" w:rsidRPr="00431BDC" w:rsidTr="009230D4">
        <w:tc>
          <w:tcPr>
            <w:tcW w:w="8642" w:type="dxa"/>
            <w:gridSpan w:val="2"/>
          </w:tcPr>
          <w:p w:rsidR="00844A71" w:rsidRPr="00431BDC" w:rsidRDefault="00C8299C" w:rsidP="00431176">
            <w:pPr>
              <w:pStyle w:val="berschrift2"/>
              <w:outlineLvl w:val="1"/>
            </w:pPr>
            <w:r>
              <w:rPr>
                <w:noProof/>
              </w:rPr>
              <w:t xml:space="preserve">IB 07 - </w:t>
            </w:r>
            <w:r w:rsidR="00844A71">
              <w:rPr>
                <w:noProof/>
              </w:rPr>
              <w:t xml:space="preserve">Die </w:t>
            </w:r>
            <w:r w:rsidR="00844A71" w:rsidRPr="00A14172">
              <w:rPr>
                <w:noProof/>
              </w:rPr>
              <w:t>Verschlüsselung der App ist unsicher implementiert</w:t>
            </w:r>
          </w:p>
        </w:tc>
      </w:tr>
      <w:tr w:rsidR="00844A71" w:rsidRPr="00431BDC" w:rsidTr="009230D4">
        <w:tc>
          <w:tcPr>
            <w:tcW w:w="4390" w:type="dxa"/>
          </w:tcPr>
          <w:p w:rsidR="00844A71" w:rsidRPr="00431BDC" w:rsidRDefault="00844A71" w:rsidP="00431176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844A71" w:rsidRPr="00281E01" w:rsidRDefault="00844A71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1B27DEB" wp14:editId="67959C00">
                  <wp:extent cx="251999" cy="217626"/>
                  <wp:effectExtent l="0" t="0" r="2540" b="11430"/>
                  <wp:docPr id="37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erleichtert es Dritten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unbefugt Ihre Kommunikation mitzulesen und ge</w:t>
            </w:r>
            <w:r w:rsidRPr="00281E01">
              <w:rPr>
                <w:rFonts w:ascii="Calibri" w:hAnsi="Calibri" w:cs="Arial"/>
                <w:noProof/>
              </w:rPr>
              <w:softHyphen/>
              <w:t>ge</w:t>
            </w:r>
            <w:r w:rsidRPr="00281E01">
              <w:rPr>
                <w:rFonts w:ascii="Calibri" w:hAnsi="Calibri" w:cs="Arial"/>
                <w:noProof/>
              </w:rPr>
              <w:softHyphen/>
              <w:t>benenfalls zu missbrauchen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844A71" w:rsidRDefault="00844A71" w:rsidP="00844A71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844A71" w:rsidTr="00844A71">
        <w:tc>
          <w:tcPr>
            <w:tcW w:w="4318" w:type="dxa"/>
          </w:tcPr>
          <w:p w:rsidR="00844A71" w:rsidRDefault="00844A71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844A71" w:rsidRDefault="00844A71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844A71" w:rsidTr="00844A71">
        <w:tc>
          <w:tcPr>
            <w:tcW w:w="4318" w:type="dxa"/>
          </w:tcPr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Pr="00844A71" w:rsidRDefault="00844A71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Aus automatischen Tests</w:t>
            </w: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844A71" w:rsidRDefault="00844A71" w:rsidP="00431176">
            <w:pPr>
              <w:rPr>
                <w:noProof/>
                <w:sz w:val="16"/>
              </w:rPr>
            </w:pPr>
          </w:p>
        </w:tc>
      </w:tr>
      <w:tr w:rsidR="00844A71" w:rsidTr="00431176">
        <w:tc>
          <w:tcPr>
            <w:tcW w:w="8637" w:type="dxa"/>
            <w:gridSpan w:val="2"/>
          </w:tcPr>
          <w:p w:rsidR="00844A71" w:rsidRDefault="00844A71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844A71" w:rsidTr="00431176">
        <w:tc>
          <w:tcPr>
            <w:tcW w:w="8637" w:type="dxa"/>
            <w:gridSpan w:val="2"/>
          </w:tcPr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Pr="00844A71" w:rsidRDefault="00844A71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Antwort</w:t>
            </w:r>
            <w:r w:rsidRPr="00844A71">
              <w:rPr>
                <w:b/>
                <w:noProof/>
                <w:sz w:val="24"/>
                <w:szCs w:val="24"/>
              </w:rPr>
              <w:t>: Ja / Nein</w:t>
            </w:r>
          </w:p>
          <w:p w:rsidR="00844A71" w:rsidRPr="00844A71" w:rsidRDefault="00844A71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Bald Qualitätaussage möglich?</w:t>
            </w: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1F0D2C" w:rsidRDefault="001F0D2C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  <w:p w:rsidR="00844A71" w:rsidRDefault="00844A71" w:rsidP="00431176">
            <w:pPr>
              <w:rPr>
                <w:noProof/>
                <w:sz w:val="16"/>
              </w:rPr>
            </w:pPr>
          </w:p>
        </w:tc>
      </w:tr>
      <w:tr w:rsidR="00844A71" w:rsidTr="00431176">
        <w:tc>
          <w:tcPr>
            <w:tcW w:w="8637" w:type="dxa"/>
            <w:gridSpan w:val="2"/>
          </w:tcPr>
          <w:p w:rsidR="00844A71" w:rsidRDefault="00844A71" w:rsidP="00844A71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844A71" w:rsidRPr="009D7C07" w:rsidTr="00844A71">
        <w:tc>
          <w:tcPr>
            <w:tcW w:w="8637" w:type="dxa"/>
            <w:gridSpan w:val="2"/>
            <w:shd w:val="clear" w:color="auto" w:fill="C5E0B3" w:themeFill="accent6" w:themeFillTint="66"/>
          </w:tcPr>
          <w:p w:rsidR="00844A71" w:rsidRPr="009D7C07" w:rsidRDefault="00844A71" w:rsidP="00431176">
            <w:pPr>
              <w:rPr>
                <w:noProof/>
                <w:sz w:val="24"/>
                <w:szCs w:val="24"/>
              </w:rPr>
            </w:pPr>
          </w:p>
          <w:p w:rsidR="00844A71" w:rsidRPr="009D7C07" w:rsidRDefault="00844A71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844A71" w:rsidRPr="009D7C07" w:rsidRDefault="00844A71" w:rsidP="00431176">
            <w:pPr>
              <w:rPr>
                <w:noProof/>
                <w:sz w:val="24"/>
                <w:szCs w:val="24"/>
              </w:rPr>
            </w:pPr>
          </w:p>
        </w:tc>
      </w:tr>
    </w:tbl>
    <w:p w:rsidR="004C560F" w:rsidRDefault="004C560F" w:rsidP="003B59D3"/>
    <w:p w:rsidR="004C560F" w:rsidRDefault="004C560F" w:rsidP="004C560F">
      <w:r>
        <w:br w:type="page"/>
      </w:r>
    </w:p>
    <w:tbl>
      <w:tblPr>
        <w:tblStyle w:val="Tabellenraster"/>
        <w:tblW w:w="8683" w:type="dxa"/>
        <w:tblLook w:val="04A0" w:firstRow="1" w:lastRow="0" w:firstColumn="1" w:lastColumn="0" w:noHBand="0" w:noVBand="1"/>
      </w:tblPr>
      <w:tblGrid>
        <w:gridCol w:w="4340"/>
        <w:gridCol w:w="4343"/>
      </w:tblGrid>
      <w:tr w:rsidR="004C560F" w:rsidRPr="00431BDC" w:rsidTr="009230D4">
        <w:trPr>
          <w:trHeight w:val="420"/>
        </w:trPr>
        <w:tc>
          <w:tcPr>
            <w:tcW w:w="8683" w:type="dxa"/>
            <w:gridSpan w:val="2"/>
          </w:tcPr>
          <w:p w:rsidR="004C560F" w:rsidRPr="00431BDC" w:rsidRDefault="00C8299C" w:rsidP="00B359FA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02 - </w:t>
            </w:r>
            <w:r w:rsidR="004C560F" w:rsidRPr="00431BDC">
              <w:rPr>
                <w:noProof/>
              </w:rPr>
              <w:t xml:space="preserve">Die App </w:t>
            </w:r>
            <w:r w:rsidR="00B359FA">
              <w:rPr>
                <w:noProof/>
              </w:rPr>
              <w:t xml:space="preserve">hat </w:t>
            </w:r>
            <w:r w:rsidR="004C560F" w:rsidRPr="00431BDC">
              <w:rPr>
                <w:noProof/>
              </w:rPr>
              <w:t>Internetzugriff</w:t>
            </w:r>
          </w:p>
        </w:tc>
      </w:tr>
      <w:tr w:rsidR="004C560F" w:rsidRPr="00431BDC" w:rsidTr="009230D4">
        <w:trPr>
          <w:trHeight w:val="1195"/>
        </w:trPr>
        <w:tc>
          <w:tcPr>
            <w:tcW w:w="4340" w:type="dxa"/>
          </w:tcPr>
          <w:p w:rsidR="004C560F" w:rsidRPr="00281E01" w:rsidRDefault="004C560F" w:rsidP="00431176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31CC5EA" wp14:editId="61E18729">
                  <wp:extent cx="251999" cy="217626"/>
                  <wp:effectExtent l="0" t="0" r="0" b="11430"/>
                  <wp:docPr id="28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können aktuelle Inhalte nutzen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C560F" w:rsidRPr="00431BDC" w:rsidRDefault="004C560F" w:rsidP="00431176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40B11FA" wp14:editId="57BD74BE">
                  <wp:extent cx="251999" cy="217626"/>
                  <wp:effectExtent l="0" t="0" r="0" b="11430"/>
                  <wp:docPr id="28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können weiterführende Kom</w:t>
            </w:r>
            <w:r w:rsidRPr="00281E01">
              <w:rPr>
                <w:rFonts w:ascii="Calibri" w:hAnsi="Calibri" w:cs="Arial"/>
                <w:noProof/>
              </w:rPr>
              <w:softHyphen/>
              <w:t>fort</w:t>
            </w:r>
            <w:r w:rsidRPr="00281E01">
              <w:rPr>
                <w:rFonts w:ascii="Calibri" w:hAnsi="Calibri" w:cs="Arial"/>
                <w:noProof/>
              </w:rPr>
              <w:softHyphen/>
              <w:t>funk</w:t>
            </w:r>
            <w:r w:rsidRPr="00281E01">
              <w:rPr>
                <w:rFonts w:ascii="Calibri" w:hAnsi="Calibri" w:cs="Arial"/>
                <w:noProof/>
              </w:rPr>
              <w:softHyphen/>
              <w:t>tionen aktiviere</w:t>
            </w:r>
            <w:r>
              <w:rPr>
                <w:rFonts w:ascii="Calibri" w:hAnsi="Calibri" w:cs="Arial"/>
                <w:noProof/>
              </w:rPr>
              <w:t>n (z.B. Tic</w:t>
            </w:r>
            <w:r>
              <w:rPr>
                <w:rFonts w:ascii="Calibri" w:hAnsi="Calibri" w:cs="Arial"/>
                <w:noProof/>
              </w:rPr>
              <w:softHyphen/>
              <w:t>ket</w:t>
            </w:r>
            <w:r>
              <w:rPr>
                <w:rFonts w:ascii="Calibri" w:hAnsi="Calibri" w:cs="Arial"/>
                <w:noProof/>
              </w:rPr>
              <w:softHyphen/>
              <w:t>bu</w:t>
            </w:r>
            <w:r>
              <w:rPr>
                <w:rFonts w:ascii="Calibri" w:hAnsi="Calibri" w:cs="Arial"/>
                <w:noProof/>
              </w:rPr>
              <w:softHyphen/>
              <w:t>ch</w:t>
            </w:r>
            <w:r>
              <w:rPr>
                <w:rFonts w:ascii="Calibri" w:hAnsi="Calibri" w:cs="Arial"/>
                <w:noProof/>
              </w:rPr>
              <w:softHyphen/>
              <w:t>ungen</w:t>
            </w:r>
            <w:r w:rsidRPr="00281E01">
              <w:rPr>
                <w:rFonts w:ascii="Calibri" w:hAnsi="Calibri" w:cs="Arial"/>
                <w:noProof/>
              </w:rPr>
              <w:t>)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343" w:type="dxa"/>
          </w:tcPr>
          <w:p w:rsidR="004C560F" w:rsidRPr="00281E01" w:rsidRDefault="004C560F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A347D75" wp14:editId="6ABDC293">
                  <wp:extent cx="251999" cy="217626"/>
                  <wp:effectExtent l="0" t="0" r="2540" b="11430"/>
                  <wp:docPr id="28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 App kann alle Daten, auf die sie zu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greift, auch versenden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C560F" w:rsidRPr="00281E01" w:rsidRDefault="004C560F" w:rsidP="00431176">
            <w:pPr>
              <w:rPr>
                <w:rFonts w:ascii="Calibri" w:hAnsi="Calibri" w:cs="Arial"/>
              </w:rPr>
            </w:pPr>
          </w:p>
        </w:tc>
      </w:tr>
    </w:tbl>
    <w:p w:rsidR="004C560F" w:rsidRDefault="004C560F" w:rsidP="004C560F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4C560F" w:rsidTr="004C560F">
        <w:tc>
          <w:tcPr>
            <w:tcW w:w="4318" w:type="dxa"/>
          </w:tcPr>
          <w:p w:rsidR="004C560F" w:rsidRDefault="004C560F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4C560F" w:rsidRDefault="004C560F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4C560F" w:rsidTr="004C560F">
        <w:tc>
          <w:tcPr>
            <w:tcW w:w="4318" w:type="dxa"/>
          </w:tcPr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Pr="009D7C07" w:rsidRDefault="009D7C07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Aus automatischen Tests</w:t>
            </w: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9D7C07" w:rsidRDefault="009D7C07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       </w:t>
            </w:r>
          </w:p>
          <w:p w:rsidR="004C560F" w:rsidRPr="009D7C07" w:rsidRDefault="009D7C07" w:rsidP="00352A5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</w:t>
            </w:r>
            <w:r w:rsidR="00352A5A">
              <w:rPr>
                <w:noProof/>
                <w:sz w:val="24"/>
                <w:szCs w:val="24"/>
              </w:rPr>
              <w:t>(e</w:t>
            </w:r>
            <w:r w:rsidRPr="009D7C07">
              <w:rPr>
                <w:noProof/>
                <w:sz w:val="24"/>
                <w:szCs w:val="24"/>
              </w:rPr>
              <w:t>vtl. aus DSE herauslesbar?</w:t>
            </w:r>
            <w:r w:rsidR="00352A5A">
              <w:rPr>
                <w:noProof/>
                <w:sz w:val="24"/>
                <w:szCs w:val="24"/>
              </w:rPr>
              <w:t>)</w:t>
            </w:r>
          </w:p>
        </w:tc>
      </w:tr>
      <w:tr w:rsidR="004C560F" w:rsidTr="00431176">
        <w:tc>
          <w:tcPr>
            <w:tcW w:w="8637" w:type="dxa"/>
            <w:gridSpan w:val="2"/>
          </w:tcPr>
          <w:p w:rsidR="004C560F" w:rsidRDefault="004C560F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4C560F" w:rsidTr="00431176">
        <w:tc>
          <w:tcPr>
            <w:tcW w:w="8637" w:type="dxa"/>
            <w:gridSpan w:val="2"/>
          </w:tcPr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9D7C07" w:rsidRPr="00844A71" w:rsidRDefault="009D7C07" w:rsidP="009D7C07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Antwort</w:t>
            </w:r>
            <w:r w:rsidRPr="00844A71">
              <w:rPr>
                <w:b/>
                <w:noProof/>
                <w:sz w:val="24"/>
                <w:szCs w:val="24"/>
              </w:rPr>
              <w:t>: Ja / Nein</w:t>
            </w: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1F0D2C" w:rsidRDefault="001F0D2C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  <w:p w:rsidR="004C560F" w:rsidRDefault="004C560F" w:rsidP="00431176">
            <w:pPr>
              <w:rPr>
                <w:noProof/>
                <w:sz w:val="16"/>
              </w:rPr>
            </w:pPr>
          </w:p>
        </w:tc>
      </w:tr>
      <w:tr w:rsidR="009D7C07" w:rsidTr="009D7C07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9D7C07" w:rsidRPr="009D7C07" w:rsidTr="009D7C07">
        <w:tc>
          <w:tcPr>
            <w:tcW w:w="8637" w:type="dxa"/>
            <w:gridSpan w:val="2"/>
            <w:shd w:val="clear" w:color="auto" w:fill="C5E0B3" w:themeFill="accent6" w:themeFillTint="66"/>
          </w:tcPr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</w:tc>
      </w:tr>
    </w:tbl>
    <w:p w:rsidR="009D7C07" w:rsidRDefault="009D7C07" w:rsidP="009D7C07"/>
    <w:p w:rsidR="009D7C07" w:rsidRDefault="009D7C07" w:rsidP="009D7C07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9D7C07" w:rsidRPr="00431BDC" w:rsidTr="00733C02">
        <w:tc>
          <w:tcPr>
            <w:tcW w:w="8642" w:type="dxa"/>
            <w:gridSpan w:val="2"/>
          </w:tcPr>
          <w:p w:rsidR="009D7C07" w:rsidRPr="00431BDC" w:rsidRDefault="009E270C" w:rsidP="00431176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25 - </w:t>
            </w:r>
            <w:r w:rsidR="009D7C07" w:rsidRPr="00431BDC">
              <w:rPr>
                <w:noProof/>
              </w:rPr>
              <w:t>Die Herkunft der App ist unbekannt</w:t>
            </w:r>
          </w:p>
        </w:tc>
      </w:tr>
      <w:tr w:rsidR="009D7C07" w:rsidRPr="00431BDC" w:rsidTr="00733C02">
        <w:tc>
          <w:tcPr>
            <w:tcW w:w="4390" w:type="dxa"/>
          </w:tcPr>
          <w:p w:rsidR="009D7C07" w:rsidRPr="00BE160D" w:rsidRDefault="009D7C07" w:rsidP="00431176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79114C6" wp14:editId="03D6AE0D">
                  <wp:extent cx="251999" cy="217626"/>
                  <wp:effectExtent l="0" t="0" r="0" b="11430"/>
                  <wp:docPr id="36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 xml:space="preserve">ies ermöglicht die Verwendung von Apps, die nicht in </w:t>
            </w:r>
            <w:r>
              <w:rPr>
                <w:rFonts w:ascii="Calibri" w:hAnsi="Calibri" w:cs="Arial"/>
                <w:noProof/>
              </w:rPr>
              <w:t>einem App Store gelistet werden.</w:t>
            </w:r>
          </w:p>
        </w:tc>
        <w:tc>
          <w:tcPr>
            <w:tcW w:w="4252" w:type="dxa"/>
          </w:tcPr>
          <w:p w:rsidR="009D7C07" w:rsidRPr="00281E01" w:rsidRDefault="009D7C07" w:rsidP="00431176">
            <w:pPr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DDFCC16" wp14:editId="6DA55E00">
                  <wp:extent cx="251999" cy="217626"/>
                  <wp:effectExtent l="0" t="0" r="2540" b="11430"/>
                  <wp:docPr id="36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 App könnte Malware enthalten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9D7C07" w:rsidRPr="00281E01" w:rsidRDefault="009D7C07" w:rsidP="00431176">
            <w:pPr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C14296C" wp14:editId="2C860527">
                  <wp:extent cx="251999" cy="217626"/>
                  <wp:effectExtent l="0" t="0" r="2540" b="11430"/>
                  <wp:docPr id="36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 App könnte eine Raubkopie sein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9D7C07" w:rsidRDefault="009D7C07" w:rsidP="009D7C07">
      <w:pPr>
        <w:rPr>
          <w:b/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9D7C07" w:rsidTr="009D7C07">
        <w:tc>
          <w:tcPr>
            <w:tcW w:w="4318" w:type="dxa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9D7C07" w:rsidTr="009D7C07">
        <w:tc>
          <w:tcPr>
            <w:tcW w:w="4318" w:type="dxa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Aus automatischen Tests</w:t>
            </w:r>
            <w:bookmarkStart w:id="0" w:name="_GoBack"/>
            <w:bookmarkEnd w:id="0"/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9D7C07" w:rsidRDefault="009D7C07" w:rsidP="00431176">
            <w:pPr>
              <w:rPr>
                <w:noProof/>
                <w:sz w:val="16"/>
              </w:rPr>
            </w:pP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Pr="00844A71" w:rsidRDefault="009D7C07" w:rsidP="009D7C07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Antwort</w:t>
            </w:r>
            <w:r w:rsidRPr="00844A71">
              <w:rPr>
                <w:b/>
                <w:noProof/>
                <w:sz w:val="24"/>
                <w:szCs w:val="24"/>
              </w:rPr>
              <w:t>: Ja / Nein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</w:tr>
      <w:tr w:rsidR="009D7C07" w:rsidTr="009D7C07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9D7C07" w:rsidRPr="009D7C07" w:rsidTr="009D7C07">
        <w:tc>
          <w:tcPr>
            <w:tcW w:w="8637" w:type="dxa"/>
            <w:gridSpan w:val="2"/>
            <w:shd w:val="clear" w:color="auto" w:fill="C5E0B3" w:themeFill="accent6" w:themeFillTint="66"/>
          </w:tcPr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  <w:p w:rsidR="009D7C07" w:rsidRDefault="009D7C07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>E</w:t>
            </w:r>
            <w:r>
              <w:rPr>
                <w:noProof/>
                <w:sz w:val="24"/>
                <w:szCs w:val="24"/>
              </w:rPr>
              <w:t>infach</w:t>
            </w:r>
          </w:p>
          <w:p w:rsidR="00004FE0" w:rsidRDefault="00004FE0" w:rsidP="00431176">
            <w:pPr>
              <w:rPr>
                <w:noProof/>
                <w:sz w:val="24"/>
                <w:szCs w:val="24"/>
              </w:rPr>
            </w:pPr>
          </w:p>
          <w:p w:rsidR="009D7C07" w:rsidRPr="009D7C07" w:rsidRDefault="00D06955" w:rsidP="00D06955">
            <w:pPr>
              <w:rPr>
                <w:noProof/>
                <w:sz w:val="24"/>
                <w:szCs w:val="24"/>
              </w:rPr>
            </w:pPr>
            <w:r w:rsidRPr="00004FE0">
              <w:rPr>
                <w:noProof/>
                <w:color w:val="FF0000"/>
                <w:sz w:val="24"/>
                <w:szCs w:val="24"/>
              </w:rPr>
              <w:t>PROBLEM aus Meeting in Hannover: eine mögliche APP-Signatur könnte in der vorgestellten Form nicht existieren</w:t>
            </w:r>
          </w:p>
        </w:tc>
      </w:tr>
    </w:tbl>
    <w:p w:rsidR="009D7C07" w:rsidRDefault="009D7C07" w:rsidP="009D7C07"/>
    <w:p w:rsidR="009D7C07" w:rsidRDefault="009D7C07" w:rsidP="009D7C07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9D7C07" w:rsidRPr="00431BDC" w:rsidTr="00733C02">
        <w:tc>
          <w:tcPr>
            <w:tcW w:w="8642" w:type="dxa"/>
            <w:gridSpan w:val="2"/>
          </w:tcPr>
          <w:p w:rsidR="009D7C07" w:rsidRPr="00431BDC" w:rsidRDefault="00464505" w:rsidP="004E414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24 </w:t>
            </w:r>
            <w:r w:rsidR="004E414F">
              <w:rPr>
                <w:noProof/>
              </w:rPr>
              <w:t>–</w:t>
            </w:r>
            <w:r>
              <w:rPr>
                <w:noProof/>
              </w:rPr>
              <w:t xml:space="preserve"> </w:t>
            </w:r>
            <w:r w:rsidR="004E414F">
              <w:rPr>
                <w:noProof/>
              </w:rPr>
              <w:t>Die App kann sich im Hintergrund unbemerkt aktualisieren</w:t>
            </w:r>
          </w:p>
        </w:tc>
      </w:tr>
      <w:tr w:rsidR="009D7C07" w:rsidRPr="00431BDC" w:rsidTr="00733C02">
        <w:tc>
          <w:tcPr>
            <w:tcW w:w="4390" w:type="dxa"/>
          </w:tcPr>
          <w:p w:rsidR="009D7C07" w:rsidRPr="00431BDC" w:rsidRDefault="009D7C07" w:rsidP="00431176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DA675DC" wp14:editId="16042FB3">
                  <wp:extent cx="251999" cy="217626"/>
                  <wp:effectExtent l="0" t="0" r="0" b="11430"/>
                  <wp:docPr id="37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er Anbieter kann die App mit Funk</w:t>
            </w:r>
            <w:r w:rsidRPr="00281E01">
              <w:rPr>
                <w:rFonts w:ascii="Calibri" w:hAnsi="Calibri" w:cs="Arial"/>
                <w:noProof/>
              </w:rPr>
              <w:softHyphen/>
              <w:t>tionen erweitern, ohne dass der Nut</w:t>
            </w:r>
            <w:r w:rsidRPr="00281E01">
              <w:rPr>
                <w:rFonts w:ascii="Calibri" w:hAnsi="Calibri" w:cs="Arial"/>
                <w:noProof/>
              </w:rPr>
              <w:softHyphen/>
              <w:t>zer die App updaten muss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9D7C07" w:rsidRPr="00281E01" w:rsidRDefault="009D7C07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9A69109" wp14:editId="4616EA26">
                  <wp:extent cx="251999" cy="217626"/>
                  <wp:effectExtent l="0" t="0" r="2540" b="11430"/>
                  <wp:docPr id="37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haben keine Kontrolle darüber, dass die App Code aus dem Internet nachladen und ausführen kann</w:t>
            </w:r>
            <w:r>
              <w:rPr>
                <w:rFonts w:ascii="Calibri" w:hAnsi="Calibri" w:cs="Arial"/>
                <w:noProof/>
              </w:rPr>
              <w:t xml:space="preserve"> </w:t>
            </w:r>
            <w:r w:rsidRPr="00281E01">
              <w:rPr>
                <w:rFonts w:ascii="Calibri" w:hAnsi="Calibri" w:cs="Arial"/>
                <w:noProof/>
              </w:rPr>
              <w:t>(z.B. Schadcode</w:t>
            </w:r>
            <w:r>
              <w:rPr>
                <w:rFonts w:ascii="Calibri" w:hAnsi="Calibri" w:cs="Arial"/>
                <w:noProof/>
              </w:rPr>
              <w:t xml:space="preserve"> </w:t>
            </w:r>
            <w:r w:rsidRPr="00281E01">
              <w:rPr>
                <w:rFonts w:ascii="Calibri" w:hAnsi="Calibri" w:cs="Arial"/>
                <w:noProof/>
              </w:rPr>
              <w:t>/</w:t>
            </w:r>
            <w:r>
              <w:rPr>
                <w:rFonts w:ascii="Calibri" w:hAnsi="Calibri" w:cs="Arial"/>
                <w:noProof/>
              </w:rPr>
              <w:t xml:space="preserve"> </w:t>
            </w:r>
            <w:r w:rsidRPr="00281E01">
              <w:rPr>
                <w:rFonts w:ascii="Calibri" w:hAnsi="Calibri" w:cs="Arial"/>
                <w:noProof/>
              </w:rPr>
              <w:t>Malware)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9D7C07" w:rsidRPr="00281E01" w:rsidRDefault="009D7C07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8219283" wp14:editId="3AFE9C35">
                  <wp:extent cx="251999" cy="217626"/>
                  <wp:effectExtent l="0" t="0" r="2540" b="11430"/>
                  <wp:docPr id="380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Angreifer erhalten eine Möglichkeit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Ihr Gerät an- und Ihre Daten ab</w:t>
            </w:r>
            <w:r w:rsidRPr="00281E01">
              <w:rPr>
                <w:rFonts w:ascii="Calibri" w:hAnsi="Calibri" w:cs="Arial"/>
                <w:noProof/>
              </w:rPr>
              <w:softHyphen/>
              <w:t>zu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grei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9D7C07" w:rsidRDefault="009D7C07" w:rsidP="009D7C07">
      <w:pPr>
        <w:rPr>
          <w:b/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9D7C07" w:rsidTr="009D7C07">
        <w:tc>
          <w:tcPr>
            <w:tcW w:w="4318" w:type="dxa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9D7C07" w:rsidTr="009D7C07">
        <w:tc>
          <w:tcPr>
            <w:tcW w:w="4318" w:type="dxa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Pr="009D7C07" w:rsidRDefault="009D7C07" w:rsidP="009D7C07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Aus automatischen Tests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9D7C07" w:rsidRDefault="009D7C07" w:rsidP="00431176">
            <w:pPr>
              <w:rPr>
                <w:noProof/>
                <w:sz w:val="16"/>
              </w:rPr>
            </w:pP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Pr="00844A71" w:rsidRDefault="009D7C07" w:rsidP="009D7C07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Antwort</w:t>
            </w:r>
            <w:r w:rsidRPr="00844A71">
              <w:rPr>
                <w:b/>
                <w:noProof/>
                <w:sz w:val="24"/>
                <w:szCs w:val="24"/>
              </w:rPr>
              <w:t>: Ja / Nein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Pr="00004FE0" w:rsidRDefault="00D06955" w:rsidP="00431176">
            <w:pPr>
              <w:rPr>
                <w:noProof/>
                <w:color w:val="FF0000"/>
                <w:sz w:val="24"/>
                <w:szCs w:val="24"/>
              </w:rPr>
            </w:pPr>
            <w:r w:rsidRPr="00004FE0">
              <w:rPr>
                <w:noProof/>
                <w:color w:val="FF0000"/>
                <w:sz w:val="24"/>
                <w:szCs w:val="24"/>
              </w:rPr>
              <w:t>PROBLEM: wir müssen definieren, was „APP-Technik“ bedeutet. Bedeutet das schon „neue layer“ für Game-Level ?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</w:tr>
      <w:tr w:rsidR="009D7C07" w:rsidTr="009D7C07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9D7C07" w:rsidRPr="009D7C07" w:rsidTr="009D7C07">
        <w:tc>
          <w:tcPr>
            <w:tcW w:w="8637" w:type="dxa"/>
            <w:gridSpan w:val="2"/>
            <w:shd w:val="clear" w:color="auto" w:fill="C5E0B3" w:themeFill="accent6" w:themeFillTint="66"/>
          </w:tcPr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>E</w:t>
            </w:r>
            <w:r>
              <w:rPr>
                <w:noProof/>
                <w:sz w:val="24"/>
                <w:szCs w:val="24"/>
              </w:rPr>
              <w:t>infach</w:t>
            </w: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</w:tc>
      </w:tr>
    </w:tbl>
    <w:p w:rsidR="009D7C07" w:rsidRDefault="009D7C07" w:rsidP="009D7C07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3320"/>
        <w:gridCol w:w="5322"/>
      </w:tblGrid>
      <w:tr w:rsidR="009D7C07" w:rsidRPr="00431BDC" w:rsidTr="00733C02">
        <w:tc>
          <w:tcPr>
            <w:tcW w:w="8642" w:type="dxa"/>
            <w:gridSpan w:val="2"/>
          </w:tcPr>
          <w:p w:rsidR="009D7C07" w:rsidRPr="00431BDC" w:rsidRDefault="009D7C07" w:rsidP="00431176">
            <w:pPr>
              <w:pStyle w:val="berschrift2"/>
              <w:outlineLvl w:val="1"/>
            </w:pPr>
            <w:r>
              <w:lastRenderedPageBreak/>
              <w:br w:type="page"/>
            </w:r>
            <w:r w:rsidR="009526A9">
              <w:t xml:space="preserve">IB 01 - </w:t>
            </w:r>
            <w:r w:rsidRPr="0083774E">
              <w:rPr>
                <w:noProof/>
              </w:rPr>
              <w:t>Ihre Zahlungsdaten werden unverschlüsselt übermittelt</w:t>
            </w:r>
          </w:p>
        </w:tc>
      </w:tr>
      <w:tr w:rsidR="009D7C07" w:rsidRPr="00431BDC" w:rsidTr="00733C02">
        <w:tc>
          <w:tcPr>
            <w:tcW w:w="3320" w:type="dxa"/>
          </w:tcPr>
          <w:p w:rsidR="009D7C07" w:rsidRPr="00431BDC" w:rsidRDefault="009D7C07" w:rsidP="00431176">
            <w:pPr>
              <w:rPr>
                <w:rFonts w:ascii="Arial" w:hAnsi="Arial" w:cs="Arial"/>
              </w:rPr>
            </w:pPr>
          </w:p>
        </w:tc>
        <w:tc>
          <w:tcPr>
            <w:tcW w:w="5322" w:type="dxa"/>
          </w:tcPr>
          <w:p w:rsidR="009D7C07" w:rsidRPr="00281E01" w:rsidRDefault="009D7C07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0225617" wp14:editId="304D8B3F">
                  <wp:extent cx="251999" cy="217626"/>
                  <wp:effectExtent l="0" t="0" r="2540" b="11430"/>
                  <wp:docPr id="28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U</w:t>
            </w:r>
            <w:r w:rsidRPr="00281E01">
              <w:rPr>
                <w:rFonts w:ascii="Calibri" w:hAnsi="Calibri" w:cs="Arial"/>
                <w:noProof/>
              </w:rPr>
              <w:t>nbefugte Dritte können entsprechende Daten mit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lesen und missbrauchen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9D7C07" w:rsidRPr="00281E01" w:rsidRDefault="009D7C07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9E3B007" wp14:editId="1EE4C29A">
                  <wp:extent cx="251999" cy="217626"/>
                  <wp:effectExtent l="0" t="0" r="2540" b="11430"/>
                  <wp:docPr id="28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I</w:t>
            </w:r>
            <w:r w:rsidRPr="00281E01">
              <w:rPr>
                <w:rFonts w:ascii="Calibri" w:hAnsi="Calibri" w:cs="Arial"/>
                <w:noProof/>
              </w:rPr>
              <w:t>n öffentlichen WLANs können Zahlungs</w:t>
            </w:r>
            <w:r w:rsidRPr="00281E01">
              <w:rPr>
                <w:rFonts w:ascii="Calibri" w:hAnsi="Calibri" w:cs="Arial"/>
                <w:noProof/>
              </w:rPr>
              <w:softHyphen/>
              <w:t>in</w:t>
            </w:r>
            <w:r w:rsidRPr="00281E01">
              <w:rPr>
                <w:rFonts w:ascii="Calibri" w:hAnsi="Calibri" w:cs="Arial"/>
                <w:noProof/>
              </w:rPr>
              <w:softHyphen/>
              <w:t>for</w:t>
            </w:r>
            <w:r w:rsidRPr="00281E01">
              <w:rPr>
                <w:rFonts w:ascii="Calibri" w:hAnsi="Calibri" w:cs="Arial"/>
                <w:noProof/>
              </w:rPr>
              <w:softHyphen/>
              <w:t>ma</w:t>
            </w:r>
            <w:r w:rsidRPr="00281E01">
              <w:rPr>
                <w:rFonts w:ascii="Calibri" w:hAnsi="Calibri" w:cs="Arial"/>
                <w:noProof/>
              </w:rPr>
              <w:softHyphen/>
              <w:t>tio</w:t>
            </w:r>
            <w:r w:rsidRPr="00281E01">
              <w:rPr>
                <w:rFonts w:ascii="Calibri" w:hAnsi="Calibri" w:cs="Arial"/>
                <w:noProof/>
              </w:rPr>
              <w:softHyphen/>
              <w:t>nen leicht mitgeschnitten werden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9D7C07" w:rsidRDefault="009D7C07" w:rsidP="009D7C07">
      <w:pPr>
        <w:rPr>
          <w:noProof/>
          <w:sz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9D7C07" w:rsidTr="009D7C07">
        <w:tc>
          <w:tcPr>
            <w:tcW w:w="4318" w:type="dxa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9D7C07" w:rsidTr="009D7C07">
        <w:tc>
          <w:tcPr>
            <w:tcW w:w="4318" w:type="dxa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373A8F" w:rsidRPr="009D7C07" w:rsidRDefault="00373A8F" w:rsidP="00373A8F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 xml:space="preserve">Aus </w:t>
            </w:r>
            <w:r>
              <w:rPr>
                <w:noProof/>
                <w:sz w:val="24"/>
                <w:szCs w:val="24"/>
              </w:rPr>
              <w:t>manuellen</w:t>
            </w:r>
            <w:r w:rsidRPr="00844A71">
              <w:rPr>
                <w:noProof/>
                <w:sz w:val="24"/>
                <w:szCs w:val="24"/>
              </w:rPr>
              <w:t xml:space="preserve"> Tests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9D7C07" w:rsidRDefault="00373A8F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16"/>
              </w:rPr>
              <w:t xml:space="preserve">    </w:t>
            </w:r>
          </w:p>
          <w:p w:rsidR="00373A8F" w:rsidRPr="00373A8F" w:rsidRDefault="00373A8F" w:rsidP="000057C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</w:t>
            </w:r>
            <w:r w:rsidR="00650A0A">
              <w:rPr>
                <w:noProof/>
                <w:sz w:val="24"/>
                <w:szCs w:val="24"/>
              </w:rPr>
              <w:t>(</w:t>
            </w:r>
            <w:r>
              <w:rPr>
                <w:noProof/>
                <w:sz w:val="24"/>
                <w:szCs w:val="24"/>
              </w:rPr>
              <w:t xml:space="preserve">Datentag: </w:t>
            </w:r>
            <w:r w:rsidR="000057CB">
              <w:rPr>
                <w:noProof/>
                <w:sz w:val="24"/>
                <w:szCs w:val="24"/>
              </w:rPr>
              <w:t>Finanz</w:t>
            </w:r>
            <w:r>
              <w:rPr>
                <w:noProof/>
                <w:sz w:val="24"/>
                <w:szCs w:val="24"/>
              </w:rPr>
              <w:t>daten</w:t>
            </w:r>
            <w:r w:rsidR="00650A0A">
              <w:rPr>
                <w:noProof/>
                <w:sz w:val="24"/>
                <w:szCs w:val="24"/>
              </w:rPr>
              <w:t>)</w:t>
            </w: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Pr="00373A8F" w:rsidRDefault="00373A8F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Antwort</w:t>
            </w:r>
            <w:r w:rsidRPr="00844A71">
              <w:rPr>
                <w:b/>
                <w:noProof/>
                <w:sz w:val="24"/>
                <w:szCs w:val="24"/>
              </w:rPr>
              <w:t>: Ja / Nein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</w:tr>
      <w:tr w:rsidR="009D7C07" w:rsidTr="009D7C07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9D7C07" w:rsidRPr="009D7C07" w:rsidTr="009D7C07">
        <w:tc>
          <w:tcPr>
            <w:tcW w:w="8637" w:type="dxa"/>
            <w:gridSpan w:val="2"/>
            <w:shd w:val="clear" w:color="auto" w:fill="FFE599" w:themeFill="accent4" w:themeFillTint="66"/>
          </w:tcPr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  <w:p w:rsidR="009D7C07" w:rsidRDefault="009D7C07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>Manueller Test notwendig</w:t>
            </w:r>
          </w:p>
          <w:p w:rsidR="00004FE0" w:rsidRDefault="00004FE0" w:rsidP="00431176">
            <w:pPr>
              <w:rPr>
                <w:noProof/>
                <w:sz w:val="24"/>
                <w:szCs w:val="24"/>
              </w:rPr>
            </w:pPr>
          </w:p>
          <w:p w:rsidR="00D06955" w:rsidRPr="009D7C07" w:rsidRDefault="00D06955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Hier sollten am Besten Ergebnisse je Zahlungskanal ermittelt werden und entsprechend gespeichert</w:t>
            </w:r>
          </w:p>
        </w:tc>
      </w:tr>
    </w:tbl>
    <w:p w:rsidR="009D7C07" w:rsidRDefault="009D7C07" w:rsidP="003B59D3"/>
    <w:p w:rsidR="009D7C07" w:rsidRDefault="009D7C07" w:rsidP="009D7C07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9D7C07" w:rsidRPr="00431BDC" w:rsidTr="00733C02">
        <w:tc>
          <w:tcPr>
            <w:tcW w:w="8642" w:type="dxa"/>
            <w:gridSpan w:val="2"/>
          </w:tcPr>
          <w:p w:rsidR="009D7C07" w:rsidRPr="00431BDC" w:rsidRDefault="0022530E" w:rsidP="00431176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04 - </w:t>
            </w:r>
            <w:r w:rsidR="009D7C07" w:rsidRPr="0083774E">
              <w:rPr>
                <w:noProof/>
              </w:rPr>
              <w:t>Ihre Login-Daten werden unverschlüsselt übermittelt</w:t>
            </w:r>
          </w:p>
        </w:tc>
      </w:tr>
      <w:tr w:rsidR="009D7C07" w:rsidRPr="00431BDC" w:rsidTr="00733C02">
        <w:tc>
          <w:tcPr>
            <w:tcW w:w="4390" w:type="dxa"/>
          </w:tcPr>
          <w:p w:rsidR="009D7C07" w:rsidRPr="00431BDC" w:rsidRDefault="009D7C07" w:rsidP="00431176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9D7C07" w:rsidRPr="00281E01" w:rsidRDefault="009D7C07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AC21E3D" wp14:editId="040F0B31">
                  <wp:extent cx="251999" cy="217626"/>
                  <wp:effectExtent l="0" t="0" r="2540" b="11430"/>
                  <wp:docPr id="36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U</w:t>
            </w:r>
            <w:r w:rsidRPr="00281E01">
              <w:rPr>
                <w:rFonts w:ascii="Calibri" w:hAnsi="Calibri" w:cs="Arial"/>
                <w:noProof/>
              </w:rPr>
              <w:t>nbefugte Dritte können ent</w:t>
            </w:r>
            <w:r w:rsidRPr="00281E01">
              <w:rPr>
                <w:rFonts w:ascii="Calibri" w:hAnsi="Calibri" w:cs="Arial"/>
                <w:noProof/>
              </w:rPr>
              <w:softHyphen/>
              <w:t>sprech</w:t>
            </w:r>
            <w:r w:rsidRPr="00281E01">
              <w:rPr>
                <w:rFonts w:ascii="Calibri" w:hAnsi="Calibri" w:cs="Arial"/>
                <w:noProof/>
              </w:rPr>
              <w:softHyphen/>
              <w:t>ende Daten mitlesen und miss</w:t>
            </w:r>
            <w:r w:rsidRPr="00281E01">
              <w:rPr>
                <w:rFonts w:ascii="Calibri" w:hAnsi="Calibri" w:cs="Arial"/>
                <w:noProof/>
              </w:rPr>
              <w:softHyphen/>
              <w:t>brau</w:t>
            </w:r>
            <w:r w:rsidRPr="00281E01">
              <w:rPr>
                <w:rFonts w:ascii="Calibri" w:hAnsi="Calibri" w:cs="Arial"/>
                <w:noProof/>
              </w:rPr>
              <w:softHyphen/>
              <w:t>chen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9D7C07" w:rsidRPr="00281E01" w:rsidRDefault="009D7C07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02D022F" wp14:editId="69B9A56E">
                  <wp:extent cx="251999" cy="217626"/>
                  <wp:effectExtent l="0" t="0" r="2540" b="11430"/>
                  <wp:docPr id="36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I</w:t>
            </w:r>
            <w:r w:rsidRPr="00281E01">
              <w:rPr>
                <w:rFonts w:ascii="Calibri" w:hAnsi="Calibri" w:cs="Arial"/>
                <w:noProof/>
              </w:rPr>
              <w:t>n öffentlichen WLANs können An</w:t>
            </w:r>
            <w:r w:rsidRPr="00281E01">
              <w:rPr>
                <w:rFonts w:ascii="Calibri" w:hAnsi="Calibri" w:cs="Arial"/>
                <w:noProof/>
              </w:rPr>
              <w:softHyphen/>
              <w:t>mel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in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for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mationen leicht mit</w:t>
            </w:r>
            <w:r w:rsidRPr="00281E01">
              <w:rPr>
                <w:rFonts w:ascii="Calibri" w:hAnsi="Calibri" w:cs="Arial"/>
                <w:noProof/>
              </w:rPr>
              <w:softHyphen/>
              <w:t>ge</w:t>
            </w:r>
            <w:r w:rsidRPr="00281E01">
              <w:rPr>
                <w:rFonts w:ascii="Calibri" w:hAnsi="Calibri" w:cs="Arial"/>
                <w:noProof/>
              </w:rPr>
              <w:softHyphen/>
              <w:t>schnit</w:t>
            </w:r>
            <w:r w:rsidRPr="00281E01">
              <w:rPr>
                <w:rFonts w:ascii="Calibri" w:hAnsi="Calibri" w:cs="Arial"/>
                <w:noProof/>
              </w:rPr>
              <w:softHyphen/>
              <w:t>ten wer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9D7C07" w:rsidRDefault="009D7C07" w:rsidP="009D7C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9D7C07" w:rsidTr="00373A8F">
        <w:tc>
          <w:tcPr>
            <w:tcW w:w="4318" w:type="dxa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9D7C07" w:rsidTr="00373A8F">
        <w:tc>
          <w:tcPr>
            <w:tcW w:w="4318" w:type="dxa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373A8F" w:rsidRPr="009D7C07" w:rsidRDefault="00373A8F" w:rsidP="00373A8F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 xml:space="preserve">Aus </w:t>
            </w:r>
            <w:r>
              <w:rPr>
                <w:noProof/>
                <w:sz w:val="24"/>
                <w:szCs w:val="24"/>
              </w:rPr>
              <w:t>manuellen</w:t>
            </w:r>
            <w:r w:rsidRPr="00844A71">
              <w:rPr>
                <w:noProof/>
                <w:sz w:val="24"/>
                <w:szCs w:val="24"/>
              </w:rPr>
              <w:t xml:space="preserve"> Tests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373A8F" w:rsidRDefault="00373A8F" w:rsidP="00373A8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16"/>
              </w:rPr>
              <w:t xml:space="preserve">   </w:t>
            </w:r>
          </w:p>
          <w:p w:rsidR="009D7C07" w:rsidRDefault="00373A8F" w:rsidP="005E0DFA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 xml:space="preserve">             </w:t>
            </w:r>
            <w:r w:rsidR="005E0DFA">
              <w:rPr>
                <w:noProof/>
                <w:sz w:val="24"/>
                <w:szCs w:val="24"/>
              </w:rPr>
              <w:t>(</w:t>
            </w:r>
            <w:r>
              <w:rPr>
                <w:noProof/>
                <w:sz w:val="24"/>
                <w:szCs w:val="24"/>
              </w:rPr>
              <w:t xml:space="preserve">Datentag: </w:t>
            </w:r>
            <w:r w:rsidR="005E0DFA">
              <w:rPr>
                <w:noProof/>
                <w:sz w:val="24"/>
                <w:szCs w:val="24"/>
              </w:rPr>
              <w:t>Benutzer</w:t>
            </w:r>
            <w:r>
              <w:rPr>
                <w:noProof/>
                <w:sz w:val="24"/>
                <w:szCs w:val="24"/>
              </w:rPr>
              <w:t>daten</w:t>
            </w:r>
            <w:r w:rsidR="005E0DFA">
              <w:rPr>
                <w:noProof/>
                <w:sz w:val="24"/>
                <w:szCs w:val="24"/>
              </w:rPr>
              <w:t>)</w:t>
            </w: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9D7C07" w:rsidTr="00431176">
        <w:tc>
          <w:tcPr>
            <w:tcW w:w="8637" w:type="dxa"/>
            <w:gridSpan w:val="2"/>
          </w:tcPr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373A8F" w:rsidRPr="00373A8F" w:rsidRDefault="00373A8F" w:rsidP="00373A8F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>Antwort</w:t>
            </w:r>
            <w:r w:rsidRPr="00844A71">
              <w:rPr>
                <w:b/>
                <w:noProof/>
                <w:sz w:val="24"/>
                <w:szCs w:val="24"/>
              </w:rPr>
              <w:t>: Ja / Nein</w:t>
            </w: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  <w:p w:rsidR="009D7C07" w:rsidRDefault="009D7C07" w:rsidP="00431176">
            <w:pPr>
              <w:rPr>
                <w:noProof/>
                <w:sz w:val="16"/>
              </w:rPr>
            </w:pPr>
          </w:p>
        </w:tc>
      </w:tr>
      <w:tr w:rsidR="009D7C07" w:rsidTr="009D7C07">
        <w:tc>
          <w:tcPr>
            <w:tcW w:w="8637" w:type="dxa"/>
            <w:gridSpan w:val="2"/>
          </w:tcPr>
          <w:p w:rsidR="009D7C07" w:rsidRDefault="009D7C07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9D7C07" w:rsidRPr="009D7C07" w:rsidTr="009D7C07">
        <w:tc>
          <w:tcPr>
            <w:tcW w:w="8637" w:type="dxa"/>
            <w:gridSpan w:val="2"/>
            <w:shd w:val="clear" w:color="auto" w:fill="FFE599" w:themeFill="accent4" w:themeFillTint="66"/>
          </w:tcPr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>Manueller Test notwendig</w:t>
            </w:r>
          </w:p>
          <w:p w:rsidR="009D7C07" w:rsidRPr="009D7C07" w:rsidRDefault="009D7C07" w:rsidP="00431176">
            <w:pPr>
              <w:rPr>
                <w:noProof/>
                <w:sz w:val="24"/>
                <w:szCs w:val="24"/>
              </w:rPr>
            </w:pPr>
          </w:p>
        </w:tc>
      </w:tr>
    </w:tbl>
    <w:p w:rsidR="00431176" w:rsidRDefault="00431176" w:rsidP="003B59D3"/>
    <w:p w:rsidR="00431176" w:rsidRDefault="00431176" w:rsidP="00431176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431176" w:rsidRPr="00431BDC" w:rsidTr="00733C02">
        <w:tc>
          <w:tcPr>
            <w:tcW w:w="8642" w:type="dxa"/>
            <w:gridSpan w:val="2"/>
          </w:tcPr>
          <w:p w:rsidR="00431176" w:rsidRPr="00431BDC" w:rsidRDefault="006F2BFE" w:rsidP="00431176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16 - </w:t>
            </w:r>
            <w:r w:rsidR="00431176" w:rsidRPr="00431BDC">
              <w:rPr>
                <w:noProof/>
              </w:rPr>
              <w:t>Die App enthält Malware</w:t>
            </w:r>
          </w:p>
        </w:tc>
      </w:tr>
      <w:tr w:rsidR="00431176" w:rsidRPr="00431BDC" w:rsidTr="00733C02">
        <w:tc>
          <w:tcPr>
            <w:tcW w:w="4390" w:type="dxa"/>
          </w:tcPr>
          <w:p w:rsidR="00431176" w:rsidRPr="00431BDC" w:rsidRDefault="00431176" w:rsidP="00431176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4A12A79D" wp14:editId="48B50F05">
                  <wp:extent cx="251999" cy="217626"/>
                  <wp:effectExtent l="0" t="0" r="2540" b="11430"/>
                  <wp:docPr id="36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 App kann Schadcode ausführen und z.B. Zugangsdaten oder Bank</w:t>
            </w:r>
            <w:r w:rsidRPr="00281E01">
              <w:rPr>
                <w:rFonts w:ascii="Calibri" w:hAnsi="Calibri" w:cs="Arial"/>
                <w:noProof/>
              </w:rPr>
              <w:softHyphen/>
              <w:t>daten ab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grei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50E1C9D" wp14:editId="696C9F28">
                  <wp:extent cx="251999" cy="217626"/>
                  <wp:effectExtent l="0" t="0" r="2540" b="11430"/>
                  <wp:docPr id="36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 mobiles Gerät kann unbrauchbar ge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macht werden, indem alle darauf be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find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lich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en Daten verschlüsselt wer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431176" w:rsidRDefault="00431176" w:rsidP="00431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431176" w:rsidTr="00431176">
        <w:tc>
          <w:tcPr>
            <w:tcW w:w="4318" w:type="dxa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431176" w:rsidTr="00431176">
        <w:tc>
          <w:tcPr>
            <w:tcW w:w="4318" w:type="dxa"/>
          </w:tcPr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Pr="00431176" w:rsidRDefault="00431176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Extern eingekaufte Daten </w:t>
            </w: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431176" w:rsidRDefault="00431176" w:rsidP="00431176">
            <w:pPr>
              <w:rPr>
                <w:noProof/>
                <w:sz w:val="16"/>
              </w:rPr>
            </w:pP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Pr="00431176" w:rsidRDefault="00431176" w:rsidP="00431176">
            <w:pPr>
              <w:rPr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431176" w:rsidRPr="00431176" w:rsidRDefault="00431176" w:rsidP="00431176">
            <w:pPr>
              <w:rPr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Evtl. welche Art von Malware</w:t>
            </w: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431176" w:rsidRPr="009D7C07" w:rsidTr="00431176">
        <w:tc>
          <w:tcPr>
            <w:tcW w:w="8637" w:type="dxa"/>
            <w:gridSpan w:val="2"/>
            <w:shd w:val="clear" w:color="auto" w:fill="FFE599" w:themeFill="accent4" w:themeFillTint="66"/>
          </w:tcPr>
          <w:p w:rsidR="00431176" w:rsidRPr="009D7C07" w:rsidRDefault="00431176" w:rsidP="00431176">
            <w:pPr>
              <w:rPr>
                <w:noProof/>
                <w:sz w:val="24"/>
                <w:szCs w:val="24"/>
              </w:rPr>
            </w:pPr>
          </w:p>
          <w:p w:rsidR="00431176" w:rsidRPr="009D7C07" w:rsidRDefault="00431176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Externe Daten; Datenumfang unbekannt</w:t>
            </w:r>
          </w:p>
          <w:p w:rsidR="00431176" w:rsidRPr="009D7C07" w:rsidRDefault="00431176" w:rsidP="00431176">
            <w:pPr>
              <w:rPr>
                <w:noProof/>
                <w:sz w:val="24"/>
                <w:szCs w:val="24"/>
              </w:rPr>
            </w:pPr>
          </w:p>
        </w:tc>
      </w:tr>
    </w:tbl>
    <w:p w:rsidR="00431176" w:rsidRDefault="00431176" w:rsidP="003B59D3"/>
    <w:p w:rsidR="00431176" w:rsidRDefault="00431176" w:rsidP="00431176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431176" w:rsidRPr="00431BDC" w:rsidTr="00733C02">
        <w:tc>
          <w:tcPr>
            <w:tcW w:w="8642" w:type="dxa"/>
            <w:gridSpan w:val="2"/>
          </w:tcPr>
          <w:p w:rsidR="00431176" w:rsidRPr="00431BDC" w:rsidRDefault="006A4807" w:rsidP="00431176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19 - </w:t>
            </w:r>
            <w:r w:rsidR="00431176">
              <w:rPr>
                <w:noProof/>
              </w:rPr>
              <w:t xml:space="preserve">Die </w:t>
            </w:r>
            <w:r w:rsidR="00431176" w:rsidRPr="00082153">
              <w:rPr>
                <w:noProof/>
              </w:rPr>
              <w:t xml:space="preserve">App verarbeitet Daten, die für </w:t>
            </w:r>
            <w:r w:rsidR="00431176">
              <w:rPr>
                <w:noProof/>
              </w:rPr>
              <w:t xml:space="preserve">die </w:t>
            </w:r>
            <w:r w:rsidR="00431176" w:rsidRPr="00082153">
              <w:rPr>
                <w:noProof/>
              </w:rPr>
              <w:t>Funktion der App nicht erforderlich sind</w:t>
            </w:r>
          </w:p>
        </w:tc>
      </w:tr>
      <w:tr w:rsidR="00431176" w:rsidRPr="00431BDC" w:rsidTr="00733C02">
        <w:tc>
          <w:tcPr>
            <w:tcW w:w="4390" w:type="dxa"/>
          </w:tcPr>
          <w:p w:rsidR="00431176" w:rsidRPr="00431BDC" w:rsidRDefault="00431176" w:rsidP="00431176">
            <w:pPr>
              <w:ind w:left="460" w:hanging="460"/>
              <w:rPr>
                <w:rFonts w:ascii="Arial" w:hAnsi="Arial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7625E41" wp14:editId="43C6D19C">
                  <wp:extent cx="251999" cy="217626"/>
                  <wp:effectExtent l="0" t="0" r="0" b="11430"/>
                  <wp:docPr id="31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ermöglicht es, die App um Kom</w:t>
            </w:r>
            <w:r w:rsidRPr="00281E01">
              <w:rPr>
                <w:rFonts w:ascii="Calibri" w:hAnsi="Calibri" w:cs="Arial"/>
                <w:noProof/>
              </w:rPr>
              <w:softHyphen/>
              <w:t>fort</w:t>
            </w:r>
            <w:r w:rsidRPr="00281E01">
              <w:rPr>
                <w:rFonts w:ascii="Calibri" w:hAnsi="Calibri" w:cs="Arial"/>
                <w:noProof/>
              </w:rPr>
              <w:softHyphen/>
              <w:t>funktionen zu erweitern (z.B. Ka</w:t>
            </w:r>
            <w:r w:rsidRPr="00281E01">
              <w:rPr>
                <w:rFonts w:ascii="Calibri" w:hAnsi="Calibri" w:cs="Arial"/>
                <w:noProof/>
              </w:rPr>
              <w:softHyphen/>
              <w:t>len</w:t>
            </w:r>
            <w:r w:rsidRPr="00281E01">
              <w:rPr>
                <w:rFonts w:ascii="Calibri" w:hAnsi="Calibri" w:cs="Arial"/>
                <w:noProof/>
              </w:rPr>
              <w:softHyphen/>
              <w:t>der</w:t>
            </w:r>
            <w:r w:rsidRPr="00281E01">
              <w:rPr>
                <w:rFonts w:ascii="Calibri" w:hAnsi="Calibri" w:cs="Arial"/>
                <w:noProof/>
              </w:rPr>
              <w:softHyphen/>
            </w:r>
            <w:r>
              <w:rPr>
                <w:rFonts w:ascii="Calibri" w:hAnsi="Calibri" w:cs="Arial"/>
                <w:noProof/>
              </w:rPr>
              <w:t>einträge, Kartendarstellung</w:t>
            </w:r>
            <w:r w:rsidRPr="00281E01">
              <w:rPr>
                <w:rFonts w:ascii="Calibri" w:hAnsi="Calibri" w:cs="Arial"/>
                <w:noProof/>
              </w:rPr>
              <w:t>)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D641A06" wp14:editId="4447358A">
                  <wp:extent cx="251999" cy="217626"/>
                  <wp:effectExtent l="0" t="0" r="2540" b="11430"/>
                  <wp:docPr id="31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E</w:t>
            </w:r>
            <w:r w:rsidRPr="00281E01">
              <w:rPr>
                <w:rFonts w:ascii="Calibri" w:hAnsi="Calibri" w:cs="Arial"/>
                <w:noProof/>
              </w:rPr>
              <w:t>s werden unnötige Daten erhoben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ADDD568" wp14:editId="2B50F4AA">
                  <wp:extent cx="251999" cy="217626"/>
                  <wp:effectExtent l="0" t="0" r="2540" b="11430"/>
                  <wp:docPr id="31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Daten können zu detaillierten Pro</w:t>
            </w:r>
            <w:r w:rsidRPr="00281E01">
              <w:rPr>
                <w:rFonts w:ascii="Calibri" w:hAnsi="Calibri" w:cs="Arial"/>
                <w:noProof/>
              </w:rPr>
              <w:softHyphen/>
              <w:t>filen zusammengeführt werden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BC6D73A" wp14:editId="763BB21F">
                  <wp:extent cx="251999" cy="217626"/>
                  <wp:effectExtent l="0" t="0" r="2540" b="11430"/>
                  <wp:docPr id="31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 w:rsidRPr="00281E01">
              <w:rPr>
                <w:rFonts w:ascii="Calibri" w:hAnsi="Calibri" w:cs="Arial"/>
              </w:rPr>
              <w:t>Ihre Daten können missbraucht werden</w:t>
            </w:r>
            <w:r>
              <w:rPr>
                <w:rFonts w:ascii="Calibri" w:hAnsi="Calibri" w:cs="Arial"/>
              </w:rPr>
              <w:t>.</w:t>
            </w:r>
          </w:p>
        </w:tc>
      </w:tr>
    </w:tbl>
    <w:p w:rsidR="00431176" w:rsidRDefault="00431176" w:rsidP="00431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431176" w:rsidTr="00431176">
        <w:tc>
          <w:tcPr>
            <w:tcW w:w="4318" w:type="dxa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  <w:tcBorders>
              <w:bottom w:val="single" w:sz="4" w:space="0" w:color="auto"/>
            </w:tcBorders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431176" w:rsidTr="00431176">
        <w:tc>
          <w:tcPr>
            <w:tcW w:w="4318" w:type="dxa"/>
          </w:tcPr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Pr="00431176" w:rsidRDefault="00431176" w:rsidP="00431176">
            <w:pPr>
              <w:rPr>
                <w:noProof/>
                <w:sz w:val="24"/>
                <w:szCs w:val="24"/>
              </w:rPr>
            </w:pPr>
            <w:r w:rsidRPr="00844A71">
              <w:rPr>
                <w:noProof/>
                <w:sz w:val="24"/>
                <w:szCs w:val="24"/>
              </w:rPr>
              <w:t xml:space="preserve">Aus </w:t>
            </w:r>
            <w:r>
              <w:rPr>
                <w:noProof/>
                <w:sz w:val="24"/>
                <w:szCs w:val="24"/>
              </w:rPr>
              <w:t>manuellen</w:t>
            </w:r>
            <w:r w:rsidRPr="00844A71">
              <w:rPr>
                <w:noProof/>
                <w:sz w:val="24"/>
                <w:szCs w:val="24"/>
              </w:rPr>
              <w:t xml:space="preserve"> Tests</w:t>
            </w: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  <w:tcBorders>
              <w:tl2br w:val="single" w:sz="4" w:space="0" w:color="auto"/>
              <w:tr2bl w:val="single" w:sz="4" w:space="0" w:color="auto"/>
            </w:tcBorders>
          </w:tcPr>
          <w:p w:rsidR="00431176" w:rsidRDefault="00431176" w:rsidP="00431176">
            <w:pPr>
              <w:rPr>
                <w:noProof/>
                <w:sz w:val="24"/>
                <w:szCs w:val="24"/>
              </w:rPr>
            </w:pPr>
          </w:p>
          <w:p w:rsidR="00431176" w:rsidRDefault="00431176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Ab 2018 </w:t>
            </w:r>
            <w:r w:rsidR="00D06955">
              <w:rPr>
                <w:noProof/>
                <w:sz w:val="24"/>
                <w:szCs w:val="24"/>
              </w:rPr>
              <w:t>nach DSGVO werden</w:t>
            </w:r>
          </w:p>
          <w:p w:rsidR="00004FE0" w:rsidRDefault="00431176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Daten </w:t>
            </w:r>
            <w:r w:rsidR="00D06955">
              <w:rPr>
                <w:noProof/>
                <w:sz w:val="24"/>
                <w:szCs w:val="24"/>
              </w:rPr>
              <w:t xml:space="preserve">ggf. entsprechend </w:t>
            </w:r>
          </w:p>
          <w:p w:rsidR="00431176" w:rsidRPr="00431176" w:rsidRDefault="00004FE0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</w:t>
            </w:r>
            <w:r w:rsidR="00431176">
              <w:rPr>
                <w:noProof/>
                <w:sz w:val="24"/>
                <w:szCs w:val="24"/>
              </w:rPr>
              <w:t>auf</w:t>
            </w:r>
            <w:r w:rsidR="00D06955">
              <w:rPr>
                <w:noProof/>
                <w:sz w:val="24"/>
                <w:szCs w:val="24"/>
              </w:rPr>
              <w:t>ge</w:t>
            </w:r>
            <w:r w:rsidR="00431176">
              <w:rPr>
                <w:noProof/>
                <w:sz w:val="24"/>
                <w:szCs w:val="24"/>
              </w:rPr>
              <w:t>liste</w:t>
            </w:r>
            <w:r w:rsidR="00D06955">
              <w:rPr>
                <w:noProof/>
                <w:sz w:val="24"/>
                <w:szCs w:val="24"/>
              </w:rPr>
              <w:t>t</w:t>
            </w: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Pr="00431176" w:rsidRDefault="00431176" w:rsidP="00431176">
            <w:pPr>
              <w:rPr>
                <w:noProof/>
                <w:sz w:val="24"/>
                <w:szCs w:val="24"/>
              </w:rPr>
            </w:pPr>
          </w:p>
          <w:p w:rsidR="00431176" w:rsidRPr="00431176" w:rsidRDefault="00431176" w:rsidP="00431176">
            <w:pPr>
              <w:rPr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Prüflogik unklar!</w:t>
            </w:r>
          </w:p>
          <w:p w:rsidR="00431176" w:rsidRDefault="00431176" w:rsidP="00431176">
            <w:pPr>
              <w:pStyle w:val="Listenabsatz"/>
              <w:numPr>
                <w:ilvl w:val="0"/>
                <w:numId w:val="7"/>
              </w:numPr>
              <w:rPr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Auflistung: welche Daten zu welchem Zweck?</w:t>
            </w:r>
          </w:p>
          <w:p w:rsidR="00431176" w:rsidRPr="00431176" w:rsidRDefault="00431176" w:rsidP="00431176">
            <w:pPr>
              <w:pStyle w:val="Listenabsatz"/>
              <w:numPr>
                <w:ilvl w:val="0"/>
                <w:numId w:val="7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Auflistung Unzweckmäßiger Daten und Begründung</w:t>
            </w: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431176" w:rsidRPr="009D7C07" w:rsidTr="00431176">
        <w:tc>
          <w:tcPr>
            <w:tcW w:w="8637" w:type="dxa"/>
            <w:gridSpan w:val="2"/>
            <w:shd w:val="clear" w:color="auto" w:fill="C45911" w:themeFill="accent2" w:themeFillShade="BF"/>
          </w:tcPr>
          <w:p w:rsidR="00431176" w:rsidRPr="009D7C07" w:rsidRDefault="00431176" w:rsidP="00431176">
            <w:pPr>
              <w:rPr>
                <w:noProof/>
                <w:sz w:val="24"/>
                <w:szCs w:val="24"/>
              </w:rPr>
            </w:pPr>
          </w:p>
          <w:p w:rsidR="00431176" w:rsidRPr="009D7C07" w:rsidRDefault="00431176" w:rsidP="00431176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>Manueller Test notwendig</w:t>
            </w:r>
            <w:r>
              <w:rPr>
                <w:noProof/>
                <w:sz w:val="24"/>
                <w:szCs w:val="24"/>
              </w:rPr>
              <w:t>; komplizierte Logik; Rechenschaft</w:t>
            </w:r>
          </w:p>
          <w:p w:rsidR="00431176" w:rsidRPr="009D7C07" w:rsidRDefault="00431176" w:rsidP="00431176">
            <w:pPr>
              <w:rPr>
                <w:noProof/>
                <w:sz w:val="24"/>
                <w:szCs w:val="24"/>
              </w:rPr>
            </w:pPr>
          </w:p>
        </w:tc>
      </w:tr>
    </w:tbl>
    <w:p w:rsidR="00431176" w:rsidRDefault="00431176" w:rsidP="003B59D3"/>
    <w:p w:rsidR="00431176" w:rsidRDefault="00431176" w:rsidP="00431176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431176" w:rsidRPr="00431BDC" w:rsidTr="00733C02">
        <w:tc>
          <w:tcPr>
            <w:tcW w:w="8642" w:type="dxa"/>
            <w:gridSpan w:val="2"/>
          </w:tcPr>
          <w:p w:rsidR="00431176" w:rsidRPr="00431BDC" w:rsidRDefault="000045BB" w:rsidP="00431176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06 - </w:t>
            </w:r>
            <w:r w:rsidR="00431176" w:rsidRPr="000F4E9C">
              <w:rPr>
                <w:noProof/>
              </w:rPr>
              <w:t>Die Datenschutzerklärung verwendet ungenaue Formulierungen</w:t>
            </w:r>
          </w:p>
        </w:tc>
      </w:tr>
      <w:tr w:rsidR="00431176" w:rsidRPr="00431BDC" w:rsidTr="00733C02">
        <w:tc>
          <w:tcPr>
            <w:tcW w:w="4390" w:type="dxa"/>
          </w:tcPr>
          <w:p w:rsidR="00431176" w:rsidRPr="00431BDC" w:rsidRDefault="00431176" w:rsidP="00431176">
            <w:pPr>
              <w:ind w:left="460" w:hanging="460"/>
              <w:rPr>
                <w:rFonts w:ascii="Arial" w:hAnsi="Arial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A9E20C1" wp14:editId="6F5B37CB">
                  <wp:extent cx="251999" cy="217626"/>
                  <wp:effectExtent l="0" t="0" r="0" b="11430"/>
                  <wp:docPr id="29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 Datenschutzerklärung kann hier</w:t>
            </w:r>
            <w:r w:rsidRPr="00281E01">
              <w:rPr>
                <w:rFonts w:ascii="Calibri" w:hAnsi="Calibri" w:cs="Arial"/>
                <w:noProof/>
              </w:rPr>
              <w:softHyphen/>
              <w:t>durch kürzer und übersichtlicher wer</w:t>
            </w:r>
            <w:r w:rsidRPr="00281E01">
              <w:rPr>
                <w:rFonts w:ascii="Calibri" w:hAnsi="Calibri" w:cs="Arial"/>
                <w:noProof/>
              </w:rPr>
              <w:softHyphen/>
              <w:t>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97862FB" wp14:editId="3A79F0F4">
                  <wp:extent cx="251999" cy="217626"/>
                  <wp:effectExtent l="0" t="0" r="2540" b="11430"/>
                  <wp:docPr id="29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er Anbieter kann die Daten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ver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ar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bei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tungen so verändern, dass sie nicht mehr mit Ihren Vorstellungen übereinstimmen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31176" w:rsidRPr="00281E01" w:rsidRDefault="00431176" w:rsidP="00431176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31D9C33" wp14:editId="51FE4F61">
                  <wp:extent cx="251999" cy="217626"/>
                  <wp:effectExtent l="0" t="0" r="2540" b="11430"/>
                  <wp:docPr id="29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 xml:space="preserve">er </w:t>
            </w:r>
            <w:r w:rsidRPr="00281E01">
              <w:rPr>
                <w:rFonts w:ascii="Calibri" w:hAnsi="Calibri" w:cs="Arial"/>
              </w:rPr>
              <w:t>Anbieter kommt seiner Aufklärungspflicht nur teilweise nach. Sie können sich keine genaue Vorstellung über die Datenver</w:t>
            </w:r>
            <w:r>
              <w:rPr>
                <w:rFonts w:ascii="Calibri" w:hAnsi="Calibri" w:cs="Arial"/>
              </w:rPr>
              <w:softHyphen/>
            </w:r>
            <w:r w:rsidRPr="00281E01">
              <w:rPr>
                <w:rFonts w:ascii="Calibri" w:hAnsi="Calibri" w:cs="Arial"/>
              </w:rPr>
              <w:t>arbeitungen bilden</w:t>
            </w:r>
            <w:r>
              <w:rPr>
                <w:rFonts w:ascii="Calibri" w:hAnsi="Calibri" w:cs="Arial"/>
              </w:rPr>
              <w:t>.</w:t>
            </w:r>
          </w:p>
        </w:tc>
      </w:tr>
    </w:tbl>
    <w:p w:rsidR="00431176" w:rsidRDefault="00431176" w:rsidP="00431176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431176" w:rsidTr="00431176">
        <w:tc>
          <w:tcPr>
            <w:tcW w:w="4318" w:type="dxa"/>
            <w:tcBorders>
              <w:bottom w:val="single" w:sz="4" w:space="0" w:color="auto"/>
            </w:tcBorders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431176" w:rsidTr="00431176">
        <w:tc>
          <w:tcPr>
            <w:tcW w:w="4318" w:type="dxa"/>
            <w:tcBorders>
              <w:tl2br w:val="single" w:sz="4" w:space="0" w:color="auto"/>
              <w:tr2bl w:val="single" w:sz="4" w:space="0" w:color="auto"/>
            </w:tcBorders>
          </w:tcPr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431176" w:rsidRDefault="00431176" w:rsidP="00431176">
            <w:pPr>
              <w:rPr>
                <w:noProof/>
                <w:sz w:val="24"/>
                <w:szCs w:val="24"/>
              </w:rPr>
            </w:pPr>
          </w:p>
          <w:p w:rsidR="00431176" w:rsidRDefault="00431176" w:rsidP="0043117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431176" w:rsidRDefault="00431176" w:rsidP="00431176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Transparenz</w:t>
            </w:r>
          </w:p>
          <w:p w:rsidR="00431176" w:rsidRDefault="00431176" w:rsidP="0095007C">
            <w:pPr>
              <w:pStyle w:val="Listenabsatz"/>
              <w:numPr>
                <w:ilvl w:val="1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Nicht abschließende Aufzählung</w:t>
            </w:r>
          </w:p>
          <w:p w:rsidR="00B6756E" w:rsidRPr="00B6756E" w:rsidRDefault="00B6756E" w:rsidP="00B6756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ODER</w:t>
            </w:r>
          </w:p>
          <w:p w:rsidR="00B6756E" w:rsidRPr="00B6756E" w:rsidRDefault="00B6756E" w:rsidP="00B6756E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Transparenz</w:t>
            </w:r>
          </w:p>
          <w:p w:rsidR="00431176" w:rsidRDefault="00431176" w:rsidP="00431176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Intransparente Formulierung</w:t>
            </w:r>
          </w:p>
          <w:p w:rsidR="007A2026" w:rsidRDefault="007A2026" w:rsidP="007A2026">
            <w:pPr>
              <w:rPr>
                <w:noProof/>
                <w:sz w:val="24"/>
                <w:szCs w:val="24"/>
              </w:rPr>
            </w:pPr>
          </w:p>
          <w:p w:rsidR="000C13D5" w:rsidRPr="007A2026" w:rsidRDefault="000C13D5" w:rsidP="007A202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Ober/Unterkategorien beachten?</w:t>
            </w: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431176" w:rsidTr="00431176">
        <w:tc>
          <w:tcPr>
            <w:tcW w:w="8637" w:type="dxa"/>
            <w:gridSpan w:val="2"/>
          </w:tcPr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D8496C" w:rsidP="00431176">
            <w:pPr>
              <w:rPr>
                <w:noProof/>
                <w:sz w:val="24"/>
                <w:szCs w:val="24"/>
              </w:rPr>
            </w:pPr>
            <w:r w:rsidRPr="00D8496C">
              <w:rPr>
                <w:noProof/>
                <w:sz w:val="24"/>
                <w:szCs w:val="24"/>
              </w:rPr>
              <w:t xml:space="preserve">Wenn eine (oder mehrere </w:t>
            </w:r>
            <w:r w:rsidRPr="00D8496C">
              <w:rPr>
                <w:noProof/>
                <w:sz w:val="24"/>
                <w:szCs w:val="24"/>
              </w:rPr>
              <w:sym w:font="Wingdings" w:char="F0E0"/>
            </w:r>
            <w:r w:rsidRPr="00D8496C">
              <w:rPr>
                <w:noProof/>
                <w:sz w:val="24"/>
                <w:szCs w:val="24"/>
              </w:rPr>
              <w:t xml:space="preserve"> Schwellwert) Textstellen mit den oben aufgelistete</w:t>
            </w:r>
            <w:r>
              <w:rPr>
                <w:noProof/>
                <w:sz w:val="24"/>
                <w:szCs w:val="24"/>
              </w:rPr>
              <w:t>n</w:t>
            </w:r>
            <w:r w:rsidRPr="00D8496C">
              <w:rPr>
                <w:noProof/>
                <w:sz w:val="24"/>
                <w:szCs w:val="24"/>
              </w:rPr>
              <w:t xml:space="preserve"> Datentags gef</w:t>
            </w:r>
            <w:r>
              <w:rPr>
                <w:noProof/>
                <w:sz w:val="24"/>
                <w:szCs w:val="24"/>
              </w:rPr>
              <w:t>u</w:t>
            </w:r>
            <w:r w:rsidRPr="00D8496C">
              <w:rPr>
                <w:noProof/>
                <w:sz w:val="24"/>
                <w:szCs w:val="24"/>
              </w:rPr>
              <w:t>nden wurde</w:t>
            </w:r>
          </w:p>
          <w:p w:rsidR="00D8496C" w:rsidRPr="00D8496C" w:rsidRDefault="00D8496C" w:rsidP="00431176">
            <w:pPr>
              <w:rPr>
                <w:noProof/>
                <w:sz w:val="24"/>
                <w:szCs w:val="24"/>
              </w:rPr>
            </w:pPr>
          </w:p>
          <w:p w:rsidR="00D8496C" w:rsidRDefault="00D8496C" w:rsidP="00D8496C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D8496C" w:rsidRPr="00431176" w:rsidRDefault="00D8496C" w:rsidP="00D8496C">
            <w:pPr>
              <w:rPr>
                <w:noProof/>
                <w:sz w:val="24"/>
                <w:szCs w:val="24"/>
              </w:rPr>
            </w:pPr>
          </w:p>
          <w:p w:rsidR="00431176" w:rsidRPr="00D8496C" w:rsidRDefault="00D8496C" w:rsidP="00431176">
            <w:pPr>
              <w:rPr>
                <w:noProof/>
                <w:sz w:val="24"/>
                <w:szCs w:val="24"/>
              </w:rPr>
            </w:pPr>
            <w:r w:rsidRPr="00D8496C">
              <w:rPr>
                <w:noProof/>
                <w:sz w:val="24"/>
                <w:szCs w:val="24"/>
              </w:rPr>
              <w:t>Detailantwort: Sprachstellen und Tag ausgeb</w:t>
            </w:r>
            <w:r>
              <w:rPr>
                <w:noProof/>
                <w:sz w:val="24"/>
                <w:szCs w:val="24"/>
              </w:rPr>
              <w:t>en</w:t>
            </w: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  <w:p w:rsidR="00431176" w:rsidRDefault="00431176" w:rsidP="00431176">
            <w:pPr>
              <w:rPr>
                <w:noProof/>
                <w:sz w:val="16"/>
              </w:rPr>
            </w:pPr>
          </w:p>
        </w:tc>
      </w:tr>
      <w:tr w:rsidR="000F1B12" w:rsidTr="000F1B12">
        <w:tc>
          <w:tcPr>
            <w:tcW w:w="8637" w:type="dxa"/>
            <w:gridSpan w:val="2"/>
          </w:tcPr>
          <w:p w:rsidR="000F1B12" w:rsidRDefault="000F1B1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0F1B12" w:rsidRPr="009D7C07" w:rsidTr="000F1B12">
        <w:tc>
          <w:tcPr>
            <w:tcW w:w="8637" w:type="dxa"/>
            <w:gridSpan w:val="2"/>
            <w:shd w:val="clear" w:color="auto" w:fill="C5E0B3" w:themeFill="accent6" w:themeFillTint="66"/>
          </w:tcPr>
          <w:p w:rsidR="000F1B12" w:rsidRPr="009D7C07" w:rsidRDefault="000F1B12" w:rsidP="00F174EF">
            <w:pPr>
              <w:rPr>
                <w:noProof/>
                <w:sz w:val="24"/>
                <w:szCs w:val="24"/>
              </w:rPr>
            </w:pPr>
          </w:p>
          <w:p w:rsidR="000F1B12" w:rsidRPr="009D7C07" w:rsidRDefault="000F1B12" w:rsidP="00F174EF">
            <w:pPr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0F1B12" w:rsidRPr="009D7C07" w:rsidRDefault="000F1B12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433CB8" w:rsidRDefault="00433CB8" w:rsidP="003B59D3"/>
    <w:p w:rsidR="00433CB8" w:rsidRDefault="00433CB8" w:rsidP="00433CB8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433CB8" w:rsidRPr="00431BDC" w:rsidTr="00733C02">
        <w:tc>
          <w:tcPr>
            <w:tcW w:w="8642" w:type="dxa"/>
            <w:gridSpan w:val="2"/>
          </w:tcPr>
          <w:p w:rsidR="00433CB8" w:rsidRPr="00431BDC" w:rsidRDefault="00CF1138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05 - </w:t>
            </w:r>
            <w:r w:rsidR="00433CB8" w:rsidRPr="000F4E9C">
              <w:rPr>
                <w:noProof/>
              </w:rPr>
              <w:t>Die App stellt keine Datenschutzerklärung auf deutsch bereit</w:t>
            </w:r>
          </w:p>
        </w:tc>
      </w:tr>
      <w:tr w:rsidR="00433CB8" w:rsidRPr="00431BDC" w:rsidTr="00733C02">
        <w:tc>
          <w:tcPr>
            <w:tcW w:w="4390" w:type="dxa"/>
          </w:tcPr>
          <w:p w:rsidR="00433CB8" w:rsidRPr="00431BDC" w:rsidRDefault="00433CB8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A49CB17" wp14:editId="1C00EC40">
                  <wp:extent cx="251999" cy="217626"/>
                  <wp:effectExtent l="0" t="0" r="0" b="11430"/>
                  <wp:docPr id="30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Persönlichkeitsrechte können trotz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dem hinreichend geschützt sein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433CB8" w:rsidRPr="00281E01" w:rsidRDefault="00433CB8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A74243F" wp14:editId="049F6C4B">
                  <wp:extent cx="251999" cy="217626"/>
                  <wp:effectExtent l="0" t="0" r="2540" b="11430"/>
                  <wp:docPr id="30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Daten werden bereits verarbeitet, ohne dass Sie sich hierüber eine eigene Meinung bilden können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433CB8" w:rsidRPr="00281E01" w:rsidRDefault="00433CB8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30A1FD5" wp14:editId="66741D1F">
                  <wp:extent cx="251999" cy="217626"/>
                  <wp:effectExtent l="0" t="0" r="2540" b="11430"/>
                  <wp:docPr id="30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E</w:t>
            </w:r>
            <w:r w:rsidRPr="00281E01">
              <w:rPr>
                <w:rFonts w:ascii="Calibri" w:hAnsi="Calibri" w:cs="Arial"/>
                <w:noProof/>
              </w:rPr>
              <w:t>s handelt sich um einen Gesetzes</w:t>
            </w:r>
            <w:r w:rsidRPr="00281E01">
              <w:rPr>
                <w:rFonts w:ascii="Calibri" w:hAnsi="Calibri" w:cs="Arial"/>
                <w:noProof/>
              </w:rPr>
              <w:softHyphen/>
              <w:t>verstoß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433CB8" w:rsidRDefault="00433CB8" w:rsidP="00433CB8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433CB8" w:rsidTr="002876E5">
        <w:tc>
          <w:tcPr>
            <w:tcW w:w="4318" w:type="dxa"/>
            <w:tcBorders>
              <w:bottom w:val="single" w:sz="4" w:space="0" w:color="auto"/>
            </w:tcBorders>
          </w:tcPr>
          <w:p w:rsidR="00433CB8" w:rsidRDefault="00433CB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433CB8" w:rsidRDefault="00433CB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433CB8" w:rsidTr="002876E5">
        <w:tc>
          <w:tcPr>
            <w:tcW w:w="4318" w:type="dxa"/>
            <w:tcBorders>
              <w:tl2br w:val="single" w:sz="4" w:space="0" w:color="auto"/>
              <w:tr2bl w:val="single" w:sz="4" w:space="0" w:color="auto"/>
            </w:tcBorders>
          </w:tcPr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433CB8" w:rsidRDefault="00433CB8" w:rsidP="00F174EF">
            <w:pPr>
              <w:rPr>
                <w:noProof/>
                <w:sz w:val="24"/>
                <w:szCs w:val="24"/>
              </w:rPr>
            </w:pPr>
          </w:p>
          <w:p w:rsidR="006542B0" w:rsidRPr="0018313C" w:rsidRDefault="006542B0" w:rsidP="0018313C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 w:rsidRPr="0018313C">
              <w:rPr>
                <w:noProof/>
                <w:sz w:val="24"/>
                <w:szCs w:val="24"/>
              </w:rPr>
              <w:t>Sprachtest der verfügbaren DSE</w:t>
            </w:r>
            <w:r w:rsidR="0018313C">
              <w:rPr>
                <w:noProof/>
                <w:sz w:val="24"/>
                <w:szCs w:val="24"/>
              </w:rPr>
              <w:t xml:space="preserve"> (z.B. Zeichenbasierte n-Gram Modelle oder Keywords)</w:t>
            </w:r>
          </w:p>
        </w:tc>
      </w:tr>
      <w:tr w:rsidR="00433CB8" w:rsidTr="00F174EF">
        <w:tc>
          <w:tcPr>
            <w:tcW w:w="8637" w:type="dxa"/>
            <w:gridSpan w:val="2"/>
          </w:tcPr>
          <w:p w:rsidR="00433CB8" w:rsidRDefault="00433CB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433CB8" w:rsidTr="00F174EF">
        <w:tc>
          <w:tcPr>
            <w:tcW w:w="8637" w:type="dxa"/>
            <w:gridSpan w:val="2"/>
          </w:tcPr>
          <w:p w:rsidR="00B81221" w:rsidRDefault="00B81221" w:rsidP="00F174EF">
            <w:pPr>
              <w:rPr>
                <w:noProof/>
                <w:sz w:val="24"/>
                <w:szCs w:val="24"/>
              </w:rPr>
            </w:pPr>
          </w:p>
          <w:p w:rsidR="00B81221" w:rsidRDefault="00B81221" w:rsidP="00F174EF">
            <w:pPr>
              <w:rPr>
                <w:noProof/>
                <w:sz w:val="24"/>
                <w:szCs w:val="24"/>
              </w:rPr>
            </w:pPr>
          </w:p>
          <w:p w:rsidR="00433CB8" w:rsidRDefault="00E66666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Test, dass mindestens eine DSE verfügbar ist (sonst Infoblock keine DSE). Wenn alle DSE nicht in deutsch sind:</w:t>
            </w:r>
          </w:p>
          <w:p w:rsidR="00E66666" w:rsidRPr="00E66666" w:rsidRDefault="00E66666" w:rsidP="00F174EF">
            <w:pPr>
              <w:rPr>
                <w:noProof/>
                <w:sz w:val="24"/>
                <w:szCs w:val="24"/>
              </w:rPr>
            </w:pPr>
          </w:p>
          <w:p w:rsidR="006542B0" w:rsidRDefault="006542B0" w:rsidP="006542B0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6542B0" w:rsidRDefault="006542B0" w:rsidP="006542B0">
            <w:pPr>
              <w:rPr>
                <w:b/>
                <w:noProof/>
                <w:sz w:val="24"/>
                <w:szCs w:val="24"/>
              </w:rPr>
            </w:pPr>
          </w:p>
          <w:p w:rsidR="00433CB8" w:rsidRPr="006542B0" w:rsidRDefault="006542B0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</w:t>
            </w:r>
            <w:r w:rsidRPr="006542B0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Auflistung der verfügbaren Sprachen (oder nur Englisch) bzw. aller DSE</w:t>
            </w: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1F0D2C" w:rsidRDefault="001F0D2C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  <w:p w:rsidR="00433CB8" w:rsidRDefault="00433CB8" w:rsidP="00F174EF">
            <w:pPr>
              <w:rPr>
                <w:noProof/>
                <w:sz w:val="16"/>
              </w:rPr>
            </w:pPr>
          </w:p>
        </w:tc>
      </w:tr>
      <w:tr w:rsidR="00433CB8" w:rsidTr="00433CB8">
        <w:tc>
          <w:tcPr>
            <w:tcW w:w="8637" w:type="dxa"/>
            <w:gridSpan w:val="2"/>
          </w:tcPr>
          <w:p w:rsidR="00433CB8" w:rsidRDefault="00433CB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433CB8" w:rsidRPr="009D7C07" w:rsidTr="00433CB8">
        <w:tc>
          <w:tcPr>
            <w:tcW w:w="8637" w:type="dxa"/>
            <w:gridSpan w:val="2"/>
            <w:shd w:val="clear" w:color="auto" w:fill="C5E0B3" w:themeFill="accent6" w:themeFillTint="66"/>
          </w:tcPr>
          <w:p w:rsidR="00433CB8" w:rsidRPr="009D7C07" w:rsidRDefault="00433CB8" w:rsidP="00F174EF">
            <w:pPr>
              <w:rPr>
                <w:noProof/>
                <w:sz w:val="24"/>
                <w:szCs w:val="24"/>
              </w:rPr>
            </w:pPr>
          </w:p>
          <w:p w:rsidR="00433CB8" w:rsidRPr="009D7C07" w:rsidRDefault="00433CB8" w:rsidP="00433CB8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  <w:r>
              <w:rPr>
                <w:noProof/>
                <w:sz w:val="24"/>
                <w:szCs w:val="24"/>
              </w:rPr>
              <w:tab/>
            </w:r>
          </w:p>
          <w:p w:rsidR="00433CB8" w:rsidRPr="009D7C07" w:rsidRDefault="00433CB8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0F687C" w:rsidRDefault="000F687C" w:rsidP="003B59D3"/>
    <w:p w:rsidR="000F687C" w:rsidRDefault="000F687C">
      <w:pPr>
        <w:jc w:val="left"/>
      </w:pPr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0F687C" w:rsidRPr="00431BDC" w:rsidTr="00733C02">
        <w:tc>
          <w:tcPr>
            <w:tcW w:w="8642" w:type="dxa"/>
            <w:gridSpan w:val="2"/>
          </w:tcPr>
          <w:p w:rsidR="000F687C" w:rsidRPr="00431BDC" w:rsidRDefault="007B0C31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09 - </w:t>
            </w:r>
            <w:r w:rsidRPr="007B0C31">
              <w:rPr>
                <w:noProof/>
              </w:rPr>
              <w:t>Die Datenschutzerklärung kann geändert werden, ohne Sie hierüber zu informieren</w:t>
            </w:r>
          </w:p>
        </w:tc>
      </w:tr>
      <w:tr w:rsidR="000F687C" w:rsidRPr="00431BDC" w:rsidTr="00733C02">
        <w:tc>
          <w:tcPr>
            <w:tcW w:w="4390" w:type="dxa"/>
          </w:tcPr>
          <w:p w:rsidR="000F687C" w:rsidRPr="00431BDC" w:rsidRDefault="000F687C" w:rsidP="00F174EF">
            <w:pPr>
              <w:ind w:left="460" w:hanging="460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0F687C" w:rsidRPr="00281E01" w:rsidRDefault="000F687C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38B2390" wp14:editId="0BDFF9B2">
                  <wp:extent cx="251999" cy="217626"/>
                  <wp:effectExtent l="0" t="0" r="2540" b="11430"/>
                  <wp:docPr id="29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E</w:t>
            </w:r>
            <w:r w:rsidRPr="00281E01">
              <w:rPr>
                <w:rFonts w:ascii="Calibri" w:hAnsi="Calibri" w:cs="Arial"/>
                <w:noProof/>
              </w:rPr>
              <w:t>s handelt sich um einen Gesetzes</w:t>
            </w:r>
            <w:r w:rsidRPr="00281E01">
              <w:rPr>
                <w:rFonts w:ascii="Calibri" w:hAnsi="Calibri" w:cs="Arial"/>
                <w:noProof/>
              </w:rPr>
              <w:softHyphen/>
              <w:t>verstoß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0F687C" w:rsidRPr="00281E01" w:rsidRDefault="000F687C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A7AE5DA" wp14:editId="47D09AE9">
                  <wp:extent cx="251999" cy="217626"/>
                  <wp:effectExtent l="0" t="0" r="2540" b="11430"/>
                  <wp:docPr id="300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er Anbieter kann die Daten</w:t>
            </w:r>
            <w:r w:rsidRPr="00281E01">
              <w:rPr>
                <w:rFonts w:ascii="Calibri" w:hAnsi="Calibri" w:cs="Arial"/>
                <w:noProof/>
              </w:rPr>
              <w:softHyphen/>
              <w:t>ver</w:t>
            </w:r>
            <w:r w:rsidRPr="00281E01">
              <w:rPr>
                <w:rFonts w:ascii="Calibri" w:hAnsi="Calibri" w:cs="Arial"/>
                <w:noProof/>
              </w:rPr>
              <w:softHyphen/>
              <w:t>ar</w:t>
            </w:r>
            <w:r w:rsidRPr="00281E01">
              <w:rPr>
                <w:rFonts w:ascii="Calibri" w:hAnsi="Calibri" w:cs="Arial"/>
                <w:noProof/>
              </w:rPr>
              <w:softHyphen/>
              <w:t>bei</w:t>
            </w:r>
            <w:r w:rsidRPr="00281E01">
              <w:rPr>
                <w:rFonts w:ascii="Calibri" w:hAnsi="Calibri" w:cs="Arial"/>
                <w:noProof/>
              </w:rPr>
              <w:softHyphen/>
              <w:t>tun</w:t>
            </w:r>
            <w:r w:rsidRPr="00281E01">
              <w:rPr>
                <w:rFonts w:ascii="Calibri" w:hAnsi="Calibri" w:cs="Arial"/>
                <w:noProof/>
              </w:rPr>
              <w:softHyphen/>
              <w:t>gen so verändern, dass sie nicht mehr mit Ihren Vorstellungen über</w:t>
            </w:r>
            <w:r w:rsidRPr="00281E01">
              <w:rPr>
                <w:rFonts w:ascii="Calibri" w:hAnsi="Calibri" w:cs="Arial"/>
                <w:noProof/>
              </w:rPr>
              <w:softHyphen/>
              <w:t>ein</w:t>
            </w:r>
            <w:r w:rsidRPr="00281E01">
              <w:rPr>
                <w:rFonts w:ascii="Calibri" w:hAnsi="Calibri" w:cs="Arial"/>
                <w:noProof/>
              </w:rPr>
              <w:softHyphen/>
              <w:t>stim</w:t>
            </w:r>
            <w:r w:rsidRPr="00281E01">
              <w:rPr>
                <w:rFonts w:ascii="Calibri" w:hAnsi="Calibri" w:cs="Arial"/>
                <w:noProof/>
              </w:rPr>
              <w:softHyphen/>
              <w:t>men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0F687C" w:rsidRPr="00281E01" w:rsidRDefault="000F687C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8D3B7C2" wp14:editId="5D3D6285">
                  <wp:extent cx="251999" cy="217626"/>
                  <wp:effectExtent l="0" t="0" r="2540" b="11430"/>
                  <wp:docPr id="30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werden über diese Veränderungen nicht informiert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0F687C" w:rsidRDefault="000F687C" w:rsidP="000F687C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0F687C" w:rsidTr="002C36D4">
        <w:tc>
          <w:tcPr>
            <w:tcW w:w="4361" w:type="dxa"/>
            <w:tcBorders>
              <w:bottom w:val="single" w:sz="4" w:space="0" w:color="auto"/>
            </w:tcBorders>
          </w:tcPr>
          <w:p w:rsidR="000F687C" w:rsidRDefault="000F687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252" w:type="dxa"/>
          </w:tcPr>
          <w:p w:rsidR="000F687C" w:rsidRDefault="000F687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0F687C" w:rsidTr="002C36D4">
        <w:tc>
          <w:tcPr>
            <w:tcW w:w="4361" w:type="dxa"/>
            <w:tcBorders>
              <w:tl2br w:val="single" w:sz="4" w:space="0" w:color="auto"/>
              <w:tr2bl w:val="single" w:sz="4" w:space="0" w:color="auto"/>
            </w:tcBorders>
          </w:tcPr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</w:tc>
        <w:tc>
          <w:tcPr>
            <w:tcW w:w="4252" w:type="dxa"/>
          </w:tcPr>
          <w:p w:rsidR="000F687C" w:rsidRDefault="000F687C" w:rsidP="00F174EF">
            <w:pPr>
              <w:rPr>
                <w:noProof/>
                <w:sz w:val="24"/>
                <w:szCs w:val="24"/>
              </w:rPr>
            </w:pPr>
          </w:p>
          <w:p w:rsidR="000F687C" w:rsidRDefault="000F687C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0F687C" w:rsidRDefault="000F687C" w:rsidP="00F174EF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Betroffeneninformationen</w:t>
            </w:r>
          </w:p>
          <w:p w:rsidR="000F687C" w:rsidRDefault="000F687C" w:rsidP="00F174EF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Änderungsvorbehalt</w:t>
            </w:r>
          </w:p>
          <w:p w:rsidR="000F687C" w:rsidRPr="000F687C" w:rsidRDefault="000F687C" w:rsidP="00F174EF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Ohne Information des Nutzers</w:t>
            </w:r>
          </w:p>
        </w:tc>
      </w:tr>
      <w:tr w:rsidR="000F687C" w:rsidTr="002C36D4">
        <w:tc>
          <w:tcPr>
            <w:tcW w:w="8613" w:type="dxa"/>
            <w:gridSpan w:val="2"/>
          </w:tcPr>
          <w:p w:rsidR="000F687C" w:rsidRDefault="000F687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0F687C" w:rsidTr="002C36D4">
        <w:tc>
          <w:tcPr>
            <w:tcW w:w="8613" w:type="dxa"/>
            <w:gridSpan w:val="2"/>
          </w:tcPr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  <w:p w:rsidR="000F687C" w:rsidRDefault="000F687C" w:rsidP="00F174EF">
            <w:pPr>
              <w:rPr>
                <w:noProof/>
                <w:sz w:val="16"/>
              </w:rPr>
            </w:pPr>
          </w:p>
        </w:tc>
      </w:tr>
      <w:tr w:rsidR="000F687C" w:rsidTr="002C36D4">
        <w:tc>
          <w:tcPr>
            <w:tcW w:w="8613" w:type="dxa"/>
            <w:gridSpan w:val="2"/>
            <w:shd w:val="clear" w:color="auto" w:fill="auto"/>
          </w:tcPr>
          <w:p w:rsidR="000F687C" w:rsidRDefault="000F687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0F687C" w:rsidRPr="009D7C07" w:rsidTr="002C36D4">
        <w:tc>
          <w:tcPr>
            <w:tcW w:w="8613" w:type="dxa"/>
            <w:gridSpan w:val="2"/>
            <w:shd w:val="clear" w:color="auto" w:fill="C5E0B3" w:themeFill="accent6" w:themeFillTint="66"/>
          </w:tcPr>
          <w:p w:rsidR="000F687C" w:rsidRPr="009D7C07" w:rsidRDefault="000F687C" w:rsidP="00F174EF">
            <w:pPr>
              <w:rPr>
                <w:noProof/>
                <w:sz w:val="24"/>
                <w:szCs w:val="24"/>
              </w:rPr>
            </w:pPr>
          </w:p>
          <w:p w:rsidR="000F687C" w:rsidRPr="009D7C07" w:rsidRDefault="000F687C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  <w:r>
              <w:rPr>
                <w:noProof/>
                <w:sz w:val="24"/>
                <w:szCs w:val="24"/>
              </w:rPr>
              <w:tab/>
            </w:r>
          </w:p>
          <w:p w:rsidR="000F687C" w:rsidRPr="009D7C07" w:rsidRDefault="000F687C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6542B0" w:rsidRDefault="006542B0">
      <w:pPr>
        <w:jc w:val="left"/>
      </w:pP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6542B0" w:rsidRPr="00431BDC" w:rsidTr="00733C02">
        <w:tc>
          <w:tcPr>
            <w:tcW w:w="8642" w:type="dxa"/>
            <w:gridSpan w:val="2"/>
          </w:tcPr>
          <w:p w:rsidR="006542B0" w:rsidRPr="00431BDC" w:rsidRDefault="00A14C43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03 - </w:t>
            </w:r>
            <w:r w:rsidR="006542B0" w:rsidRPr="00312EE2">
              <w:rPr>
                <w:noProof/>
              </w:rPr>
              <w:t>Die App benennt keine Kontaktmöglichkeit für datenschutzrechtliche Anliegen</w:t>
            </w:r>
          </w:p>
        </w:tc>
      </w:tr>
      <w:tr w:rsidR="006542B0" w:rsidRPr="00431BDC" w:rsidTr="00733C02">
        <w:tc>
          <w:tcPr>
            <w:tcW w:w="4390" w:type="dxa"/>
          </w:tcPr>
          <w:p w:rsidR="006542B0" w:rsidRPr="00431BDC" w:rsidRDefault="006542B0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3D771FE" wp14:editId="0B3CFF82">
                  <wp:extent cx="251999" cy="217626"/>
                  <wp:effectExtent l="0" t="0" r="0" b="11430"/>
                  <wp:docPr id="30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Persönlichkeitsrechte können trotz</w:t>
            </w:r>
            <w:r w:rsidRPr="00281E01">
              <w:rPr>
                <w:rFonts w:ascii="Calibri" w:hAnsi="Calibri" w:cs="Arial"/>
                <w:noProof/>
              </w:rPr>
              <w:softHyphen/>
              <w:t>dem hinreichend geschützt sein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6542B0" w:rsidRPr="00281E01" w:rsidRDefault="006542B0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E22D6B9" wp14:editId="59944F65">
                  <wp:extent cx="251999" cy="217626"/>
                  <wp:effectExtent l="0" t="0" r="2540" b="11430"/>
                  <wp:docPr id="30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Anfragen können verloren gehen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6542B0" w:rsidRPr="00281E01" w:rsidRDefault="006542B0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9B6CDE1" wp14:editId="6504F1B3">
                  <wp:extent cx="251999" cy="217626"/>
                  <wp:effectExtent l="0" t="0" r="2540" b="11430"/>
                  <wp:docPr id="30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E</w:t>
            </w:r>
            <w:r w:rsidRPr="00281E01">
              <w:rPr>
                <w:rFonts w:ascii="Calibri" w:hAnsi="Calibri" w:cs="Arial"/>
                <w:noProof/>
              </w:rPr>
              <w:t>s handelt sich um einen Ge</w:t>
            </w:r>
            <w:r w:rsidRPr="00281E01">
              <w:rPr>
                <w:rFonts w:ascii="Calibri" w:hAnsi="Calibri" w:cs="Arial"/>
                <w:noProof/>
              </w:rPr>
              <w:softHyphen/>
              <w:t>setz</w:t>
            </w:r>
            <w:r w:rsidRPr="00281E01">
              <w:rPr>
                <w:rFonts w:ascii="Calibri" w:hAnsi="Calibri" w:cs="Arial"/>
                <w:noProof/>
              </w:rPr>
              <w:softHyphen/>
              <w:t>es</w:t>
            </w:r>
            <w:r w:rsidRPr="00281E01">
              <w:rPr>
                <w:rFonts w:ascii="Calibri" w:hAnsi="Calibri" w:cs="Arial"/>
                <w:noProof/>
              </w:rPr>
              <w:softHyphen/>
              <w:t>verstoß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6542B0" w:rsidRDefault="006542B0" w:rsidP="006542B0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6542B0" w:rsidTr="002C36D4">
        <w:tc>
          <w:tcPr>
            <w:tcW w:w="4361" w:type="dxa"/>
            <w:tcBorders>
              <w:bottom w:val="single" w:sz="4" w:space="0" w:color="auto"/>
            </w:tcBorders>
          </w:tcPr>
          <w:p w:rsidR="006542B0" w:rsidRDefault="006542B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252" w:type="dxa"/>
          </w:tcPr>
          <w:p w:rsidR="006542B0" w:rsidRDefault="006542B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6542B0" w:rsidTr="002C36D4">
        <w:tc>
          <w:tcPr>
            <w:tcW w:w="4361" w:type="dxa"/>
            <w:tcBorders>
              <w:tl2br w:val="single" w:sz="4" w:space="0" w:color="auto"/>
              <w:tr2bl w:val="single" w:sz="4" w:space="0" w:color="auto"/>
            </w:tcBorders>
          </w:tcPr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</w:tc>
        <w:tc>
          <w:tcPr>
            <w:tcW w:w="4252" w:type="dxa"/>
          </w:tcPr>
          <w:p w:rsidR="006542B0" w:rsidRDefault="006542B0" w:rsidP="00F174EF">
            <w:pPr>
              <w:rPr>
                <w:noProof/>
                <w:sz w:val="24"/>
                <w:szCs w:val="24"/>
              </w:rPr>
            </w:pPr>
          </w:p>
          <w:p w:rsidR="006542B0" w:rsidRDefault="000F687C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</w:t>
            </w:r>
            <w:r w:rsidR="006542B0">
              <w:rPr>
                <w:noProof/>
                <w:sz w:val="24"/>
                <w:szCs w:val="24"/>
              </w:rPr>
              <w:t>ags:</w:t>
            </w:r>
          </w:p>
          <w:p w:rsidR="006542B0" w:rsidRDefault="006542B0" w:rsidP="006542B0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Betroffeneninformationen</w:t>
            </w:r>
          </w:p>
          <w:p w:rsidR="006542B0" w:rsidRDefault="006542B0" w:rsidP="006542B0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Datenschutzrechtliche Kontaktinformation</w:t>
            </w:r>
          </w:p>
          <w:p w:rsidR="006542B0" w:rsidRDefault="006542B0" w:rsidP="006542B0">
            <w:pPr>
              <w:rPr>
                <w:noProof/>
                <w:sz w:val="24"/>
                <w:szCs w:val="24"/>
              </w:rPr>
            </w:pPr>
          </w:p>
          <w:p w:rsidR="006542B0" w:rsidRDefault="00B6756E" w:rsidP="00B6756E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 w:rsidRPr="00B6756E">
              <w:rPr>
                <w:noProof/>
                <w:sz w:val="24"/>
                <w:szCs w:val="24"/>
              </w:rPr>
              <w:t xml:space="preserve">Weitere </w:t>
            </w:r>
            <w:r w:rsidR="006542B0" w:rsidRPr="00B6756E">
              <w:rPr>
                <w:noProof/>
                <w:sz w:val="24"/>
                <w:szCs w:val="24"/>
              </w:rPr>
              <w:t>Suche nach (gängigen) E-Mail Adressen und postalischen Anschriften</w:t>
            </w:r>
            <w:r w:rsidR="00F53DFB">
              <w:rPr>
                <w:noProof/>
                <w:sz w:val="24"/>
                <w:szCs w:val="24"/>
              </w:rPr>
              <w:t xml:space="preserve"> in den DSE</w:t>
            </w:r>
          </w:p>
          <w:p w:rsidR="00F53DFB" w:rsidRPr="00B6756E" w:rsidRDefault="00F53DFB" w:rsidP="00F53DFB">
            <w:pPr>
              <w:pStyle w:val="Listenabsatz"/>
              <w:numPr>
                <w:ilvl w:val="0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Suche nach Anschrift im PlayStore</w:t>
            </w:r>
          </w:p>
        </w:tc>
      </w:tr>
      <w:tr w:rsidR="006542B0" w:rsidTr="002C36D4">
        <w:tc>
          <w:tcPr>
            <w:tcW w:w="8613" w:type="dxa"/>
            <w:gridSpan w:val="2"/>
          </w:tcPr>
          <w:p w:rsidR="006542B0" w:rsidRDefault="006542B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6542B0" w:rsidTr="002C36D4">
        <w:tc>
          <w:tcPr>
            <w:tcW w:w="8613" w:type="dxa"/>
            <w:gridSpan w:val="2"/>
          </w:tcPr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985B89" w:rsidRDefault="006542B0" w:rsidP="006542B0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985B89" w:rsidRDefault="00985B89" w:rsidP="006542B0">
            <w:pPr>
              <w:rPr>
                <w:b/>
                <w:noProof/>
                <w:sz w:val="24"/>
                <w:szCs w:val="24"/>
              </w:rPr>
            </w:pPr>
          </w:p>
          <w:p w:rsidR="00004FE0" w:rsidRDefault="006542B0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</w:t>
            </w:r>
            <w:r w:rsidRPr="006542B0">
              <w:rPr>
                <w:noProof/>
                <w:sz w:val="24"/>
                <w:szCs w:val="24"/>
              </w:rPr>
              <w:t xml:space="preserve"> Kontaktmöglichkeiten</w:t>
            </w:r>
          </w:p>
          <w:p w:rsidR="00004FE0" w:rsidRPr="00004FE0" w:rsidRDefault="00004FE0" w:rsidP="00F174EF">
            <w:pPr>
              <w:rPr>
                <w:noProof/>
                <w:sz w:val="24"/>
                <w:szCs w:val="24"/>
              </w:rPr>
            </w:pPr>
          </w:p>
          <w:p w:rsidR="006542B0" w:rsidRPr="00004FE0" w:rsidRDefault="00D06955" w:rsidP="00F174EF">
            <w:pPr>
              <w:rPr>
                <w:noProof/>
                <w:sz w:val="24"/>
                <w:szCs w:val="24"/>
              </w:rPr>
            </w:pPr>
            <w:r w:rsidRPr="00004FE0">
              <w:rPr>
                <w:noProof/>
                <w:sz w:val="24"/>
                <w:szCs w:val="24"/>
              </w:rPr>
              <w:t>Detailantwort 2: ausgelesene allgemeine Kontaktdaten z.B. aus Store / Impressum oder ähnliches</w:t>
            </w: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  <w:p w:rsidR="006542B0" w:rsidRDefault="006542B0" w:rsidP="00F174EF">
            <w:pPr>
              <w:rPr>
                <w:noProof/>
                <w:sz w:val="16"/>
              </w:rPr>
            </w:pPr>
          </w:p>
        </w:tc>
      </w:tr>
      <w:tr w:rsidR="006542B0" w:rsidTr="002C36D4">
        <w:tc>
          <w:tcPr>
            <w:tcW w:w="8613" w:type="dxa"/>
            <w:gridSpan w:val="2"/>
          </w:tcPr>
          <w:p w:rsidR="006542B0" w:rsidRDefault="006542B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6542B0" w:rsidRPr="009D7C07" w:rsidTr="002C36D4">
        <w:tc>
          <w:tcPr>
            <w:tcW w:w="8613" w:type="dxa"/>
            <w:gridSpan w:val="2"/>
            <w:shd w:val="clear" w:color="auto" w:fill="C5E0B3" w:themeFill="accent6" w:themeFillTint="66"/>
          </w:tcPr>
          <w:p w:rsidR="006542B0" w:rsidRPr="009D7C07" w:rsidRDefault="006542B0" w:rsidP="00F174EF">
            <w:pPr>
              <w:rPr>
                <w:noProof/>
                <w:sz w:val="24"/>
                <w:szCs w:val="24"/>
              </w:rPr>
            </w:pPr>
          </w:p>
          <w:p w:rsidR="006542B0" w:rsidRPr="009D7C07" w:rsidRDefault="006542B0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Einfach</w:t>
            </w:r>
            <w:r>
              <w:rPr>
                <w:noProof/>
                <w:sz w:val="24"/>
                <w:szCs w:val="24"/>
              </w:rPr>
              <w:tab/>
            </w:r>
          </w:p>
          <w:p w:rsidR="006542B0" w:rsidRPr="009D7C07" w:rsidRDefault="006542B0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43303B" w:rsidRDefault="0043303B" w:rsidP="0043303B"/>
    <w:p w:rsidR="0043303B" w:rsidRDefault="0043303B">
      <w:pPr>
        <w:jc w:val="left"/>
      </w:pPr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1"/>
        <w:gridCol w:w="4251"/>
      </w:tblGrid>
      <w:tr w:rsidR="009866B3" w:rsidRPr="00431BDC" w:rsidTr="00733C02">
        <w:tc>
          <w:tcPr>
            <w:tcW w:w="8642" w:type="dxa"/>
            <w:gridSpan w:val="2"/>
          </w:tcPr>
          <w:p w:rsidR="009866B3" w:rsidRPr="00431BDC" w:rsidRDefault="00832F26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23 - </w:t>
            </w:r>
            <w:r w:rsidR="009866B3" w:rsidRPr="00B35C03">
              <w:rPr>
                <w:noProof/>
              </w:rPr>
              <w:t>Ihre Daten werden in der Unternehmensgruppe geteilt</w:t>
            </w:r>
          </w:p>
        </w:tc>
      </w:tr>
      <w:tr w:rsidR="009866B3" w:rsidRPr="00431BDC" w:rsidTr="00733C02">
        <w:tc>
          <w:tcPr>
            <w:tcW w:w="4391" w:type="dxa"/>
          </w:tcPr>
          <w:p w:rsidR="009866B3" w:rsidRPr="00431BDC" w:rsidRDefault="009866B3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129F79B" wp14:editId="120CAB7C">
                  <wp:extent cx="251999" cy="217626"/>
                  <wp:effectExtent l="0" t="0" r="0" b="11430"/>
                  <wp:docPr id="34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vereinfacht die Erstellung eines Nut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zer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profils, das in mehreren Apps des glei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chen Anbieters genutzt wer</w:t>
            </w:r>
            <w:r w:rsidRPr="00281E01">
              <w:rPr>
                <w:rFonts w:ascii="Calibri" w:hAnsi="Calibri" w:cs="Arial"/>
                <w:noProof/>
              </w:rPr>
              <w:softHyphen/>
              <w:t>den kann und Zugriff auf we</w:t>
            </w:r>
            <w:r>
              <w:rPr>
                <w:rFonts w:ascii="Calibri" w:hAnsi="Calibri" w:cs="Arial"/>
                <w:noProof/>
              </w:rPr>
              <w:t>i</w:t>
            </w:r>
            <w:r w:rsidRPr="00281E01">
              <w:rPr>
                <w:rFonts w:ascii="Calibri" w:hAnsi="Calibri" w:cs="Arial"/>
                <w:noProof/>
              </w:rPr>
              <w:softHyphen/>
              <w:t>ter</w:t>
            </w:r>
            <w:r w:rsidRPr="00281E01">
              <w:rPr>
                <w:rFonts w:ascii="Calibri" w:hAnsi="Calibri" w:cs="Arial"/>
                <w:noProof/>
              </w:rPr>
              <w:softHyphen/>
              <w:t>führ</w:t>
            </w:r>
            <w:r w:rsidRPr="00281E01">
              <w:rPr>
                <w:rFonts w:ascii="Calibri" w:hAnsi="Calibri" w:cs="Arial"/>
                <w:noProof/>
              </w:rPr>
              <w:softHyphen/>
              <w:t>en</w:t>
            </w:r>
            <w:r w:rsidRPr="00281E01">
              <w:rPr>
                <w:rFonts w:ascii="Calibri" w:hAnsi="Calibri" w:cs="Arial"/>
                <w:noProof/>
              </w:rPr>
              <w:softHyphen/>
              <w:t>de Funk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tionen bietet (z.B. Ver</w:t>
            </w:r>
            <w:r w:rsidRPr="00281E01">
              <w:rPr>
                <w:rFonts w:ascii="Calibri" w:hAnsi="Calibri" w:cs="Arial"/>
                <w:noProof/>
              </w:rPr>
              <w:softHyphen/>
              <w:t>knüp</w:t>
            </w:r>
            <w:r w:rsidRPr="00281E01">
              <w:rPr>
                <w:rFonts w:ascii="Calibri" w:hAnsi="Calibri" w:cs="Arial"/>
                <w:noProof/>
              </w:rPr>
              <w:softHyphen/>
              <w:t>fung mehrerer Ser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vices eines App-An</w:t>
            </w:r>
            <w:r w:rsidRPr="00281E01">
              <w:rPr>
                <w:rFonts w:ascii="Calibri" w:hAnsi="Calibri" w:cs="Arial"/>
                <w:noProof/>
              </w:rPr>
              <w:softHyphen/>
              <w:t>bieters mit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ein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an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der)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1" w:type="dxa"/>
          </w:tcPr>
          <w:p w:rsidR="009866B3" w:rsidRPr="00281E01" w:rsidRDefault="009866B3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B1B740A" wp14:editId="373F5BC1">
                  <wp:extent cx="251999" cy="217626"/>
                  <wp:effectExtent l="0" t="0" r="2540" b="11430"/>
                  <wp:docPr id="34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können die Weitergabe von Infor</w:t>
            </w:r>
            <w:r w:rsidRPr="00281E01">
              <w:rPr>
                <w:rFonts w:ascii="Calibri" w:hAnsi="Calibri" w:cs="Arial"/>
                <w:noProof/>
              </w:rPr>
              <w:softHyphen/>
              <w:t>mationen über sich nicht kontrollieren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9866B3" w:rsidRPr="00281E01" w:rsidRDefault="009866B3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4AFD6D4" wp14:editId="38D14315">
                  <wp:extent cx="251999" cy="217626"/>
                  <wp:effectExtent l="0" t="0" r="2540" b="11430"/>
                  <wp:docPr id="34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Nutzerprofile/-daten sind nur noch schwer löschbar und Sie können die Löschung nicht nachvollziehen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9866B3" w:rsidRDefault="009866B3" w:rsidP="009866B3">
      <w:pPr>
        <w:rPr>
          <w:b/>
          <w:noProof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9866B3" w:rsidTr="002C36D4">
        <w:tc>
          <w:tcPr>
            <w:tcW w:w="4361" w:type="dxa"/>
            <w:tcBorders>
              <w:bottom w:val="single" w:sz="4" w:space="0" w:color="auto"/>
            </w:tcBorders>
          </w:tcPr>
          <w:p w:rsidR="009866B3" w:rsidRDefault="009866B3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252" w:type="dxa"/>
          </w:tcPr>
          <w:p w:rsidR="009866B3" w:rsidRDefault="009866B3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9866B3" w:rsidTr="002C36D4">
        <w:tc>
          <w:tcPr>
            <w:tcW w:w="4361" w:type="dxa"/>
            <w:tcBorders>
              <w:tl2br w:val="single" w:sz="4" w:space="0" w:color="auto"/>
              <w:tr2bl w:val="single" w:sz="4" w:space="0" w:color="auto"/>
            </w:tcBorders>
          </w:tcPr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</w:tc>
        <w:tc>
          <w:tcPr>
            <w:tcW w:w="4252" w:type="dxa"/>
          </w:tcPr>
          <w:p w:rsidR="009866B3" w:rsidRPr="009866B3" w:rsidRDefault="009866B3" w:rsidP="00F174EF">
            <w:pPr>
              <w:rPr>
                <w:noProof/>
                <w:sz w:val="24"/>
                <w:szCs w:val="24"/>
              </w:rPr>
            </w:pPr>
          </w:p>
          <w:p w:rsidR="009866B3" w:rsidRPr="009866B3" w:rsidRDefault="009866B3" w:rsidP="009866B3">
            <w:pPr>
              <w:rPr>
                <w:noProof/>
                <w:sz w:val="24"/>
                <w:szCs w:val="24"/>
              </w:rPr>
            </w:pPr>
            <w:r w:rsidRPr="009866B3">
              <w:rPr>
                <w:noProof/>
                <w:sz w:val="24"/>
                <w:szCs w:val="24"/>
              </w:rPr>
              <w:t>Tags:</w:t>
            </w:r>
          </w:p>
          <w:p w:rsidR="009866B3" w:rsidRPr="00533190" w:rsidRDefault="00580680" w:rsidP="00533190">
            <w:pPr>
              <w:pStyle w:val="Listenabsatz"/>
              <w:numPr>
                <w:ilvl w:val="0"/>
                <w:numId w:val="9"/>
              </w:numPr>
              <w:rPr>
                <w:noProof/>
                <w:sz w:val="24"/>
                <w:szCs w:val="24"/>
              </w:rPr>
            </w:pPr>
            <w:r w:rsidRPr="00533190">
              <w:rPr>
                <w:noProof/>
                <w:sz w:val="24"/>
                <w:szCs w:val="24"/>
              </w:rPr>
              <w:t>Datenübermittlung</w:t>
            </w:r>
          </w:p>
          <w:p w:rsidR="00580680" w:rsidRDefault="00533190" w:rsidP="00533190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 Unternehmens</w:t>
            </w:r>
            <w:r w:rsidR="00580680">
              <w:rPr>
                <w:noProof/>
                <w:sz w:val="24"/>
                <w:szCs w:val="24"/>
              </w:rPr>
              <w:t>gruppe</w:t>
            </w:r>
          </w:p>
          <w:p w:rsidR="005C7CA6" w:rsidRDefault="005C7CA6" w:rsidP="00533190">
            <w:pPr>
              <w:rPr>
                <w:noProof/>
                <w:sz w:val="24"/>
                <w:szCs w:val="24"/>
              </w:rPr>
            </w:pPr>
          </w:p>
          <w:p w:rsidR="00533190" w:rsidRPr="00533190" w:rsidRDefault="005C7CA6" w:rsidP="0053319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für Detailantwort:</w:t>
            </w:r>
          </w:p>
          <w:p w:rsidR="00533190" w:rsidRDefault="00533190" w:rsidP="00533190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&lt;Datentags&gt;</w:t>
            </w:r>
          </w:p>
          <w:p w:rsidR="00533190" w:rsidRDefault="00533190" w:rsidP="00533190">
            <w:pPr>
              <w:rPr>
                <w:noProof/>
                <w:sz w:val="24"/>
                <w:szCs w:val="24"/>
              </w:rPr>
            </w:pPr>
          </w:p>
          <w:p w:rsidR="00533190" w:rsidRPr="00533190" w:rsidRDefault="00533190" w:rsidP="00533190">
            <w:pPr>
              <w:rPr>
                <w:noProof/>
                <w:sz w:val="24"/>
                <w:szCs w:val="24"/>
              </w:rPr>
            </w:pPr>
          </w:p>
        </w:tc>
      </w:tr>
      <w:tr w:rsidR="009866B3" w:rsidTr="002C36D4">
        <w:tc>
          <w:tcPr>
            <w:tcW w:w="8613" w:type="dxa"/>
            <w:gridSpan w:val="2"/>
          </w:tcPr>
          <w:p w:rsidR="009866B3" w:rsidRDefault="009866B3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9866B3" w:rsidTr="002C36D4">
        <w:tc>
          <w:tcPr>
            <w:tcW w:w="8613" w:type="dxa"/>
            <w:gridSpan w:val="2"/>
          </w:tcPr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580680" w:rsidP="00F174EF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F53DFB" w:rsidRDefault="00F53DFB" w:rsidP="00F174EF">
            <w:pPr>
              <w:rPr>
                <w:b/>
                <w:noProof/>
                <w:sz w:val="24"/>
                <w:szCs w:val="24"/>
              </w:rPr>
            </w:pPr>
          </w:p>
          <w:p w:rsidR="009866B3" w:rsidRPr="00F53DFB" w:rsidRDefault="00F53DFB" w:rsidP="00F174EF">
            <w:pPr>
              <w:rPr>
                <w:noProof/>
                <w:sz w:val="16"/>
              </w:rPr>
            </w:pPr>
            <w:r w:rsidRPr="00F53DFB">
              <w:rPr>
                <w:noProof/>
                <w:sz w:val="24"/>
                <w:szCs w:val="24"/>
              </w:rPr>
              <w:t>Detailantwort: Welche Daten</w:t>
            </w: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  <w:p w:rsidR="009866B3" w:rsidRDefault="009866B3" w:rsidP="00F174EF">
            <w:pPr>
              <w:rPr>
                <w:noProof/>
                <w:sz w:val="16"/>
              </w:rPr>
            </w:pPr>
          </w:p>
        </w:tc>
      </w:tr>
      <w:tr w:rsidR="00580680" w:rsidTr="002C36D4">
        <w:tc>
          <w:tcPr>
            <w:tcW w:w="8613" w:type="dxa"/>
            <w:gridSpan w:val="2"/>
          </w:tcPr>
          <w:p w:rsidR="00580680" w:rsidRDefault="0058068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580680" w:rsidRPr="009D7C07" w:rsidTr="002C36D4">
        <w:tc>
          <w:tcPr>
            <w:tcW w:w="8613" w:type="dxa"/>
            <w:gridSpan w:val="2"/>
            <w:shd w:val="clear" w:color="auto" w:fill="C5E0B3" w:themeFill="accent6" w:themeFillTint="66"/>
          </w:tcPr>
          <w:p w:rsidR="00580680" w:rsidRPr="009D7C07" w:rsidRDefault="00580680" w:rsidP="00F174EF">
            <w:pPr>
              <w:rPr>
                <w:noProof/>
                <w:sz w:val="24"/>
                <w:szCs w:val="24"/>
              </w:rPr>
            </w:pPr>
          </w:p>
          <w:p w:rsidR="00580680" w:rsidRPr="009D7C07" w:rsidRDefault="00580680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Einfach</w:t>
            </w:r>
            <w:r>
              <w:rPr>
                <w:noProof/>
                <w:sz w:val="24"/>
                <w:szCs w:val="24"/>
              </w:rPr>
              <w:tab/>
            </w:r>
          </w:p>
          <w:p w:rsidR="00580680" w:rsidRPr="009D7C07" w:rsidRDefault="00580680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580680" w:rsidRDefault="00580680" w:rsidP="0043303B"/>
    <w:p w:rsidR="00580680" w:rsidRDefault="00580680" w:rsidP="00580680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580680" w:rsidRPr="00431BDC" w:rsidTr="00733C02">
        <w:tc>
          <w:tcPr>
            <w:tcW w:w="8642" w:type="dxa"/>
            <w:gridSpan w:val="2"/>
          </w:tcPr>
          <w:p w:rsidR="00580680" w:rsidRPr="00431BDC" w:rsidRDefault="00251FFA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10 - </w:t>
            </w:r>
            <w:r w:rsidRPr="00251FFA">
              <w:rPr>
                <w:noProof/>
              </w:rPr>
              <w:t>Das über Sie erstellte Profil wird durch öffentliche Informationen über Sie ergänzt</w:t>
            </w:r>
          </w:p>
        </w:tc>
      </w:tr>
      <w:tr w:rsidR="00580680" w:rsidRPr="00431BDC" w:rsidTr="00733C02">
        <w:tc>
          <w:tcPr>
            <w:tcW w:w="4390" w:type="dxa"/>
          </w:tcPr>
          <w:p w:rsidR="00580680" w:rsidRPr="00281E01" w:rsidRDefault="00580680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B1B3012" wp14:editId="0D10242B">
                  <wp:extent cx="251999" cy="217626"/>
                  <wp:effectExtent l="0" t="0" r="0" b="11430"/>
                  <wp:docPr id="33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ermöglicht eine bessere Per</w:t>
            </w:r>
            <w:r w:rsidRPr="00281E01">
              <w:rPr>
                <w:rFonts w:ascii="Calibri" w:hAnsi="Calibri" w:cs="Arial"/>
                <w:noProof/>
              </w:rPr>
              <w:softHyphen/>
              <w:t>so</w:t>
            </w:r>
            <w:r w:rsidRPr="00281E01">
              <w:rPr>
                <w:rFonts w:ascii="Calibri" w:hAnsi="Calibri" w:cs="Arial"/>
                <w:noProof/>
              </w:rPr>
              <w:softHyphen/>
              <w:t>na</w:t>
            </w:r>
            <w:r w:rsidRPr="00281E01">
              <w:rPr>
                <w:rFonts w:ascii="Calibri" w:hAnsi="Calibri" w:cs="Arial"/>
                <w:noProof/>
              </w:rPr>
              <w:softHyphen/>
              <w:t>li</w:t>
            </w:r>
            <w:r w:rsidRPr="00281E01">
              <w:rPr>
                <w:rFonts w:ascii="Calibri" w:hAnsi="Calibri" w:cs="Arial"/>
                <w:noProof/>
              </w:rPr>
              <w:softHyphen/>
              <w:t>sierung des Serv</w:t>
            </w:r>
            <w:r>
              <w:rPr>
                <w:rFonts w:ascii="Calibri" w:hAnsi="Calibri" w:cs="Arial"/>
                <w:noProof/>
              </w:rPr>
              <w:t>i</w:t>
            </w:r>
            <w:r w:rsidRPr="00281E01">
              <w:rPr>
                <w:rFonts w:ascii="Calibri" w:hAnsi="Calibri" w:cs="Arial"/>
                <w:noProof/>
              </w:rPr>
              <w:t>ce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580680" w:rsidRPr="00431BDC" w:rsidRDefault="00580680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F484263" wp14:editId="5227B5B7">
                  <wp:extent cx="251999" cy="217626"/>
                  <wp:effectExtent l="0" t="0" r="0" b="11430"/>
                  <wp:docPr id="33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ermöglicht dem Anbieter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Ihnen die App kostengünstig anzubieten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580680" w:rsidRPr="00281E01" w:rsidRDefault="00580680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87320F2" wp14:editId="53C3BA3B">
                  <wp:extent cx="251999" cy="217626"/>
                  <wp:effectExtent l="0" t="0" r="2540" b="11430"/>
                  <wp:docPr id="33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etaillierte Profile bieten ein erhöhtes Miss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brauchspotential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580680" w:rsidRPr="00281E01" w:rsidRDefault="00580680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6CC4CDE" wp14:editId="36AD958C">
                  <wp:extent cx="251999" cy="217626"/>
                  <wp:effectExtent l="0" t="0" r="2540" b="11430"/>
                  <wp:docPr id="340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haben keine Kontrolle darüber, welche Informationen eingekauft und in welcher Weise in das Profil eingespeist wer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580680" w:rsidRDefault="00580680" w:rsidP="00580680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580680" w:rsidTr="00580680">
        <w:tc>
          <w:tcPr>
            <w:tcW w:w="4318" w:type="dxa"/>
            <w:tcBorders>
              <w:bottom w:val="single" w:sz="4" w:space="0" w:color="auto"/>
            </w:tcBorders>
          </w:tcPr>
          <w:p w:rsidR="00580680" w:rsidRDefault="0058068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580680" w:rsidRDefault="0058068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580680" w:rsidTr="00580680">
        <w:tc>
          <w:tcPr>
            <w:tcW w:w="4318" w:type="dxa"/>
            <w:tcBorders>
              <w:tl2br w:val="single" w:sz="4" w:space="0" w:color="auto"/>
              <w:tr2bl w:val="single" w:sz="4" w:space="0" w:color="auto"/>
            </w:tcBorders>
          </w:tcPr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580680" w:rsidRDefault="00580680" w:rsidP="00F174EF">
            <w:pPr>
              <w:rPr>
                <w:noProof/>
                <w:sz w:val="24"/>
                <w:szCs w:val="24"/>
              </w:rPr>
            </w:pPr>
          </w:p>
          <w:p w:rsidR="00580680" w:rsidRDefault="00580680" w:rsidP="0058068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4258AB" w:rsidRDefault="004258AB" w:rsidP="004258AB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Nutzt Daten aus Drittquellen</w:t>
            </w:r>
          </w:p>
          <w:p w:rsidR="00580680" w:rsidRDefault="004258AB" w:rsidP="004258AB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Nutzt ö</w:t>
            </w:r>
            <w:r w:rsidR="00580680">
              <w:rPr>
                <w:noProof/>
                <w:sz w:val="24"/>
                <w:szCs w:val="24"/>
              </w:rPr>
              <w:t>ffentliche Daten</w:t>
            </w:r>
          </w:p>
          <w:p w:rsidR="004258AB" w:rsidRPr="004258AB" w:rsidRDefault="004258AB" w:rsidP="004258A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UND (notwendig?)</w:t>
            </w:r>
          </w:p>
          <w:p w:rsidR="004258AB" w:rsidRPr="004258AB" w:rsidRDefault="004258AB" w:rsidP="004258AB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 w:rsidRPr="004258AB">
              <w:rPr>
                <w:noProof/>
                <w:sz w:val="24"/>
                <w:szCs w:val="24"/>
              </w:rPr>
              <w:t>Verwendungszweck</w:t>
            </w:r>
          </w:p>
          <w:p w:rsidR="00580680" w:rsidRPr="00580680" w:rsidRDefault="00580680" w:rsidP="004258AB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Profilbildung </w:t>
            </w:r>
          </w:p>
        </w:tc>
      </w:tr>
      <w:tr w:rsidR="00580680" w:rsidTr="00F174EF">
        <w:tc>
          <w:tcPr>
            <w:tcW w:w="8637" w:type="dxa"/>
            <w:gridSpan w:val="2"/>
          </w:tcPr>
          <w:p w:rsidR="00580680" w:rsidRDefault="0058068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580680" w:rsidTr="00F174EF">
        <w:tc>
          <w:tcPr>
            <w:tcW w:w="8637" w:type="dxa"/>
            <w:gridSpan w:val="2"/>
          </w:tcPr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580680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985B89" w:rsidRDefault="00985B89" w:rsidP="00580680">
            <w:pPr>
              <w:rPr>
                <w:b/>
                <w:noProof/>
                <w:sz w:val="24"/>
                <w:szCs w:val="24"/>
              </w:rPr>
            </w:pPr>
          </w:p>
          <w:p w:rsidR="00580680" w:rsidRDefault="00580680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Detailantwort: welche </w:t>
            </w:r>
            <w:r w:rsidR="005C7CA6">
              <w:rPr>
                <w:noProof/>
                <w:sz w:val="24"/>
                <w:szCs w:val="24"/>
              </w:rPr>
              <w:t xml:space="preserve">öffentlichen </w:t>
            </w:r>
            <w:r>
              <w:rPr>
                <w:noProof/>
                <w:sz w:val="24"/>
                <w:szCs w:val="24"/>
              </w:rPr>
              <w:t>Daten</w:t>
            </w:r>
            <w:r w:rsidR="008A4F61">
              <w:rPr>
                <w:noProof/>
                <w:sz w:val="24"/>
                <w:szCs w:val="24"/>
              </w:rPr>
              <w:t xml:space="preserve"> (Textstelle)</w:t>
            </w:r>
          </w:p>
          <w:p w:rsidR="00580680" w:rsidRDefault="00580680" w:rsidP="00F174EF">
            <w:pPr>
              <w:rPr>
                <w:noProof/>
                <w:sz w:val="24"/>
                <w:szCs w:val="24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  <w:p w:rsidR="00580680" w:rsidRDefault="00580680" w:rsidP="00F174EF">
            <w:pPr>
              <w:rPr>
                <w:noProof/>
                <w:sz w:val="16"/>
              </w:rPr>
            </w:pPr>
          </w:p>
        </w:tc>
      </w:tr>
      <w:tr w:rsidR="00580680" w:rsidTr="00580680">
        <w:tc>
          <w:tcPr>
            <w:tcW w:w="8637" w:type="dxa"/>
            <w:gridSpan w:val="2"/>
          </w:tcPr>
          <w:p w:rsidR="00580680" w:rsidRDefault="00580680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580680" w:rsidRPr="009D7C07" w:rsidTr="00580680">
        <w:tc>
          <w:tcPr>
            <w:tcW w:w="8637" w:type="dxa"/>
            <w:gridSpan w:val="2"/>
            <w:shd w:val="clear" w:color="auto" w:fill="C5E0B3" w:themeFill="accent6" w:themeFillTint="66"/>
          </w:tcPr>
          <w:p w:rsidR="00580680" w:rsidRPr="009D7C07" w:rsidRDefault="00580680" w:rsidP="00F174EF">
            <w:pPr>
              <w:rPr>
                <w:noProof/>
                <w:sz w:val="24"/>
                <w:szCs w:val="24"/>
              </w:rPr>
            </w:pPr>
          </w:p>
          <w:p w:rsidR="00580680" w:rsidRPr="009D7C07" w:rsidRDefault="00580680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Einfach</w:t>
            </w:r>
            <w:r>
              <w:rPr>
                <w:noProof/>
                <w:sz w:val="24"/>
                <w:szCs w:val="24"/>
              </w:rPr>
              <w:tab/>
            </w:r>
          </w:p>
          <w:p w:rsidR="00580680" w:rsidRPr="009D7C07" w:rsidRDefault="00580680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580680" w:rsidRDefault="00580680" w:rsidP="0043303B"/>
    <w:p w:rsidR="00580680" w:rsidRDefault="00580680" w:rsidP="00580680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8C4341" w:rsidRPr="00431BDC" w:rsidTr="00733C02">
        <w:tc>
          <w:tcPr>
            <w:tcW w:w="8642" w:type="dxa"/>
            <w:gridSpan w:val="2"/>
          </w:tcPr>
          <w:p w:rsidR="008C4341" w:rsidRPr="00431BDC" w:rsidRDefault="00074758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>IB 11 -</w:t>
            </w:r>
            <w:r w:rsidR="008C4341" w:rsidRPr="0000376C">
              <w:rPr>
                <w:noProof/>
              </w:rPr>
              <w:t>Ihre Daten werden durch Dienstleister verarbeitet</w:t>
            </w:r>
          </w:p>
        </w:tc>
      </w:tr>
      <w:tr w:rsidR="008C4341" w:rsidRPr="00431BDC" w:rsidTr="00733C02">
        <w:tc>
          <w:tcPr>
            <w:tcW w:w="4390" w:type="dxa"/>
          </w:tcPr>
          <w:p w:rsidR="008C4341" w:rsidRPr="00281E01" w:rsidRDefault="008C4341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94354DF" wp14:editId="771BA0B0">
                  <wp:extent cx="251999" cy="217626"/>
                  <wp:effectExtent l="0" t="0" r="0" b="11430"/>
                  <wp:docPr id="37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ermöglicht dem Anbieter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die App kos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tengünstig anzubieten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8C4341" w:rsidRPr="00431BDC" w:rsidRDefault="008C4341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9F06A2F" wp14:editId="17267CCC">
                  <wp:extent cx="251999" cy="217626"/>
                  <wp:effectExtent l="0" t="0" r="0" b="11430"/>
                  <wp:docPr id="37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 Einbindung spezialis</w:t>
            </w:r>
            <w:r>
              <w:rPr>
                <w:rFonts w:ascii="Calibri" w:hAnsi="Calibri" w:cs="Arial"/>
                <w:noProof/>
              </w:rPr>
              <w:t>i</w:t>
            </w:r>
            <w:r w:rsidRPr="00281E01">
              <w:rPr>
                <w:rFonts w:ascii="Calibri" w:hAnsi="Calibri" w:cs="Arial"/>
                <w:noProof/>
              </w:rPr>
              <w:t>erter Dienst</w:t>
            </w:r>
            <w:r w:rsidRPr="00281E01">
              <w:rPr>
                <w:rFonts w:ascii="Calibri" w:hAnsi="Calibri" w:cs="Arial"/>
                <w:noProof/>
              </w:rPr>
              <w:softHyphen/>
              <w:t>leister kann die Sicherheit erhöhen, weil 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prob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 xml:space="preserve">te Plugins </w:t>
            </w:r>
            <w:r>
              <w:rPr>
                <w:noProof/>
              </w:rPr>
              <w:t>und Infrastruktur ge</w:t>
            </w:r>
            <w:r>
              <w:rPr>
                <w:noProof/>
              </w:rPr>
              <w:softHyphen/>
              <w:t xml:space="preserve">nutzt </w:t>
            </w:r>
            <w:r>
              <w:rPr>
                <w:rFonts w:ascii="Calibri" w:hAnsi="Calibri" w:cs="Arial"/>
                <w:noProof/>
              </w:rPr>
              <w:t>werden.</w:t>
            </w:r>
          </w:p>
        </w:tc>
        <w:tc>
          <w:tcPr>
            <w:tcW w:w="4252" w:type="dxa"/>
          </w:tcPr>
          <w:p w:rsidR="008C4341" w:rsidRPr="00281E01" w:rsidRDefault="008C4341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A8E4AFE" wp14:editId="7FDFC48B">
                  <wp:extent cx="251999" cy="217626"/>
                  <wp:effectExtent l="0" t="0" r="2540" b="11430"/>
                  <wp:docPr id="37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er Nutzer hat nur sehr begrenzte Kon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trol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le, wohin seine Daten fließen und ob alle Dienstleister das gleiche (hohe) Ver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ständnis bzgl. Datenschutz und Daten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sicher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heit haben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8C4341" w:rsidRDefault="008C4341" w:rsidP="008C4341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8C4341" w:rsidTr="002C36D4">
        <w:tc>
          <w:tcPr>
            <w:tcW w:w="4361" w:type="dxa"/>
            <w:tcBorders>
              <w:bottom w:val="single" w:sz="4" w:space="0" w:color="auto"/>
            </w:tcBorders>
          </w:tcPr>
          <w:p w:rsidR="008C4341" w:rsidRDefault="008C434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252" w:type="dxa"/>
          </w:tcPr>
          <w:p w:rsidR="008C4341" w:rsidRDefault="008C434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8C4341" w:rsidTr="002C36D4">
        <w:tc>
          <w:tcPr>
            <w:tcW w:w="4361" w:type="dxa"/>
            <w:tcBorders>
              <w:tl2br w:val="single" w:sz="4" w:space="0" w:color="auto"/>
              <w:tr2bl w:val="single" w:sz="4" w:space="0" w:color="auto"/>
            </w:tcBorders>
          </w:tcPr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Kann Hinweise geben z.B. bei</w:t>
            </w:r>
          </w:p>
          <w:p w:rsidR="008C4341" w:rsidRPr="008C4341" w:rsidRDefault="008C4341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Analytics // Tracking</w:t>
            </w: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</w:tc>
        <w:tc>
          <w:tcPr>
            <w:tcW w:w="4252" w:type="dxa"/>
          </w:tcPr>
          <w:p w:rsidR="008C4341" w:rsidRDefault="008C4341" w:rsidP="00F174EF">
            <w:pPr>
              <w:rPr>
                <w:noProof/>
                <w:sz w:val="24"/>
                <w:szCs w:val="24"/>
              </w:rPr>
            </w:pPr>
          </w:p>
          <w:p w:rsidR="008C4341" w:rsidRPr="009866B3" w:rsidRDefault="008C4341" w:rsidP="008C4341">
            <w:pPr>
              <w:rPr>
                <w:noProof/>
                <w:sz w:val="24"/>
                <w:szCs w:val="24"/>
              </w:rPr>
            </w:pPr>
            <w:r w:rsidRPr="009866B3">
              <w:rPr>
                <w:noProof/>
                <w:sz w:val="24"/>
                <w:szCs w:val="24"/>
              </w:rPr>
              <w:t>Tags:</w:t>
            </w:r>
          </w:p>
          <w:p w:rsidR="008C4341" w:rsidRDefault="008C4341" w:rsidP="00EB0655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Verarbeitung</w:t>
            </w:r>
          </w:p>
          <w:p w:rsidR="008C4341" w:rsidRDefault="008C4341" w:rsidP="00EB0655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Durch Dienstleister</w:t>
            </w:r>
          </w:p>
          <w:p w:rsidR="008A4F61" w:rsidRPr="00533190" w:rsidRDefault="008A4F61" w:rsidP="008A4F6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UND (für Detailantwort)</w:t>
            </w:r>
          </w:p>
          <w:p w:rsidR="008A4F61" w:rsidRDefault="008A4F61" w:rsidP="008A4F61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&lt;Datentags&gt;</w:t>
            </w:r>
          </w:p>
          <w:p w:rsidR="008A4F61" w:rsidRDefault="008A4F61" w:rsidP="008A4F61">
            <w:pPr>
              <w:rPr>
                <w:noProof/>
                <w:sz w:val="24"/>
                <w:szCs w:val="24"/>
              </w:rPr>
            </w:pPr>
          </w:p>
          <w:p w:rsidR="008A4F61" w:rsidRPr="008A4F61" w:rsidRDefault="008A4F61" w:rsidP="008A4F61">
            <w:pPr>
              <w:rPr>
                <w:noProof/>
                <w:sz w:val="24"/>
                <w:szCs w:val="24"/>
              </w:rPr>
            </w:pPr>
          </w:p>
        </w:tc>
      </w:tr>
      <w:tr w:rsidR="008C4341" w:rsidTr="002C36D4">
        <w:tc>
          <w:tcPr>
            <w:tcW w:w="8613" w:type="dxa"/>
            <w:gridSpan w:val="2"/>
          </w:tcPr>
          <w:p w:rsidR="008C4341" w:rsidRDefault="008C434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8C4341" w:rsidTr="002C36D4">
        <w:tc>
          <w:tcPr>
            <w:tcW w:w="8613" w:type="dxa"/>
            <w:gridSpan w:val="2"/>
          </w:tcPr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Primär InfAI</w:t>
            </w:r>
          </w:p>
          <w:p w:rsidR="008C4341" w:rsidRDefault="008C4341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Von mediaTest: </w:t>
            </w:r>
            <w:r w:rsidR="00733C02">
              <w:rPr>
                <w:noProof/>
                <w:sz w:val="24"/>
                <w:szCs w:val="24"/>
              </w:rPr>
              <w:t>manuelle</w:t>
            </w:r>
            <w:r>
              <w:rPr>
                <w:noProof/>
                <w:sz w:val="24"/>
                <w:szCs w:val="24"/>
              </w:rPr>
              <w:t xml:space="preserve"> Liste mit Drittanbietern die </w:t>
            </w:r>
            <w:r w:rsidR="00D06955">
              <w:rPr>
                <w:noProof/>
                <w:sz w:val="24"/>
                <w:szCs w:val="24"/>
              </w:rPr>
              <w:t>ausschließlich</w:t>
            </w:r>
            <w:r>
              <w:rPr>
                <w:noProof/>
                <w:sz w:val="24"/>
                <w:szCs w:val="24"/>
              </w:rPr>
              <w:t xml:space="preserve"> Dienstleister sind</w:t>
            </w:r>
          </w:p>
          <w:p w:rsidR="008C4341" w:rsidRPr="008C4341" w:rsidRDefault="008C4341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Antwort Ja, sobald mindestens ein Dienstleister Daten verarbeitet</w:t>
            </w:r>
            <w:r w:rsidR="00D06955">
              <w:rPr>
                <w:noProof/>
                <w:sz w:val="24"/>
                <w:szCs w:val="24"/>
              </w:rPr>
              <w:t xml:space="preserve"> </w:t>
            </w: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8C4341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AF4432" w:rsidRDefault="00AF4432" w:rsidP="008C4341">
            <w:pPr>
              <w:rPr>
                <w:b/>
                <w:noProof/>
                <w:sz w:val="24"/>
                <w:szCs w:val="24"/>
              </w:rPr>
            </w:pPr>
          </w:p>
          <w:p w:rsidR="008C4341" w:rsidRDefault="008C4341" w:rsidP="008C434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 welche Dienstleister</w:t>
            </w:r>
            <w:r w:rsidR="00EB0655">
              <w:rPr>
                <w:noProof/>
                <w:sz w:val="24"/>
                <w:szCs w:val="24"/>
              </w:rPr>
              <w:t xml:space="preserve"> und welche Daten</w:t>
            </w: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  <w:p w:rsidR="008C4341" w:rsidRDefault="008C4341" w:rsidP="00F174EF">
            <w:pPr>
              <w:rPr>
                <w:noProof/>
                <w:sz w:val="16"/>
              </w:rPr>
            </w:pPr>
          </w:p>
        </w:tc>
      </w:tr>
      <w:tr w:rsidR="008C4341" w:rsidTr="002C36D4">
        <w:tc>
          <w:tcPr>
            <w:tcW w:w="8613" w:type="dxa"/>
            <w:gridSpan w:val="2"/>
          </w:tcPr>
          <w:p w:rsidR="008C4341" w:rsidRDefault="008C434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8C4341" w:rsidRPr="009D7C07" w:rsidTr="002C36D4">
        <w:tc>
          <w:tcPr>
            <w:tcW w:w="8613" w:type="dxa"/>
            <w:gridSpan w:val="2"/>
            <w:shd w:val="clear" w:color="auto" w:fill="FFE599" w:themeFill="accent4" w:themeFillTint="66"/>
          </w:tcPr>
          <w:p w:rsidR="008C4341" w:rsidRPr="009D7C07" w:rsidRDefault="008C4341" w:rsidP="00F174EF">
            <w:pPr>
              <w:rPr>
                <w:noProof/>
                <w:sz w:val="24"/>
                <w:szCs w:val="24"/>
              </w:rPr>
            </w:pPr>
          </w:p>
          <w:p w:rsidR="008C4341" w:rsidRPr="009D7C07" w:rsidRDefault="008C4341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  <w:r>
              <w:rPr>
                <w:noProof/>
                <w:sz w:val="24"/>
                <w:szCs w:val="24"/>
              </w:rPr>
              <w:tab/>
            </w:r>
          </w:p>
          <w:p w:rsidR="008C4341" w:rsidRPr="009D7C07" w:rsidRDefault="008C4341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733C02" w:rsidRDefault="00733C02" w:rsidP="0043303B"/>
    <w:p w:rsidR="00733C02" w:rsidRDefault="00733C02" w:rsidP="00733C02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88"/>
        <w:gridCol w:w="4254"/>
      </w:tblGrid>
      <w:tr w:rsidR="00733C02" w:rsidRPr="00431BDC" w:rsidTr="00733C02">
        <w:tc>
          <w:tcPr>
            <w:tcW w:w="8642" w:type="dxa"/>
            <w:gridSpan w:val="2"/>
          </w:tcPr>
          <w:p w:rsidR="00733C02" w:rsidRPr="00431BDC" w:rsidRDefault="003E6B3C" w:rsidP="003E6B3C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22 - </w:t>
            </w:r>
            <w:r w:rsidRPr="003E6B3C">
              <w:rPr>
                <w:noProof/>
              </w:rPr>
              <w:t>Es wird ein Profil über Sie erstellt</w:t>
            </w:r>
          </w:p>
        </w:tc>
      </w:tr>
      <w:tr w:rsidR="00733C02" w:rsidRPr="00431BDC" w:rsidTr="00733C02">
        <w:tc>
          <w:tcPr>
            <w:tcW w:w="4388" w:type="dxa"/>
          </w:tcPr>
          <w:p w:rsidR="00733C02" w:rsidRPr="00281E01" w:rsidRDefault="00733C02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0DE55C5" wp14:editId="6C8D0AE7">
                  <wp:extent cx="251999" cy="217626"/>
                  <wp:effectExtent l="0" t="0" r="0" b="11430"/>
                  <wp:docPr id="33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ermöglicht eine bessere Per</w:t>
            </w:r>
            <w:r w:rsidRPr="00281E01">
              <w:rPr>
                <w:rFonts w:ascii="Calibri" w:hAnsi="Calibri" w:cs="Arial"/>
                <w:noProof/>
              </w:rPr>
              <w:softHyphen/>
              <w:t>so</w:t>
            </w:r>
            <w:r w:rsidRPr="00281E01">
              <w:rPr>
                <w:rFonts w:ascii="Calibri" w:hAnsi="Calibri" w:cs="Arial"/>
                <w:noProof/>
              </w:rPr>
              <w:softHyphen/>
              <w:t>na</w:t>
            </w:r>
            <w:r w:rsidRPr="00281E01">
              <w:rPr>
                <w:rFonts w:ascii="Calibri" w:hAnsi="Calibri" w:cs="Arial"/>
                <w:noProof/>
              </w:rPr>
              <w:softHyphen/>
              <w:t>lisierung des Service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733C02" w:rsidRPr="00431BDC" w:rsidRDefault="00733C02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9E843CA" wp14:editId="5E7D9C22">
                  <wp:extent cx="251999" cy="217626"/>
                  <wp:effectExtent l="0" t="0" r="0" b="11430"/>
                  <wp:docPr id="33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ermöglicht dem Anbieter, Ihnen die App kostengünstig anzubieten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4" w:type="dxa"/>
          </w:tcPr>
          <w:p w:rsidR="00733C02" w:rsidRPr="00281E01" w:rsidRDefault="00733C02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3DBB905" wp14:editId="6F55A12C">
                  <wp:extent cx="251999" cy="217626"/>
                  <wp:effectExtent l="0" t="0" r="2540" b="11430"/>
                  <wp:docPr id="33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können nicht kontrollieren, welche Informationen i</w:t>
            </w:r>
            <w:r>
              <w:rPr>
                <w:rFonts w:ascii="Calibri" w:hAnsi="Calibri" w:cs="Arial"/>
                <w:noProof/>
              </w:rPr>
              <w:t>n</w:t>
            </w:r>
            <w:r w:rsidRPr="00281E01">
              <w:rPr>
                <w:rFonts w:ascii="Calibri" w:hAnsi="Calibri" w:cs="Arial"/>
                <w:noProof/>
              </w:rPr>
              <w:t xml:space="preserve"> Profil</w:t>
            </w:r>
            <w:r>
              <w:rPr>
                <w:rFonts w:ascii="Calibri" w:hAnsi="Calibri" w:cs="Arial"/>
                <w:noProof/>
              </w:rPr>
              <w:t>en</w:t>
            </w:r>
            <w:r w:rsidRPr="00281E01">
              <w:rPr>
                <w:rFonts w:ascii="Calibri" w:hAnsi="Calibri" w:cs="Arial"/>
                <w:noProof/>
              </w:rPr>
              <w:t xml:space="preserve"> hinterlegt </w:t>
            </w:r>
            <w:r>
              <w:rPr>
                <w:rFonts w:ascii="Calibri" w:hAnsi="Calibri" w:cs="Arial"/>
                <w:noProof/>
              </w:rPr>
              <w:t>werden</w:t>
            </w:r>
            <w:r w:rsidRPr="00281E01">
              <w:rPr>
                <w:rFonts w:ascii="Calibri" w:hAnsi="Calibri" w:cs="Arial"/>
                <w:noProof/>
              </w:rPr>
              <w:t xml:space="preserve"> und wie häufig </w:t>
            </w:r>
            <w:r>
              <w:rPr>
                <w:rFonts w:ascii="Calibri" w:hAnsi="Calibri" w:cs="Arial"/>
                <w:noProof/>
              </w:rPr>
              <w:t xml:space="preserve">diese </w:t>
            </w:r>
            <w:r w:rsidRPr="00281E01">
              <w:rPr>
                <w:rFonts w:ascii="Calibri" w:hAnsi="Calibri" w:cs="Arial"/>
                <w:noProof/>
              </w:rPr>
              <w:t xml:space="preserve">mit welchen Daten angereichert </w:t>
            </w:r>
            <w:r>
              <w:rPr>
                <w:rFonts w:ascii="Calibri" w:hAnsi="Calibri" w:cs="Arial"/>
                <w:noProof/>
              </w:rPr>
              <w:t>werden.</w:t>
            </w:r>
          </w:p>
        </w:tc>
      </w:tr>
    </w:tbl>
    <w:p w:rsidR="00733C02" w:rsidRDefault="00733C02" w:rsidP="00733C02">
      <w:pPr>
        <w:rPr>
          <w:b/>
          <w:noProof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394"/>
      </w:tblGrid>
      <w:tr w:rsidR="00733C02" w:rsidTr="002C36D4">
        <w:tc>
          <w:tcPr>
            <w:tcW w:w="4219" w:type="dxa"/>
            <w:tcBorders>
              <w:bottom w:val="single" w:sz="4" w:space="0" w:color="auto"/>
            </w:tcBorders>
          </w:tcPr>
          <w:p w:rsidR="00733C02" w:rsidRDefault="00733C0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94" w:type="dxa"/>
          </w:tcPr>
          <w:p w:rsidR="00733C02" w:rsidRDefault="00733C0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733C02" w:rsidTr="002C36D4">
        <w:tc>
          <w:tcPr>
            <w:tcW w:w="4219" w:type="dxa"/>
            <w:tcBorders>
              <w:tl2br w:val="single" w:sz="4" w:space="0" w:color="auto"/>
              <w:tr2bl w:val="single" w:sz="4" w:space="0" w:color="auto"/>
            </w:tcBorders>
          </w:tcPr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</w:tc>
        <w:tc>
          <w:tcPr>
            <w:tcW w:w="4394" w:type="dxa"/>
          </w:tcPr>
          <w:p w:rsidR="007633C6" w:rsidRDefault="007633C6" w:rsidP="007633C6">
            <w:pPr>
              <w:rPr>
                <w:noProof/>
                <w:sz w:val="24"/>
                <w:szCs w:val="24"/>
              </w:rPr>
            </w:pPr>
          </w:p>
          <w:p w:rsidR="007633C6" w:rsidRPr="009866B3" w:rsidRDefault="007633C6" w:rsidP="007633C6">
            <w:pPr>
              <w:rPr>
                <w:noProof/>
                <w:sz w:val="24"/>
                <w:szCs w:val="24"/>
              </w:rPr>
            </w:pPr>
            <w:r w:rsidRPr="009866B3">
              <w:rPr>
                <w:noProof/>
                <w:sz w:val="24"/>
                <w:szCs w:val="24"/>
              </w:rPr>
              <w:t>Tags:</w:t>
            </w:r>
          </w:p>
          <w:p w:rsidR="007633C6" w:rsidRDefault="007633C6" w:rsidP="00080A31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Verwendungszweck</w:t>
            </w:r>
          </w:p>
          <w:p w:rsidR="00733C02" w:rsidRPr="007633C6" w:rsidRDefault="007633C6" w:rsidP="003E6B3C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Profilbildung</w:t>
            </w:r>
          </w:p>
        </w:tc>
      </w:tr>
      <w:tr w:rsidR="00733C02" w:rsidTr="002C36D4">
        <w:tc>
          <w:tcPr>
            <w:tcW w:w="8613" w:type="dxa"/>
            <w:gridSpan w:val="2"/>
          </w:tcPr>
          <w:p w:rsidR="00733C02" w:rsidRDefault="00733C0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733C02" w:rsidTr="002C36D4">
        <w:tc>
          <w:tcPr>
            <w:tcW w:w="8613" w:type="dxa"/>
            <w:gridSpan w:val="2"/>
          </w:tcPr>
          <w:p w:rsidR="00733C02" w:rsidRDefault="00733C02" w:rsidP="00F174EF">
            <w:pPr>
              <w:rPr>
                <w:noProof/>
                <w:sz w:val="16"/>
              </w:rPr>
            </w:pPr>
          </w:p>
          <w:p w:rsidR="007633C6" w:rsidRDefault="007633C6" w:rsidP="00F174EF">
            <w:pPr>
              <w:rPr>
                <w:noProof/>
                <w:sz w:val="16"/>
              </w:rPr>
            </w:pPr>
          </w:p>
          <w:p w:rsidR="007633C6" w:rsidRDefault="007633C6" w:rsidP="007633C6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595CE8" w:rsidRDefault="00595CE8" w:rsidP="007633C6">
            <w:pPr>
              <w:rPr>
                <w:b/>
                <w:noProof/>
                <w:sz w:val="24"/>
                <w:szCs w:val="24"/>
              </w:rPr>
            </w:pPr>
          </w:p>
          <w:p w:rsidR="007633C6" w:rsidRDefault="007633C6" w:rsidP="007633C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 welche Daten</w:t>
            </w: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  <w:p w:rsidR="00733C02" w:rsidRDefault="00733C02" w:rsidP="00F174EF">
            <w:pPr>
              <w:rPr>
                <w:noProof/>
                <w:sz w:val="16"/>
              </w:rPr>
            </w:pPr>
          </w:p>
        </w:tc>
      </w:tr>
      <w:tr w:rsidR="00CD2622" w:rsidTr="002C36D4">
        <w:tc>
          <w:tcPr>
            <w:tcW w:w="8613" w:type="dxa"/>
            <w:gridSpan w:val="2"/>
          </w:tcPr>
          <w:p w:rsidR="00CD2622" w:rsidRDefault="00CD262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CD2622" w:rsidRPr="009D7C07" w:rsidTr="002C36D4">
        <w:tc>
          <w:tcPr>
            <w:tcW w:w="8613" w:type="dxa"/>
            <w:gridSpan w:val="2"/>
            <w:shd w:val="clear" w:color="auto" w:fill="FFE599" w:themeFill="accent4" w:themeFillTint="66"/>
          </w:tcPr>
          <w:p w:rsidR="00CD2622" w:rsidRPr="009D7C07" w:rsidRDefault="00CD2622" w:rsidP="00F174EF">
            <w:pPr>
              <w:rPr>
                <w:noProof/>
                <w:sz w:val="24"/>
                <w:szCs w:val="24"/>
              </w:rPr>
            </w:pPr>
          </w:p>
          <w:p w:rsidR="00CD2622" w:rsidRPr="009D7C07" w:rsidRDefault="00CD2622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  <w:r>
              <w:rPr>
                <w:noProof/>
                <w:sz w:val="24"/>
                <w:szCs w:val="24"/>
              </w:rPr>
              <w:tab/>
            </w:r>
          </w:p>
          <w:p w:rsidR="00CD2622" w:rsidRPr="009D7C07" w:rsidRDefault="00CD2622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CD2622" w:rsidRDefault="00CD2622" w:rsidP="0043303B"/>
    <w:p w:rsidR="00CD2622" w:rsidRDefault="00CD2622" w:rsidP="00CD2622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78"/>
        <w:gridCol w:w="4264"/>
      </w:tblGrid>
      <w:tr w:rsidR="00A65671" w:rsidRPr="00431BDC" w:rsidTr="00F174EF">
        <w:tc>
          <w:tcPr>
            <w:tcW w:w="8642" w:type="dxa"/>
            <w:gridSpan w:val="2"/>
          </w:tcPr>
          <w:p w:rsidR="00A65671" w:rsidRPr="00431BDC" w:rsidRDefault="007216B0" w:rsidP="00EE4603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27 - </w:t>
            </w:r>
            <w:r w:rsidR="00A65671" w:rsidRPr="0083774E">
              <w:rPr>
                <w:noProof/>
              </w:rPr>
              <w:t>Ihre Daten werden für individualisierte Werbung genutzt</w:t>
            </w:r>
          </w:p>
        </w:tc>
      </w:tr>
      <w:tr w:rsidR="00A65671" w:rsidRPr="00431BDC" w:rsidTr="00F174EF">
        <w:tc>
          <w:tcPr>
            <w:tcW w:w="4378" w:type="dxa"/>
          </w:tcPr>
          <w:p w:rsidR="00A65671" w:rsidRPr="00281E01" w:rsidRDefault="00A65671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0E18A2D" wp14:editId="477EBDA2">
                  <wp:extent cx="251999" cy="217626"/>
                  <wp:effectExtent l="0" t="0" r="0" b="11430"/>
                  <wp:docPr id="35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er Anbieter kann Ihnen die App kosten</w:t>
            </w:r>
            <w:r w:rsidRPr="00281E01">
              <w:rPr>
                <w:rFonts w:ascii="Calibri" w:hAnsi="Calibri" w:cs="Arial"/>
                <w:noProof/>
              </w:rPr>
              <w:softHyphen/>
              <w:t>günstig anbieten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A65671" w:rsidRPr="00431BDC" w:rsidRDefault="00A65671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43DCF29" wp14:editId="32413388">
                  <wp:extent cx="251999" cy="217626"/>
                  <wp:effectExtent l="0" t="0" r="0" b="11430"/>
                  <wp:docPr id="35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H</w:t>
            </w:r>
            <w:r w:rsidRPr="00281E01">
              <w:rPr>
                <w:rFonts w:ascii="Calibri" w:hAnsi="Calibri" w:cs="Arial"/>
                <w:noProof/>
              </w:rPr>
              <w:t>ierdurch kann personalisierte Wer</w:t>
            </w:r>
            <w:r w:rsidRPr="00281E01">
              <w:rPr>
                <w:rFonts w:ascii="Calibri" w:hAnsi="Calibri" w:cs="Arial"/>
                <w:noProof/>
              </w:rPr>
              <w:softHyphen/>
              <w:t>bung angezeigt werden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64" w:type="dxa"/>
          </w:tcPr>
          <w:p w:rsidR="00A65671" w:rsidRPr="00281E01" w:rsidRDefault="00A65671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A62C7DE" wp14:editId="0A9A52DD">
                  <wp:extent cx="251999" cy="217626"/>
                  <wp:effectExtent l="0" t="0" r="2540" b="11430"/>
                  <wp:docPr id="35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Z</w:t>
            </w:r>
            <w:r w:rsidRPr="00281E01">
              <w:rPr>
                <w:rFonts w:ascii="Calibri" w:hAnsi="Calibri" w:cs="Arial"/>
                <w:noProof/>
              </w:rPr>
              <w:t>ur personalisierten Werbung muss das Werbenetzwerk Sie identifizieren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A65671" w:rsidRPr="00281E01" w:rsidRDefault="00A65671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D699923" wp14:editId="3724BE0A">
                  <wp:extent cx="251999" cy="217626"/>
                  <wp:effectExtent l="0" t="0" r="2540" b="11430"/>
                  <wp:docPr id="35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ermöglicht, Ihr Nutzungsverhalten ü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ber mehrere Anwendungen und einen längeren Zeitraum hinweg nach</w:t>
            </w:r>
            <w:r w:rsidRPr="00281E01">
              <w:rPr>
                <w:rFonts w:ascii="Calibri" w:hAnsi="Calibri" w:cs="Arial"/>
                <w:noProof/>
              </w:rPr>
              <w:softHyphen/>
              <w:t>zu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ver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fol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gen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A65671" w:rsidRPr="00281E01" w:rsidRDefault="00A65671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79B55CF" wp14:editId="3D37A750">
                  <wp:extent cx="251999" cy="217626"/>
                  <wp:effectExtent l="0" t="0" r="2540" b="11430"/>
                  <wp:docPr id="35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 App kann Werbung aus Suchverläufen und weiteren Konten wie Shopping</w:t>
            </w:r>
            <w:r>
              <w:rPr>
                <w:rFonts w:ascii="Calibri" w:hAnsi="Calibri" w:cs="Arial"/>
                <w:noProof/>
              </w:rPr>
              <w:t>-P</w:t>
            </w:r>
            <w:r w:rsidRPr="00281E01">
              <w:rPr>
                <w:rFonts w:ascii="Calibri" w:hAnsi="Calibri" w:cs="Arial"/>
                <w:noProof/>
              </w:rPr>
              <w:t>ortale oder Social</w:t>
            </w:r>
            <w:r w:rsidRPr="00281E01">
              <w:rPr>
                <w:rFonts w:ascii="Calibri" w:hAnsi="Calibri" w:cs="Arial"/>
                <w:noProof/>
              </w:rPr>
              <w:softHyphen/>
            </w:r>
            <w:r>
              <w:rPr>
                <w:rFonts w:ascii="Calibri" w:hAnsi="Calibri" w:cs="Arial"/>
                <w:noProof/>
              </w:rPr>
              <w:t>-</w:t>
            </w:r>
            <w:r w:rsidRPr="00281E01">
              <w:rPr>
                <w:rFonts w:ascii="Calibri" w:hAnsi="Calibri" w:cs="Arial"/>
                <w:noProof/>
              </w:rPr>
              <w:t>Media anzeigen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A65671" w:rsidRDefault="00A65671" w:rsidP="00A65671">
      <w:pPr>
        <w:rPr>
          <w:b/>
          <w:noProof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536"/>
      </w:tblGrid>
      <w:tr w:rsidR="00A65671" w:rsidTr="002C36D4">
        <w:tc>
          <w:tcPr>
            <w:tcW w:w="4077" w:type="dxa"/>
            <w:tcBorders>
              <w:bottom w:val="single" w:sz="4" w:space="0" w:color="auto"/>
            </w:tcBorders>
          </w:tcPr>
          <w:p w:rsidR="00A65671" w:rsidRDefault="00A6567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536" w:type="dxa"/>
          </w:tcPr>
          <w:p w:rsidR="00A65671" w:rsidRDefault="00A6567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A65671" w:rsidTr="002C36D4">
        <w:tc>
          <w:tcPr>
            <w:tcW w:w="4077" w:type="dxa"/>
            <w:tcBorders>
              <w:tl2br w:val="single" w:sz="4" w:space="0" w:color="auto"/>
              <w:tr2bl w:val="single" w:sz="4" w:space="0" w:color="auto"/>
            </w:tcBorders>
          </w:tcPr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</w:tc>
        <w:tc>
          <w:tcPr>
            <w:tcW w:w="4536" w:type="dxa"/>
          </w:tcPr>
          <w:p w:rsidR="00A65671" w:rsidRDefault="00A65671" w:rsidP="00F174EF">
            <w:pPr>
              <w:rPr>
                <w:noProof/>
                <w:sz w:val="24"/>
                <w:szCs w:val="24"/>
              </w:rPr>
            </w:pPr>
          </w:p>
          <w:p w:rsidR="00A65671" w:rsidRPr="009866B3" w:rsidRDefault="00A65671" w:rsidP="00A65671">
            <w:pPr>
              <w:rPr>
                <w:noProof/>
                <w:sz w:val="24"/>
                <w:szCs w:val="24"/>
              </w:rPr>
            </w:pPr>
            <w:r w:rsidRPr="009866B3">
              <w:rPr>
                <w:noProof/>
                <w:sz w:val="24"/>
                <w:szCs w:val="24"/>
              </w:rPr>
              <w:t>Tags:</w:t>
            </w:r>
          </w:p>
          <w:p w:rsidR="00A65671" w:rsidRDefault="00A65671" w:rsidP="00C53354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Verwendungszweck</w:t>
            </w:r>
          </w:p>
          <w:p w:rsidR="00A65671" w:rsidRDefault="00A65671" w:rsidP="00C53354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Werbung</w:t>
            </w:r>
          </w:p>
          <w:p w:rsidR="00A65671" w:rsidRDefault="00A65671" w:rsidP="00C53354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personalisiert</w:t>
            </w:r>
          </w:p>
          <w:p w:rsidR="00434ED6" w:rsidRPr="00533190" w:rsidRDefault="00434ED6" w:rsidP="00434ED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VERBUNDEN MIT (für Detailantwort)</w:t>
            </w:r>
          </w:p>
          <w:p w:rsidR="00434ED6" w:rsidRDefault="00434ED6" w:rsidP="00434ED6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&lt;Datentags&gt;</w:t>
            </w:r>
          </w:p>
          <w:p w:rsidR="00C53354" w:rsidRDefault="00C53354" w:rsidP="00A65671">
            <w:pPr>
              <w:rPr>
                <w:noProof/>
                <w:sz w:val="24"/>
                <w:szCs w:val="24"/>
              </w:rPr>
            </w:pPr>
          </w:p>
          <w:p w:rsidR="00A65671" w:rsidRDefault="00A65671" w:rsidP="00A6567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ODER</w:t>
            </w:r>
          </w:p>
          <w:p w:rsidR="00A65671" w:rsidRDefault="00A65671" w:rsidP="00A65671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Integriert Drittanbieter</w:t>
            </w:r>
          </w:p>
          <w:p w:rsidR="00A65671" w:rsidRPr="00A65671" w:rsidRDefault="00A65671" w:rsidP="00A65671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Werbenetzwerk</w:t>
            </w:r>
          </w:p>
          <w:p w:rsidR="00A65671" w:rsidRPr="00A65671" w:rsidRDefault="00A65671" w:rsidP="00A65671">
            <w:pPr>
              <w:rPr>
                <w:noProof/>
                <w:sz w:val="24"/>
                <w:szCs w:val="24"/>
              </w:rPr>
            </w:pPr>
          </w:p>
        </w:tc>
      </w:tr>
      <w:tr w:rsidR="00A65671" w:rsidTr="002C36D4">
        <w:tc>
          <w:tcPr>
            <w:tcW w:w="8613" w:type="dxa"/>
            <w:gridSpan w:val="2"/>
          </w:tcPr>
          <w:p w:rsidR="00A65671" w:rsidRDefault="00A65671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A65671" w:rsidTr="002C36D4">
        <w:tc>
          <w:tcPr>
            <w:tcW w:w="8613" w:type="dxa"/>
            <w:gridSpan w:val="2"/>
          </w:tcPr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Pr="00A65671" w:rsidRDefault="00A65671" w:rsidP="00F174EF">
            <w:pPr>
              <w:rPr>
                <w:noProof/>
                <w:sz w:val="24"/>
                <w:szCs w:val="24"/>
              </w:rPr>
            </w:pPr>
          </w:p>
          <w:p w:rsidR="00A65671" w:rsidRPr="00B81221" w:rsidRDefault="00A65671" w:rsidP="00F174EF">
            <w:pPr>
              <w:rPr>
                <w:noProof/>
                <w:color w:val="FF0000"/>
                <w:sz w:val="24"/>
                <w:szCs w:val="24"/>
              </w:rPr>
            </w:pPr>
            <w:r w:rsidRPr="00B81221">
              <w:rPr>
                <w:noProof/>
                <w:color w:val="FF0000"/>
                <w:sz w:val="24"/>
                <w:szCs w:val="24"/>
              </w:rPr>
              <w:t>TODO: @Frank: welche Tags jetzt genau</w:t>
            </w:r>
            <w:r w:rsidR="00E92284">
              <w:rPr>
                <w:noProof/>
                <w:color w:val="FF0000"/>
                <w:sz w:val="24"/>
                <w:szCs w:val="24"/>
              </w:rPr>
              <w:t xml:space="preserve"> und in welcher Logik</w:t>
            </w:r>
            <w:r w:rsidRPr="00B81221">
              <w:rPr>
                <w:noProof/>
                <w:color w:val="FF0000"/>
                <w:sz w:val="24"/>
                <w:szCs w:val="24"/>
              </w:rPr>
              <w:t>?</w:t>
            </w:r>
          </w:p>
          <w:p w:rsidR="005A0ECC" w:rsidRDefault="005A0ECC" w:rsidP="005A0ECC">
            <w:pPr>
              <w:rPr>
                <w:noProof/>
                <w:sz w:val="16"/>
              </w:rPr>
            </w:pPr>
          </w:p>
          <w:p w:rsidR="005A0ECC" w:rsidRDefault="005A0ECC" w:rsidP="005A0ECC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595CE8" w:rsidRDefault="00595CE8" w:rsidP="005A0ECC">
            <w:pPr>
              <w:rPr>
                <w:b/>
                <w:noProof/>
                <w:sz w:val="24"/>
                <w:szCs w:val="24"/>
              </w:rPr>
            </w:pPr>
          </w:p>
          <w:p w:rsidR="005A0ECC" w:rsidRDefault="005A0ECC" w:rsidP="005A0EC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 welche Daten; welche Dritte und Partner; Welche Netzwerke</w:t>
            </w:r>
          </w:p>
          <w:p w:rsidR="00A65671" w:rsidRDefault="00A65671" w:rsidP="00F174EF">
            <w:pPr>
              <w:rPr>
                <w:noProof/>
                <w:sz w:val="16"/>
              </w:rPr>
            </w:pPr>
          </w:p>
          <w:p w:rsidR="00A65671" w:rsidRDefault="00A65671" w:rsidP="00F174EF">
            <w:pPr>
              <w:rPr>
                <w:noProof/>
                <w:sz w:val="16"/>
              </w:rPr>
            </w:pPr>
          </w:p>
        </w:tc>
      </w:tr>
      <w:tr w:rsidR="005A0ECC" w:rsidTr="002C36D4">
        <w:tc>
          <w:tcPr>
            <w:tcW w:w="8613" w:type="dxa"/>
            <w:gridSpan w:val="2"/>
          </w:tcPr>
          <w:p w:rsidR="005A0ECC" w:rsidRDefault="005A0EC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5A0ECC" w:rsidRPr="009D7C07" w:rsidTr="002C36D4">
        <w:tc>
          <w:tcPr>
            <w:tcW w:w="8613" w:type="dxa"/>
            <w:gridSpan w:val="2"/>
            <w:shd w:val="clear" w:color="auto" w:fill="FFE599" w:themeFill="accent4" w:themeFillTint="66"/>
          </w:tcPr>
          <w:p w:rsidR="005A0ECC" w:rsidRPr="009D7C07" w:rsidRDefault="005A0ECC" w:rsidP="00F174EF">
            <w:pPr>
              <w:rPr>
                <w:noProof/>
                <w:sz w:val="24"/>
                <w:szCs w:val="24"/>
              </w:rPr>
            </w:pPr>
          </w:p>
          <w:p w:rsidR="005A0ECC" w:rsidRPr="009D7C07" w:rsidRDefault="005A0ECC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  <w:r>
              <w:rPr>
                <w:noProof/>
                <w:sz w:val="24"/>
                <w:szCs w:val="24"/>
              </w:rPr>
              <w:tab/>
            </w:r>
          </w:p>
          <w:p w:rsidR="005A0ECC" w:rsidRPr="009D7C07" w:rsidRDefault="005A0ECC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5A0ECC" w:rsidRDefault="005A0ECC" w:rsidP="0043303B"/>
    <w:p w:rsidR="005A0ECC" w:rsidRDefault="005A0ECC" w:rsidP="005A0ECC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5A0ECC" w:rsidRPr="00431BDC" w:rsidTr="00F174EF">
        <w:tc>
          <w:tcPr>
            <w:tcW w:w="8642" w:type="dxa"/>
            <w:gridSpan w:val="2"/>
          </w:tcPr>
          <w:p w:rsidR="005A0ECC" w:rsidRPr="00431BDC" w:rsidRDefault="00901049" w:rsidP="00901049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17 - </w:t>
            </w:r>
            <w:r w:rsidR="005A0ECC" w:rsidRPr="00DA00E4">
              <w:rPr>
                <w:noProof/>
              </w:rPr>
              <w:t>Die App übermittelt Daten an Dritte</w:t>
            </w:r>
          </w:p>
        </w:tc>
      </w:tr>
      <w:tr w:rsidR="005A0ECC" w:rsidRPr="00431BDC" w:rsidTr="00F174EF">
        <w:tc>
          <w:tcPr>
            <w:tcW w:w="4390" w:type="dxa"/>
          </w:tcPr>
          <w:p w:rsidR="005A0ECC" w:rsidRPr="00431BDC" w:rsidRDefault="005A0ECC" w:rsidP="00F174EF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5A0ECC" w:rsidRPr="00281E01" w:rsidRDefault="005A0ECC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916072A" wp14:editId="7D1D9A37">
                  <wp:extent cx="251999" cy="217626"/>
                  <wp:effectExtent l="0" t="0" r="2540" b="11430"/>
                  <wp:docPr id="38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können nicht abschätzen, wer Daten 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hält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5A0ECC" w:rsidRPr="00281E01" w:rsidRDefault="005A0ECC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3B22684" wp14:editId="147C7D95">
                  <wp:extent cx="251999" cy="217626"/>
                  <wp:effectExtent l="0" t="0" r="2540" b="11430"/>
                  <wp:docPr id="38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Käufer der Daten können wiederum Pro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file über Sie mit weiteren Informationen anreichern und unkontrolliert nutzen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5A0ECC" w:rsidRDefault="005A0ECC" w:rsidP="005A0ECC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502"/>
      </w:tblGrid>
      <w:tr w:rsidR="005A0ECC" w:rsidTr="008A272E">
        <w:tc>
          <w:tcPr>
            <w:tcW w:w="4361" w:type="dxa"/>
            <w:tcBorders>
              <w:bottom w:val="single" w:sz="4" w:space="0" w:color="auto"/>
            </w:tcBorders>
          </w:tcPr>
          <w:p w:rsidR="005A0ECC" w:rsidRDefault="005A0EC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502" w:type="dxa"/>
          </w:tcPr>
          <w:p w:rsidR="005A0ECC" w:rsidRDefault="005A0EC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5A0ECC" w:rsidTr="008A272E">
        <w:tc>
          <w:tcPr>
            <w:tcW w:w="4361" w:type="dxa"/>
            <w:tcBorders>
              <w:tl2br w:val="single" w:sz="4" w:space="0" w:color="auto"/>
              <w:tr2bl w:val="single" w:sz="4" w:space="0" w:color="auto"/>
            </w:tcBorders>
          </w:tcPr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</w:tc>
        <w:tc>
          <w:tcPr>
            <w:tcW w:w="4502" w:type="dxa"/>
          </w:tcPr>
          <w:p w:rsidR="005A0ECC" w:rsidRDefault="005A0ECC" w:rsidP="00F174EF">
            <w:pPr>
              <w:rPr>
                <w:noProof/>
                <w:sz w:val="24"/>
                <w:szCs w:val="24"/>
              </w:rPr>
            </w:pPr>
          </w:p>
          <w:p w:rsidR="006F124A" w:rsidRPr="009866B3" w:rsidRDefault="006F124A" w:rsidP="006F124A">
            <w:pPr>
              <w:rPr>
                <w:noProof/>
                <w:sz w:val="24"/>
                <w:szCs w:val="24"/>
              </w:rPr>
            </w:pPr>
            <w:r w:rsidRPr="009866B3">
              <w:rPr>
                <w:noProof/>
                <w:sz w:val="24"/>
                <w:szCs w:val="24"/>
              </w:rPr>
              <w:t>Tags:</w:t>
            </w:r>
          </w:p>
          <w:p w:rsidR="006F124A" w:rsidRDefault="006F124A" w:rsidP="006F124A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&lt;Datentags&gt;</w:t>
            </w:r>
          </w:p>
          <w:p w:rsidR="006F124A" w:rsidRDefault="007C0B1C" w:rsidP="006F124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VERBUNDEN MIT</w:t>
            </w:r>
          </w:p>
          <w:p w:rsidR="006F124A" w:rsidRDefault="006F124A" w:rsidP="00CA1873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Datenübermittlung</w:t>
            </w:r>
          </w:p>
          <w:p w:rsidR="006F124A" w:rsidRDefault="006F124A" w:rsidP="00CA1873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 Dritte</w:t>
            </w:r>
          </w:p>
          <w:p w:rsidR="006F124A" w:rsidRPr="006F124A" w:rsidRDefault="006F124A" w:rsidP="00F174EF">
            <w:pPr>
              <w:rPr>
                <w:noProof/>
                <w:sz w:val="24"/>
                <w:szCs w:val="24"/>
              </w:rPr>
            </w:pPr>
          </w:p>
        </w:tc>
      </w:tr>
      <w:tr w:rsidR="005A0ECC" w:rsidTr="008A272E">
        <w:tc>
          <w:tcPr>
            <w:tcW w:w="8863" w:type="dxa"/>
            <w:gridSpan w:val="2"/>
          </w:tcPr>
          <w:p w:rsidR="005A0ECC" w:rsidRDefault="005A0ECC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5A0ECC" w:rsidTr="008A272E">
        <w:tc>
          <w:tcPr>
            <w:tcW w:w="8863" w:type="dxa"/>
            <w:gridSpan w:val="2"/>
          </w:tcPr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6F124A" w:rsidRDefault="006F124A" w:rsidP="006F124A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595CE8" w:rsidRDefault="00595CE8" w:rsidP="006F124A">
            <w:pPr>
              <w:rPr>
                <w:b/>
                <w:noProof/>
                <w:sz w:val="24"/>
                <w:szCs w:val="24"/>
              </w:rPr>
            </w:pPr>
          </w:p>
          <w:p w:rsidR="006F124A" w:rsidRDefault="006F124A" w:rsidP="006F124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 welche Daten; welche Dritte</w:t>
            </w: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  <w:p w:rsidR="005A0ECC" w:rsidRDefault="005A0ECC" w:rsidP="00F174EF">
            <w:pPr>
              <w:rPr>
                <w:noProof/>
                <w:sz w:val="16"/>
              </w:rPr>
            </w:pPr>
          </w:p>
        </w:tc>
      </w:tr>
      <w:tr w:rsidR="006F124A" w:rsidTr="008A272E">
        <w:tc>
          <w:tcPr>
            <w:tcW w:w="8863" w:type="dxa"/>
            <w:gridSpan w:val="2"/>
          </w:tcPr>
          <w:p w:rsidR="006F124A" w:rsidRDefault="006F124A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6F124A" w:rsidRPr="009D7C07" w:rsidTr="008A272E">
        <w:tc>
          <w:tcPr>
            <w:tcW w:w="8863" w:type="dxa"/>
            <w:gridSpan w:val="2"/>
            <w:shd w:val="clear" w:color="auto" w:fill="FFE599" w:themeFill="accent4" w:themeFillTint="66"/>
          </w:tcPr>
          <w:p w:rsidR="006F124A" w:rsidRPr="009D7C07" w:rsidRDefault="006F124A" w:rsidP="00F174EF">
            <w:pPr>
              <w:rPr>
                <w:noProof/>
                <w:sz w:val="24"/>
                <w:szCs w:val="24"/>
              </w:rPr>
            </w:pPr>
          </w:p>
          <w:p w:rsidR="006F124A" w:rsidRPr="009D7C07" w:rsidRDefault="006F124A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  <w:r>
              <w:rPr>
                <w:noProof/>
                <w:sz w:val="24"/>
                <w:szCs w:val="24"/>
              </w:rPr>
              <w:tab/>
            </w:r>
          </w:p>
          <w:p w:rsidR="006F124A" w:rsidRPr="009D7C07" w:rsidRDefault="006F124A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6F124A" w:rsidRDefault="006F124A" w:rsidP="0043303B"/>
    <w:p w:rsidR="006F124A" w:rsidRDefault="006F124A">
      <w:pPr>
        <w:jc w:val="left"/>
      </w:pPr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6F124A" w:rsidRPr="00431BDC" w:rsidTr="00F174EF">
        <w:tc>
          <w:tcPr>
            <w:tcW w:w="8642" w:type="dxa"/>
            <w:gridSpan w:val="2"/>
          </w:tcPr>
          <w:p w:rsidR="006F124A" w:rsidRPr="00431BDC" w:rsidRDefault="00E91CC7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08 - </w:t>
            </w:r>
            <w:r w:rsidR="006F124A" w:rsidRPr="00431BDC">
              <w:rPr>
                <w:noProof/>
              </w:rPr>
              <w:t>Die App nutzt Standortdaten</w:t>
            </w:r>
          </w:p>
        </w:tc>
      </w:tr>
      <w:tr w:rsidR="006F124A" w:rsidRPr="00431BDC" w:rsidTr="00F174EF">
        <w:tc>
          <w:tcPr>
            <w:tcW w:w="4390" w:type="dxa"/>
          </w:tcPr>
          <w:p w:rsidR="006F124A" w:rsidRPr="00281E01" w:rsidRDefault="006F124A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99E9514" wp14:editId="03CA0C3E">
                  <wp:extent cx="251999" cy="217626"/>
                  <wp:effectExtent l="0" t="0" r="0" b="11430"/>
                  <wp:docPr id="350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ermöglicht, standortbezogene Ser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vices anzubieten (Navigation, Strec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ken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ver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folgung (Jogging), Um</w:t>
            </w:r>
            <w:r w:rsidRPr="00281E01">
              <w:rPr>
                <w:rFonts w:ascii="Calibri" w:hAnsi="Calibri" w:cs="Arial"/>
                <w:noProof/>
              </w:rPr>
              <w:softHyphen/>
              <w:t>ge</w:t>
            </w:r>
            <w:r w:rsidRPr="00281E01">
              <w:rPr>
                <w:rFonts w:ascii="Calibri" w:hAnsi="Calibri" w:cs="Arial"/>
                <w:noProof/>
              </w:rPr>
              <w:softHyphen/>
              <w:t>bungs</w:t>
            </w:r>
            <w:r w:rsidRPr="00281E01">
              <w:rPr>
                <w:rFonts w:ascii="Calibri" w:hAnsi="Calibri" w:cs="Arial"/>
                <w:noProof/>
              </w:rPr>
              <w:softHyphen/>
              <w:t>suche)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6F124A" w:rsidRPr="00431BDC" w:rsidRDefault="006F124A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944502E" wp14:editId="4CC4F49D">
                  <wp:extent cx="251999" cy="217626"/>
                  <wp:effectExtent l="0" t="0" r="0" b="11430"/>
                  <wp:docPr id="35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müssen Ihren Standort nicht ge</w:t>
            </w:r>
            <w:r w:rsidRPr="00281E01">
              <w:rPr>
                <w:rFonts w:ascii="Calibri" w:hAnsi="Calibri" w:cs="Arial"/>
                <w:noProof/>
              </w:rPr>
              <w:softHyphen/>
              <w:t>son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dert eintippen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6F124A" w:rsidRPr="00281E01" w:rsidRDefault="006F124A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AE90746" wp14:editId="18C8D2E9">
                  <wp:extent cx="251999" cy="217626"/>
                  <wp:effectExtent l="0" t="0" r="2540" b="11430"/>
                  <wp:docPr id="35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E</w:t>
            </w:r>
            <w:r w:rsidRPr="00281E01">
              <w:rPr>
                <w:rFonts w:ascii="Calibri" w:hAnsi="Calibri" w:cs="Arial"/>
                <w:noProof/>
              </w:rPr>
              <w:t>in dauerhafter Zugriff ermöglicht die 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stel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lung von Bewegungsprofilen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6F124A" w:rsidRDefault="006F124A" w:rsidP="006F124A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24"/>
      </w:tblGrid>
      <w:tr w:rsidR="006F124A" w:rsidTr="008C4579">
        <w:tc>
          <w:tcPr>
            <w:tcW w:w="4318" w:type="dxa"/>
          </w:tcPr>
          <w:p w:rsidR="006F124A" w:rsidRDefault="006F124A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24" w:type="dxa"/>
          </w:tcPr>
          <w:p w:rsidR="006F124A" w:rsidRDefault="006F124A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6F124A" w:rsidTr="008C4579">
        <w:tc>
          <w:tcPr>
            <w:tcW w:w="4318" w:type="dxa"/>
          </w:tcPr>
          <w:p w:rsidR="006F124A" w:rsidRPr="00201DF8" w:rsidRDefault="006F124A" w:rsidP="00F174EF">
            <w:pPr>
              <w:rPr>
                <w:noProof/>
                <w:sz w:val="24"/>
                <w:szCs w:val="24"/>
              </w:rPr>
            </w:pPr>
          </w:p>
          <w:p w:rsidR="006F124A" w:rsidRPr="00464C74" w:rsidRDefault="00464C74" w:rsidP="00F174EF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  <w:p w:rsidR="006F124A" w:rsidRDefault="006F124A" w:rsidP="00F174EF">
            <w:pPr>
              <w:rPr>
                <w:noProof/>
                <w:sz w:val="16"/>
              </w:rPr>
            </w:pPr>
          </w:p>
        </w:tc>
        <w:tc>
          <w:tcPr>
            <w:tcW w:w="4324" w:type="dxa"/>
          </w:tcPr>
          <w:p w:rsidR="006F124A" w:rsidRPr="00464C74" w:rsidRDefault="006F124A" w:rsidP="00F174EF">
            <w:pPr>
              <w:rPr>
                <w:noProof/>
                <w:sz w:val="24"/>
                <w:szCs w:val="24"/>
              </w:rPr>
            </w:pPr>
          </w:p>
          <w:p w:rsidR="00464C74" w:rsidRPr="00464C74" w:rsidRDefault="00464C74" w:rsidP="00F174EF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Tags:</w:t>
            </w:r>
          </w:p>
          <w:p w:rsidR="00464C74" w:rsidRPr="00464C74" w:rsidRDefault="00464C74" w:rsidP="00464C74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Standortdaten</w:t>
            </w:r>
          </w:p>
        </w:tc>
      </w:tr>
      <w:tr w:rsidR="006F124A" w:rsidTr="008C4579">
        <w:tc>
          <w:tcPr>
            <w:tcW w:w="8642" w:type="dxa"/>
            <w:gridSpan w:val="2"/>
          </w:tcPr>
          <w:p w:rsidR="006F124A" w:rsidRDefault="006F124A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6F124A" w:rsidTr="008C4579">
        <w:tc>
          <w:tcPr>
            <w:tcW w:w="8642" w:type="dxa"/>
            <w:gridSpan w:val="2"/>
          </w:tcPr>
          <w:p w:rsidR="006F124A" w:rsidRDefault="006F124A" w:rsidP="00F174EF">
            <w:pPr>
              <w:rPr>
                <w:noProof/>
                <w:sz w:val="24"/>
                <w:szCs w:val="24"/>
              </w:rPr>
            </w:pPr>
          </w:p>
          <w:p w:rsidR="0059001F" w:rsidRDefault="0059001F" w:rsidP="0059001F">
            <w:pPr>
              <w:rPr>
                <w:b/>
                <w:noProof/>
                <w:sz w:val="24"/>
                <w:szCs w:val="24"/>
              </w:rPr>
            </w:pPr>
            <w:r w:rsidRPr="00431176">
              <w:rPr>
                <w:noProof/>
                <w:sz w:val="24"/>
                <w:szCs w:val="24"/>
              </w:rPr>
              <w:t>Antwort</w:t>
            </w:r>
            <w:r w:rsidRPr="00431176">
              <w:rPr>
                <w:b/>
                <w:noProof/>
                <w:sz w:val="24"/>
                <w:szCs w:val="24"/>
              </w:rPr>
              <w:t>: Ja / Nein</w:t>
            </w:r>
          </w:p>
          <w:p w:rsidR="008C4579" w:rsidRDefault="008C4579" w:rsidP="00F174EF">
            <w:pPr>
              <w:rPr>
                <w:noProof/>
                <w:sz w:val="24"/>
                <w:szCs w:val="24"/>
              </w:rPr>
            </w:pPr>
          </w:p>
          <w:p w:rsidR="005E719C" w:rsidRPr="005E719C" w:rsidRDefault="005E719C" w:rsidP="00F174EF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t>Vereinigungs</w:t>
            </w:r>
            <w:r w:rsidRPr="005E719C">
              <w:rPr>
                <w:noProof/>
                <w:sz w:val="24"/>
                <w:szCs w:val="24"/>
                <w:u w:val="single"/>
              </w:rPr>
              <w:t>logik</w:t>
            </w:r>
            <w:r>
              <w:rPr>
                <w:noProof/>
                <w:sz w:val="24"/>
                <w:szCs w:val="24"/>
                <w:u w:val="single"/>
              </w:rPr>
              <w:t>:</w:t>
            </w:r>
          </w:p>
          <w:p w:rsidR="00C02D7A" w:rsidRPr="00464C74" w:rsidRDefault="00C02D7A" w:rsidP="00F174EF">
            <w:pPr>
              <w:rPr>
                <w:noProof/>
                <w:sz w:val="24"/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792"/>
              <w:gridCol w:w="1033"/>
              <w:gridCol w:w="1034"/>
              <w:gridCol w:w="1034"/>
            </w:tblGrid>
            <w:tr w:rsidR="00464C74" w:rsidRPr="00B1600F" w:rsidTr="00E21EF2">
              <w:trPr>
                <w:trHeight w:val="283"/>
              </w:trPr>
              <w:tc>
                <w:tcPr>
                  <w:tcW w:w="1606" w:type="dxa"/>
                  <w:gridSpan w:val="2"/>
                  <w:vMerge w:val="restart"/>
                  <w:tcBorders>
                    <w:top w:val="nil"/>
                    <w:left w:val="nil"/>
                    <w:right w:val="double" w:sz="4" w:space="0" w:color="auto"/>
                  </w:tcBorders>
                </w:tcPr>
                <w:p w:rsidR="00464C74" w:rsidRPr="00B1600F" w:rsidRDefault="00464C74" w:rsidP="00F174EF">
                  <w:pPr>
                    <w:rPr>
                      <w:rFonts w:ascii="Consolas" w:hAnsi="Consolas" w:cs="Courier New"/>
                      <w:noProof/>
                      <w:szCs w:val="24"/>
                    </w:rPr>
                  </w:pPr>
                </w:p>
              </w:tc>
              <w:tc>
                <w:tcPr>
                  <w:tcW w:w="3101" w:type="dxa"/>
                  <w:gridSpan w:val="3"/>
                  <w:tcBorders>
                    <w:left w:val="double" w:sz="4" w:space="0" w:color="auto"/>
                  </w:tcBorders>
                  <w:vAlign w:val="center"/>
                </w:tcPr>
                <w:p w:rsidR="00464C74" w:rsidRPr="00B1600F" w:rsidRDefault="00464C74" w:rsidP="00464C74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mediaTest</w:t>
                  </w:r>
                </w:p>
              </w:tc>
            </w:tr>
            <w:tr w:rsidR="00464C74" w:rsidRPr="00B1600F" w:rsidTr="00E21EF2">
              <w:trPr>
                <w:trHeight w:val="283"/>
              </w:trPr>
              <w:tc>
                <w:tcPr>
                  <w:tcW w:w="1606" w:type="dxa"/>
                  <w:gridSpan w:val="2"/>
                  <w:vMerge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:rsidR="00464C74" w:rsidRPr="00B1600F" w:rsidRDefault="00464C74" w:rsidP="00F174EF">
                  <w:pPr>
                    <w:rPr>
                      <w:rFonts w:ascii="Consolas" w:hAnsi="Consolas" w:cs="Courier New"/>
                      <w:noProof/>
                      <w:szCs w:val="24"/>
                    </w:rPr>
                  </w:pPr>
                </w:p>
              </w:tc>
              <w:tc>
                <w:tcPr>
                  <w:tcW w:w="1033" w:type="dxa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Ja</w:t>
                  </w:r>
                </w:p>
              </w:tc>
              <w:tc>
                <w:tcPr>
                  <w:tcW w:w="1034" w:type="dxa"/>
                  <w:tcBorders>
                    <w:bottom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Nein</w:t>
                  </w:r>
                </w:p>
              </w:tc>
              <w:tc>
                <w:tcPr>
                  <w:tcW w:w="1034" w:type="dxa"/>
                  <w:tcBorders>
                    <w:bottom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k.A.</w:t>
                  </w:r>
                </w:p>
              </w:tc>
            </w:tr>
            <w:tr w:rsidR="00464C74" w:rsidRPr="00B1600F" w:rsidTr="00E21EF2">
              <w:trPr>
                <w:trHeight w:val="283"/>
              </w:trPr>
              <w:tc>
                <w:tcPr>
                  <w:tcW w:w="814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:rsidR="00464C74" w:rsidRPr="00B1600F" w:rsidRDefault="00464C74" w:rsidP="00464C74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InfAI</w:t>
                  </w:r>
                </w:p>
              </w:tc>
              <w:tc>
                <w:tcPr>
                  <w:tcW w:w="792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Ja</w:t>
                  </w:r>
                </w:p>
              </w:tc>
              <w:tc>
                <w:tcPr>
                  <w:tcW w:w="1033" w:type="dxa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Ja</w:t>
                  </w:r>
                </w:p>
              </w:tc>
              <w:tc>
                <w:tcPr>
                  <w:tcW w:w="1034" w:type="dxa"/>
                  <w:tcBorders>
                    <w:top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Ja</w:t>
                  </w:r>
                </w:p>
              </w:tc>
              <w:tc>
                <w:tcPr>
                  <w:tcW w:w="1034" w:type="dxa"/>
                  <w:tcBorders>
                    <w:top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Ja</w:t>
                  </w:r>
                </w:p>
              </w:tc>
            </w:tr>
            <w:tr w:rsidR="00464C74" w:rsidRPr="00B1600F" w:rsidTr="00E21EF2">
              <w:trPr>
                <w:trHeight w:val="283"/>
              </w:trPr>
              <w:tc>
                <w:tcPr>
                  <w:tcW w:w="814" w:type="dxa"/>
                  <w:vMerge/>
                </w:tcPr>
                <w:p w:rsidR="00464C74" w:rsidRPr="00B1600F" w:rsidRDefault="00464C74" w:rsidP="00F174EF">
                  <w:pPr>
                    <w:rPr>
                      <w:rFonts w:ascii="Consolas" w:hAnsi="Consolas" w:cs="Courier New"/>
                      <w:noProof/>
                      <w:szCs w:val="24"/>
                    </w:rPr>
                  </w:pPr>
                </w:p>
              </w:tc>
              <w:tc>
                <w:tcPr>
                  <w:tcW w:w="792" w:type="dxa"/>
                  <w:tcBorders>
                    <w:right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Nein</w:t>
                  </w:r>
                </w:p>
              </w:tc>
              <w:tc>
                <w:tcPr>
                  <w:tcW w:w="1033" w:type="dxa"/>
                  <w:tcBorders>
                    <w:left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Ja</w:t>
                  </w:r>
                </w:p>
              </w:tc>
              <w:tc>
                <w:tcPr>
                  <w:tcW w:w="1034" w:type="dxa"/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Nein</w:t>
                  </w:r>
                </w:p>
              </w:tc>
              <w:tc>
                <w:tcPr>
                  <w:tcW w:w="1034" w:type="dxa"/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Nein</w:t>
                  </w:r>
                </w:p>
              </w:tc>
            </w:tr>
            <w:tr w:rsidR="00464C74" w:rsidRPr="00B1600F" w:rsidTr="00E21EF2">
              <w:trPr>
                <w:trHeight w:val="283"/>
              </w:trPr>
              <w:tc>
                <w:tcPr>
                  <w:tcW w:w="814" w:type="dxa"/>
                  <w:vMerge/>
                </w:tcPr>
                <w:p w:rsidR="00464C74" w:rsidRPr="00B1600F" w:rsidRDefault="00464C74" w:rsidP="00F174EF">
                  <w:pPr>
                    <w:rPr>
                      <w:rFonts w:ascii="Consolas" w:hAnsi="Consolas" w:cs="Courier New"/>
                      <w:noProof/>
                      <w:szCs w:val="24"/>
                    </w:rPr>
                  </w:pPr>
                </w:p>
              </w:tc>
              <w:tc>
                <w:tcPr>
                  <w:tcW w:w="792" w:type="dxa"/>
                  <w:tcBorders>
                    <w:right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b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b/>
                      <w:noProof/>
                      <w:szCs w:val="24"/>
                    </w:rPr>
                    <w:t>k.A.</w:t>
                  </w:r>
                </w:p>
              </w:tc>
              <w:tc>
                <w:tcPr>
                  <w:tcW w:w="1033" w:type="dxa"/>
                  <w:tcBorders>
                    <w:left w:val="double" w:sz="4" w:space="0" w:color="auto"/>
                  </w:tcBorders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Ja</w:t>
                  </w:r>
                </w:p>
              </w:tc>
              <w:tc>
                <w:tcPr>
                  <w:tcW w:w="1034" w:type="dxa"/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Nein</w:t>
                  </w:r>
                </w:p>
              </w:tc>
              <w:tc>
                <w:tcPr>
                  <w:tcW w:w="1034" w:type="dxa"/>
                  <w:vAlign w:val="center"/>
                </w:tcPr>
                <w:p w:rsidR="00464C74" w:rsidRPr="00B1600F" w:rsidRDefault="00464C74" w:rsidP="00164427">
                  <w:pPr>
                    <w:jc w:val="center"/>
                    <w:rPr>
                      <w:rFonts w:ascii="Consolas" w:hAnsi="Consolas" w:cs="Courier New"/>
                      <w:noProof/>
                      <w:szCs w:val="24"/>
                    </w:rPr>
                  </w:pPr>
                  <w:r w:rsidRPr="00B1600F">
                    <w:rPr>
                      <w:rFonts w:ascii="Consolas" w:hAnsi="Consolas" w:cs="Courier New"/>
                      <w:noProof/>
                      <w:szCs w:val="24"/>
                    </w:rPr>
                    <w:t>k.A.</w:t>
                  </w:r>
                </w:p>
              </w:tc>
            </w:tr>
          </w:tbl>
          <w:p w:rsidR="006F124A" w:rsidRDefault="006F124A" w:rsidP="00F174EF">
            <w:pPr>
              <w:rPr>
                <w:noProof/>
                <w:sz w:val="16"/>
              </w:rPr>
            </w:pPr>
          </w:p>
          <w:p w:rsidR="005E719C" w:rsidRDefault="005E719C" w:rsidP="00F174EF">
            <w:pPr>
              <w:rPr>
                <w:noProof/>
                <w:sz w:val="16"/>
              </w:rPr>
            </w:pPr>
          </w:p>
          <w:p w:rsidR="00F076E0" w:rsidRDefault="00F076E0" w:rsidP="00F174EF">
            <w:pPr>
              <w:rPr>
                <w:noProof/>
                <w:sz w:val="24"/>
                <w:szCs w:val="24"/>
                <w:u w:val="single"/>
              </w:rPr>
            </w:pPr>
          </w:p>
          <w:p w:rsidR="008C4579" w:rsidRDefault="008C4579" w:rsidP="00F174EF">
            <w:pPr>
              <w:rPr>
                <w:noProof/>
                <w:sz w:val="24"/>
                <w:szCs w:val="24"/>
                <w:u w:val="single"/>
              </w:rPr>
            </w:pPr>
          </w:p>
          <w:p w:rsidR="008C4579" w:rsidRDefault="008C4579" w:rsidP="00F174EF">
            <w:pPr>
              <w:rPr>
                <w:noProof/>
                <w:sz w:val="24"/>
                <w:szCs w:val="24"/>
                <w:u w:val="single"/>
              </w:rPr>
            </w:pPr>
          </w:p>
          <w:p w:rsidR="008C4579" w:rsidRDefault="008C4579" w:rsidP="00F174EF">
            <w:pPr>
              <w:rPr>
                <w:noProof/>
                <w:sz w:val="24"/>
                <w:szCs w:val="24"/>
                <w:u w:val="single"/>
              </w:rPr>
            </w:pPr>
          </w:p>
          <w:p w:rsidR="008C4579" w:rsidRDefault="008C4579" w:rsidP="00F174EF">
            <w:pPr>
              <w:rPr>
                <w:noProof/>
                <w:sz w:val="24"/>
                <w:szCs w:val="24"/>
                <w:u w:val="single"/>
              </w:rPr>
            </w:pPr>
          </w:p>
          <w:p w:rsidR="008C4579" w:rsidRDefault="008C4579" w:rsidP="00F174EF">
            <w:pPr>
              <w:rPr>
                <w:noProof/>
                <w:sz w:val="24"/>
                <w:szCs w:val="24"/>
                <w:u w:val="single"/>
              </w:rPr>
            </w:pPr>
          </w:p>
          <w:p w:rsidR="008C4579" w:rsidRPr="007C5DE6" w:rsidRDefault="008C4579" w:rsidP="00F174EF">
            <w:pPr>
              <w:rPr>
                <w:rFonts w:ascii="Inconsolata" w:hAnsi="Inconsolata" w:cs="Courier New"/>
                <w:noProof/>
                <w:sz w:val="24"/>
              </w:rPr>
            </w:pPr>
          </w:p>
          <w:p w:rsidR="008C4579" w:rsidRDefault="008C4579" w:rsidP="00F174EF">
            <w:pPr>
              <w:rPr>
                <w:noProof/>
                <w:sz w:val="16"/>
              </w:rPr>
            </w:pPr>
          </w:p>
          <w:p w:rsidR="008C4579" w:rsidRDefault="008C4579" w:rsidP="00F174EF">
            <w:pPr>
              <w:rPr>
                <w:noProof/>
                <w:sz w:val="16"/>
              </w:rPr>
            </w:pPr>
          </w:p>
        </w:tc>
      </w:tr>
      <w:tr w:rsidR="006F124A" w:rsidTr="008C4579">
        <w:tc>
          <w:tcPr>
            <w:tcW w:w="8642" w:type="dxa"/>
            <w:gridSpan w:val="2"/>
          </w:tcPr>
          <w:p w:rsidR="006F124A" w:rsidRDefault="006F124A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6F124A" w:rsidRPr="009D7C07" w:rsidTr="008C4579">
        <w:tc>
          <w:tcPr>
            <w:tcW w:w="8642" w:type="dxa"/>
            <w:gridSpan w:val="2"/>
            <w:shd w:val="clear" w:color="auto" w:fill="C5E0B3" w:themeFill="accent6" w:themeFillTint="66"/>
          </w:tcPr>
          <w:p w:rsidR="006F124A" w:rsidRPr="009D7C07" w:rsidRDefault="006F124A" w:rsidP="00F174EF">
            <w:pPr>
              <w:rPr>
                <w:noProof/>
                <w:sz w:val="24"/>
                <w:szCs w:val="24"/>
              </w:rPr>
            </w:pPr>
          </w:p>
          <w:p w:rsidR="006F124A" w:rsidRPr="009D7C07" w:rsidRDefault="006F124A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6F124A" w:rsidRPr="009D7C07" w:rsidRDefault="006F124A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8C4579" w:rsidRDefault="008C457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252"/>
      </w:tblGrid>
      <w:tr w:rsidR="00201DF8" w:rsidRPr="00685C36" w:rsidTr="00BC72BA">
        <w:tc>
          <w:tcPr>
            <w:tcW w:w="8642" w:type="dxa"/>
            <w:gridSpan w:val="2"/>
            <w:shd w:val="clear" w:color="auto" w:fill="auto"/>
          </w:tcPr>
          <w:p w:rsidR="00201DF8" w:rsidRPr="00685C36" w:rsidRDefault="00722BAD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15 - </w:t>
            </w:r>
            <w:r w:rsidR="00201DF8" w:rsidRPr="00685C36">
              <w:rPr>
                <w:noProof/>
              </w:rPr>
              <w:t>Die App hat Zugriff auf Ihr Adressbuch</w:t>
            </w:r>
          </w:p>
        </w:tc>
      </w:tr>
      <w:tr w:rsidR="00201DF8" w:rsidRPr="00685C36" w:rsidTr="00BC72BA">
        <w:tc>
          <w:tcPr>
            <w:tcW w:w="4390" w:type="dxa"/>
          </w:tcPr>
          <w:p w:rsidR="00201DF8" w:rsidRPr="00685C36" w:rsidRDefault="00201DF8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4EAB77E7" wp14:editId="2323BA07">
                  <wp:extent cx="254000" cy="215900"/>
                  <wp:effectExtent l="0" t="0" r="0" b="12700"/>
                  <wp:docPr id="7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 xml:space="preserve">Dies </w:t>
            </w:r>
            <w:r w:rsidRPr="00281E01">
              <w:rPr>
                <w:rFonts w:ascii="Calibri" w:hAnsi="Calibri" w:cs="Arial"/>
                <w:noProof/>
              </w:rPr>
              <w:t>kann Ihren Komfort erhöhen, weil die App Kontaktinformationen Ihres Adres</w:t>
            </w:r>
            <w:r w:rsidRPr="00281E01">
              <w:rPr>
                <w:rFonts w:ascii="Calibri" w:hAnsi="Calibri" w:cs="Arial"/>
                <w:noProof/>
              </w:rPr>
              <w:softHyphen/>
              <w:t>sbu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ches verarbeiten kann (z.B. Mes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s</w:t>
            </w:r>
            <w:r>
              <w:rPr>
                <w:rFonts w:ascii="Calibri" w:hAnsi="Calibri" w:cs="Arial"/>
                <w:noProof/>
              </w:rPr>
              <w:t>a</w:t>
            </w:r>
            <w:r w:rsidRPr="00281E01">
              <w:rPr>
                <w:rFonts w:ascii="Calibri" w:hAnsi="Calibri" w:cs="Arial"/>
                <w:noProof/>
              </w:rPr>
              <w:t>g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ing und Navigation)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201DF8" w:rsidRPr="00281E01" w:rsidRDefault="00201DF8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CA4619B" wp14:editId="39414097">
                  <wp:extent cx="251999" cy="217626"/>
                  <wp:effectExtent l="0" t="0" r="2540" b="11430"/>
                  <wp:docPr id="8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A</w:t>
            </w:r>
            <w:r w:rsidRPr="00281E01">
              <w:rPr>
                <w:rFonts w:ascii="Calibri" w:hAnsi="Calibri" w:cs="Arial"/>
                <w:noProof/>
              </w:rPr>
              <w:t>lle gespeicherten Kon</w:t>
            </w:r>
            <w:r w:rsidRPr="00281E01">
              <w:rPr>
                <w:rFonts w:ascii="Calibri" w:hAnsi="Calibri" w:cs="Arial"/>
                <w:noProof/>
              </w:rPr>
              <w:softHyphen/>
              <w:t>takt</w:t>
            </w:r>
            <w:r w:rsidRPr="00281E01">
              <w:rPr>
                <w:rFonts w:ascii="Calibri" w:hAnsi="Calibri" w:cs="Arial"/>
                <w:noProof/>
              </w:rPr>
              <w:softHyphen/>
              <w:t>in</w:t>
            </w:r>
            <w:r w:rsidRPr="00281E01">
              <w:rPr>
                <w:rFonts w:ascii="Calibri" w:hAnsi="Calibri" w:cs="Arial"/>
                <w:noProof/>
              </w:rPr>
              <w:softHyphen/>
              <w:t>for</w:t>
            </w:r>
            <w:r w:rsidRPr="00281E01">
              <w:rPr>
                <w:rFonts w:ascii="Calibri" w:hAnsi="Calibri" w:cs="Arial"/>
                <w:noProof/>
              </w:rPr>
              <w:softHyphen/>
              <w:t>mat</w:t>
            </w:r>
            <w:r w:rsidRPr="00281E01">
              <w:rPr>
                <w:rFonts w:ascii="Calibri" w:hAnsi="Calibri" w:cs="Arial"/>
                <w:noProof/>
              </w:rPr>
              <w:softHyphen/>
              <w:t>ion</w:t>
            </w:r>
            <w:r w:rsidRPr="00281E01">
              <w:rPr>
                <w:rFonts w:ascii="Calibri" w:hAnsi="Calibri" w:cs="Arial"/>
                <w:noProof/>
              </w:rPr>
              <w:softHyphen/>
              <w:t>en können für Ihnen unbekannte Zwe</w:t>
            </w:r>
            <w:r w:rsidRPr="00281E01">
              <w:rPr>
                <w:rFonts w:ascii="Calibri" w:hAnsi="Calibri" w:cs="Arial"/>
                <w:noProof/>
              </w:rPr>
              <w:softHyphen/>
              <w:t>cke missbraucht werden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201DF8" w:rsidRDefault="00201DF8" w:rsidP="00201DF8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502"/>
      </w:tblGrid>
      <w:tr w:rsidR="00201DF8" w:rsidTr="00EA4957">
        <w:tc>
          <w:tcPr>
            <w:tcW w:w="4361" w:type="dxa"/>
          </w:tcPr>
          <w:p w:rsidR="00201DF8" w:rsidRDefault="00201DF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502" w:type="dxa"/>
          </w:tcPr>
          <w:p w:rsidR="00201DF8" w:rsidRDefault="00201DF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201DF8" w:rsidTr="00EA4957">
        <w:tc>
          <w:tcPr>
            <w:tcW w:w="4361" w:type="dxa"/>
          </w:tcPr>
          <w:p w:rsidR="00201DF8" w:rsidRPr="00201DF8" w:rsidRDefault="00201DF8" w:rsidP="00201DF8">
            <w:pPr>
              <w:rPr>
                <w:noProof/>
                <w:sz w:val="24"/>
                <w:szCs w:val="24"/>
              </w:rPr>
            </w:pPr>
          </w:p>
          <w:p w:rsidR="00201DF8" w:rsidRPr="00464C74" w:rsidRDefault="00201DF8" w:rsidP="00201DF8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</w:tc>
        <w:tc>
          <w:tcPr>
            <w:tcW w:w="4502" w:type="dxa"/>
          </w:tcPr>
          <w:p w:rsidR="00201DF8" w:rsidRPr="00464C74" w:rsidRDefault="00201DF8" w:rsidP="00201DF8">
            <w:pPr>
              <w:rPr>
                <w:noProof/>
                <w:sz w:val="24"/>
                <w:szCs w:val="24"/>
              </w:rPr>
            </w:pPr>
          </w:p>
          <w:p w:rsidR="00201DF8" w:rsidRPr="00EA4957" w:rsidRDefault="00201DF8" w:rsidP="00201DF8">
            <w:pPr>
              <w:rPr>
                <w:noProof/>
                <w:sz w:val="24"/>
                <w:szCs w:val="24"/>
              </w:rPr>
            </w:pPr>
            <w:r w:rsidRPr="00EA4957">
              <w:rPr>
                <w:noProof/>
                <w:sz w:val="24"/>
                <w:szCs w:val="24"/>
              </w:rPr>
              <w:t>Tags:</w:t>
            </w:r>
          </w:p>
          <w:p w:rsidR="00EA4957" w:rsidRPr="00EA4957" w:rsidRDefault="00EA4957" w:rsidP="00201DF8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 w:rsidRPr="00EA4957">
              <w:rPr>
                <w:noProof/>
                <w:sz w:val="24"/>
                <w:szCs w:val="24"/>
              </w:rPr>
              <w:t>Kontaktinformationen</w:t>
            </w:r>
          </w:p>
          <w:p w:rsidR="00201DF8" w:rsidRPr="00201DF8" w:rsidRDefault="00201DF8" w:rsidP="00EA4957">
            <w:pPr>
              <w:pStyle w:val="Listenabsatz"/>
              <w:numPr>
                <w:ilvl w:val="1"/>
                <w:numId w:val="8"/>
              </w:numPr>
              <w:rPr>
                <w:noProof/>
                <w:sz w:val="16"/>
              </w:rPr>
            </w:pPr>
            <w:r w:rsidRPr="00EA4957">
              <w:rPr>
                <w:noProof/>
                <w:sz w:val="24"/>
                <w:szCs w:val="24"/>
              </w:rPr>
              <w:t>Adressbuchinformationen</w:t>
            </w:r>
          </w:p>
        </w:tc>
      </w:tr>
      <w:tr w:rsidR="00201DF8" w:rsidTr="00EA4957">
        <w:tc>
          <w:tcPr>
            <w:tcW w:w="8863" w:type="dxa"/>
            <w:gridSpan w:val="2"/>
          </w:tcPr>
          <w:p w:rsidR="00201DF8" w:rsidRDefault="00201DF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201DF8" w:rsidTr="00EA4957">
        <w:tc>
          <w:tcPr>
            <w:tcW w:w="8863" w:type="dxa"/>
            <w:gridSpan w:val="2"/>
          </w:tcPr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Pr="00201DF8" w:rsidRDefault="00201DF8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Siehe Infoblock „Die App nutzt Standortdaten“</w:t>
            </w: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  <w:p w:rsidR="00201DF8" w:rsidRDefault="00201DF8" w:rsidP="00F174EF">
            <w:pPr>
              <w:rPr>
                <w:noProof/>
                <w:sz w:val="16"/>
              </w:rPr>
            </w:pPr>
          </w:p>
        </w:tc>
      </w:tr>
      <w:tr w:rsidR="00201DF8" w:rsidTr="00EA4957">
        <w:tc>
          <w:tcPr>
            <w:tcW w:w="8863" w:type="dxa"/>
            <w:gridSpan w:val="2"/>
          </w:tcPr>
          <w:p w:rsidR="00201DF8" w:rsidRDefault="00201DF8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201DF8" w:rsidRPr="009D7C07" w:rsidTr="00EA4957">
        <w:tc>
          <w:tcPr>
            <w:tcW w:w="8863" w:type="dxa"/>
            <w:gridSpan w:val="2"/>
            <w:shd w:val="clear" w:color="auto" w:fill="C5E0B3" w:themeFill="accent6" w:themeFillTint="66"/>
          </w:tcPr>
          <w:p w:rsidR="00201DF8" w:rsidRPr="009D7C07" w:rsidRDefault="00201DF8" w:rsidP="00F174EF">
            <w:pPr>
              <w:rPr>
                <w:noProof/>
                <w:sz w:val="24"/>
                <w:szCs w:val="24"/>
              </w:rPr>
            </w:pPr>
          </w:p>
          <w:p w:rsidR="00201DF8" w:rsidRPr="009D7C07" w:rsidRDefault="00201DF8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201DF8" w:rsidRPr="009D7C07" w:rsidRDefault="00201DF8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201DF8" w:rsidRDefault="00201DF8" w:rsidP="0043303B"/>
    <w:p w:rsidR="00201DF8" w:rsidRDefault="00201DF8">
      <w:pPr>
        <w:jc w:val="left"/>
      </w:pPr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77"/>
        <w:gridCol w:w="4265"/>
      </w:tblGrid>
      <w:tr w:rsidR="007A7727" w:rsidRPr="00431BDC" w:rsidTr="00F174EF">
        <w:tc>
          <w:tcPr>
            <w:tcW w:w="8642" w:type="dxa"/>
            <w:gridSpan w:val="2"/>
          </w:tcPr>
          <w:p w:rsidR="007A7727" w:rsidRPr="00431BDC" w:rsidRDefault="007A7727" w:rsidP="00F174EF">
            <w:pPr>
              <w:pStyle w:val="berschrift2"/>
              <w:outlineLvl w:val="1"/>
            </w:pPr>
            <w:r>
              <w:rPr>
                <w:rFonts w:ascii="Calibri" w:hAnsi="Calibri" w:cs="Arial"/>
                <w:sz w:val="16"/>
                <w:szCs w:val="16"/>
              </w:rPr>
              <w:lastRenderedPageBreak/>
              <w:br w:type="page"/>
            </w:r>
            <w:r w:rsidR="00657D21">
              <w:rPr>
                <w:noProof/>
              </w:rPr>
              <w:t>IB 12 - D</w:t>
            </w:r>
            <w:r w:rsidRPr="00431BDC">
              <w:rPr>
                <w:noProof/>
              </w:rPr>
              <w:t>ie App integriert Werbenetzwerke</w:t>
            </w:r>
          </w:p>
        </w:tc>
      </w:tr>
      <w:tr w:rsidR="007A7727" w:rsidRPr="00431BDC" w:rsidTr="00F174EF">
        <w:tc>
          <w:tcPr>
            <w:tcW w:w="4377" w:type="dxa"/>
          </w:tcPr>
          <w:p w:rsidR="007A7727" w:rsidRPr="00281E01" w:rsidRDefault="007A7727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DC7FF65" wp14:editId="5C9DA7B2">
                  <wp:extent cx="251999" cy="217626"/>
                  <wp:effectExtent l="0" t="0" r="0" b="11430"/>
                  <wp:docPr id="38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er Anbieter kann Ihnen die App kosten</w:t>
            </w:r>
            <w:r w:rsidRPr="00281E01">
              <w:rPr>
                <w:rFonts w:ascii="Calibri" w:hAnsi="Calibri" w:cs="Arial"/>
                <w:noProof/>
              </w:rPr>
              <w:softHyphen/>
              <w:t>günstig anbieten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7A7727" w:rsidRPr="00431BDC" w:rsidRDefault="007A7727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73747FC" wp14:editId="0ED14CBE">
                  <wp:extent cx="251999" cy="217626"/>
                  <wp:effectExtent l="0" t="0" r="0" b="11430"/>
                  <wp:docPr id="38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E</w:t>
            </w:r>
            <w:r w:rsidRPr="00281E01">
              <w:rPr>
                <w:rFonts w:ascii="Calibri" w:hAnsi="Calibri" w:cs="Arial"/>
                <w:noProof/>
              </w:rPr>
              <w:t>s kann personalisierte Werbung an</w:t>
            </w:r>
            <w:r w:rsidRPr="00281E01">
              <w:rPr>
                <w:rFonts w:ascii="Calibri" w:hAnsi="Calibri" w:cs="Arial"/>
                <w:noProof/>
              </w:rPr>
              <w:softHyphen/>
              <w:t>ge</w:t>
            </w:r>
            <w:r w:rsidRPr="00281E01">
              <w:rPr>
                <w:rFonts w:ascii="Calibri" w:hAnsi="Calibri" w:cs="Arial"/>
                <w:noProof/>
              </w:rPr>
              <w:softHyphen/>
              <w:t>zeigt werden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65" w:type="dxa"/>
          </w:tcPr>
          <w:p w:rsidR="007A7727" w:rsidRPr="00281E01" w:rsidRDefault="007A7727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E79BF5C" wp14:editId="6FAEF7F2">
                  <wp:extent cx="251999" cy="217626"/>
                  <wp:effectExtent l="0" t="0" r="2540" b="11430"/>
                  <wp:docPr id="38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</w:t>
            </w:r>
            <w:r>
              <w:rPr>
                <w:rFonts w:ascii="Calibri" w:hAnsi="Calibri" w:cs="Arial"/>
                <w:noProof/>
              </w:rPr>
              <w:t>r</w:t>
            </w:r>
            <w:r w:rsidRPr="00281E01">
              <w:rPr>
                <w:rFonts w:ascii="Calibri" w:hAnsi="Calibri" w:cs="Arial"/>
                <w:noProof/>
              </w:rPr>
              <w:t>möglicht, das Nutzungsverhalten ü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ber mehrere Anwendungen und ein</w:t>
            </w:r>
            <w:r w:rsidRPr="00281E01">
              <w:rPr>
                <w:rFonts w:ascii="Calibri" w:hAnsi="Calibri" w:cs="Arial"/>
                <w:noProof/>
              </w:rPr>
              <w:softHyphen/>
              <w:t>en längeren Zeitraum hinweg nachzu</w:t>
            </w:r>
            <w:r w:rsidRPr="00281E01">
              <w:rPr>
                <w:rFonts w:ascii="Calibri" w:hAnsi="Calibri" w:cs="Arial"/>
                <w:noProof/>
              </w:rPr>
              <w:softHyphen/>
              <w:t>ver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folgen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7A7727" w:rsidRPr="00281E01" w:rsidRDefault="007A7727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66B02B7" wp14:editId="7253ED6F">
                  <wp:extent cx="251999" cy="217626"/>
                  <wp:effectExtent l="0" t="0" r="2540" b="11430"/>
                  <wp:docPr id="38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 App kann Werbung aus Such</w:t>
            </w:r>
            <w:r w:rsidRPr="00281E01">
              <w:rPr>
                <w:rFonts w:ascii="Calibri" w:hAnsi="Calibri" w:cs="Arial"/>
                <w:noProof/>
              </w:rPr>
              <w:softHyphen/>
              <w:t>verläufen, weiteren Konten wie Shop</w:t>
            </w:r>
            <w:r w:rsidRPr="00281E01">
              <w:rPr>
                <w:rFonts w:ascii="Calibri" w:hAnsi="Calibri" w:cs="Arial"/>
                <w:noProof/>
              </w:rPr>
              <w:softHyphen/>
              <w:t>ping-Portalen oder Social</w:t>
            </w:r>
            <w:r>
              <w:rPr>
                <w:rFonts w:ascii="Calibri" w:hAnsi="Calibri" w:cs="Arial"/>
                <w:noProof/>
              </w:rPr>
              <w:t>-</w:t>
            </w:r>
            <w:r w:rsidRPr="00281E01">
              <w:rPr>
                <w:rFonts w:ascii="Calibri" w:hAnsi="Calibri" w:cs="Arial"/>
                <w:noProof/>
              </w:rPr>
              <w:t>Media an</w:t>
            </w:r>
            <w:r w:rsidRPr="00281E01">
              <w:rPr>
                <w:rFonts w:ascii="Calibri" w:hAnsi="Calibri" w:cs="Arial"/>
                <w:noProof/>
              </w:rPr>
              <w:softHyphen/>
              <w:t>zei</w:t>
            </w:r>
            <w:r w:rsidRPr="00281E01">
              <w:rPr>
                <w:rFonts w:ascii="Calibri" w:hAnsi="Calibri" w:cs="Arial"/>
                <w:noProof/>
              </w:rPr>
              <w:softHyphen/>
              <w:t>gen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7A7727" w:rsidRDefault="007A7727" w:rsidP="007A7727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7A7727" w:rsidTr="00F174EF">
        <w:tc>
          <w:tcPr>
            <w:tcW w:w="4318" w:type="dxa"/>
          </w:tcPr>
          <w:p w:rsidR="007A7727" w:rsidRDefault="007A772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7A7727" w:rsidRDefault="007A772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7A7727" w:rsidTr="00F174EF">
        <w:tc>
          <w:tcPr>
            <w:tcW w:w="4318" w:type="dxa"/>
          </w:tcPr>
          <w:p w:rsidR="007A7727" w:rsidRPr="007A7727" w:rsidRDefault="007A7727" w:rsidP="00F174EF">
            <w:pPr>
              <w:rPr>
                <w:noProof/>
                <w:sz w:val="24"/>
                <w:szCs w:val="24"/>
              </w:rPr>
            </w:pPr>
          </w:p>
          <w:p w:rsidR="007A7727" w:rsidRPr="00464C74" w:rsidRDefault="007A7727" w:rsidP="007A7727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7A7727" w:rsidRDefault="007A7727" w:rsidP="00F174EF">
            <w:pPr>
              <w:rPr>
                <w:noProof/>
                <w:sz w:val="24"/>
                <w:szCs w:val="24"/>
              </w:rPr>
            </w:pPr>
          </w:p>
          <w:p w:rsidR="007A7727" w:rsidRDefault="007A7727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7A7727" w:rsidRDefault="007A7727" w:rsidP="007A7727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Integriert Drittanbieter</w:t>
            </w:r>
          </w:p>
          <w:p w:rsidR="007A7727" w:rsidRPr="00A65671" w:rsidRDefault="007A7727" w:rsidP="007A7727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Werbenetzwerk</w:t>
            </w:r>
          </w:p>
          <w:p w:rsidR="007A7727" w:rsidRPr="007A7727" w:rsidRDefault="007A7727" w:rsidP="00F174EF">
            <w:pPr>
              <w:rPr>
                <w:noProof/>
                <w:sz w:val="24"/>
                <w:szCs w:val="24"/>
              </w:rPr>
            </w:pPr>
          </w:p>
        </w:tc>
      </w:tr>
      <w:tr w:rsidR="007A7727" w:rsidTr="00F174EF">
        <w:tc>
          <w:tcPr>
            <w:tcW w:w="8637" w:type="dxa"/>
            <w:gridSpan w:val="2"/>
          </w:tcPr>
          <w:p w:rsidR="007A7727" w:rsidRDefault="007A772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7A7727" w:rsidTr="00F174EF">
        <w:tc>
          <w:tcPr>
            <w:tcW w:w="8637" w:type="dxa"/>
            <w:gridSpan w:val="2"/>
          </w:tcPr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Pr="00201DF8" w:rsidRDefault="007A7727" w:rsidP="007A772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Siehe Infoblock „Die App nutzt Standortdaten“</w:t>
            </w: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595CE8" w:rsidP="00F174EF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>Detailantwort: welche Werbenetzwerke</w:t>
            </w: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  <w:p w:rsidR="007A7727" w:rsidRDefault="007A7727" w:rsidP="00F174EF">
            <w:pPr>
              <w:rPr>
                <w:noProof/>
                <w:sz w:val="16"/>
              </w:rPr>
            </w:pPr>
          </w:p>
        </w:tc>
      </w:tr>
      <w:tr w:rsidR="007A7727" w:rsidTr="007A7727">
        <w:tc>
          <w:tcPr>
            <w:tcW w:w="8637" w:type="dxa"/>
            <w:gridSpan w:val="2"/>
          </w:tcPr>
          <w:p w:rsidR="007A7727" w:rsidRDefault="007A772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7A7727" w:rsidRPr="009D7C07" w:rsidTr="007A7727">
        <w:tc>
          <w:tcPr>
            <w:tcW w:w="8637" w:type="dxa"/>
            <w:gridSpan w:val="2"/>
            <w:shd w:val="clear" w:color="auto" w:fill="C5E0B3" w:themeFill="accent6" w:themeFillTint="66"/>
          </w:tcPr>
          <w:p w:rsidR="007A7727" w:rsidRPr="009D7C07" w:rsidRDefault="007A7727" w:rsidP="00F174EF">
            <w:pPr>
              <w:rPr>
                <w:noProof/>
                <w:sz w:val="24"/>
                <w:szCs w:val="24"/>
              </w:rPr>
            </w:pPr>
          </w:p>
          <w:p w:rsidR="007A7727" w:rsidRPr="009D7C07" w:rsidRDefault="007A7727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7A7727" w:rsidRPr="009D7C07" w:rsidRDefault="007A7727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07291B" w:rsidRDefault="0007291B" w:rsidP="0043303B"/>
    <w:p w:rsidR="0007291B" w:rsidRDefault="0007291B" w:rsidP="0007291B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77"/>
        <w:gridCol w:w="4265"/>
      </w:tblGrid>
      <w:tr w:rsidR="0007291B" w:rsidRPr="00431BDC" w:rsidTr="00F174EF">
        <w:tc>
          <w:tcPr>
            <w:tcW w:w="8642" w:type="dxa"/>
            <w:gridSpan w:val="2"/>
          </w:tcPr>
          <w:p w:rsidR="0007291B" w:rsidRPr="00431BDC" w:rsidRDefault="005C0603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18 - </w:t>
            </w:r>
            <w:r w:rsidR="0007291B" w:rsidRPr="00B35C03">
              <w:rPr>
                <w:noProof/>
              </w:rPr>
              <w:t>Die App erhebt statische Gerätekennungen</w:t>
            </w:r>
          </w:p>
        </w:tc>
      </w:tr>
      <w:tr w:rsidR="0007291B" w:rsidRPr="00431BDC" w:rsidTr="00F174EF">
        <w:tc>
          <w:tcPr>
            <w:tcW w:w="4377" w:type="dxa"/>
          </w:tcPr>
          <w:p w:rsidR="0007291B" w:rsidRPr="00431BDC" w:rsidRDefault="0007291B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AC27E48" wp14:editId="52736B31">
                  <wp:extent cx="251999" cy="217626"/>
                  <wp:effectExtent l="0" t="0" r="0" b="11430"/>
                  <wp:docPr id="34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kann die Sicherheit von si</w:t>
            </w:r>
            <w:r w:rsidRPr="00281E01">
              <w:rPr>
                <w:rFonts w:ascii="Calibri" w:hAnsi="Calibri" w:cs="Arial"/>
                <w:noProof/>
              </w:rPr>
              <w:softHyphen/>
              <w:t>cher</w:t>
            </w:r>
            <w:r w:rsidRPr="00281E01">
              <w:rPr>
                <w:rFonts w:ascii="Calibri" w:hAnsi="Calibri" w:cs="Arial"/>
                <w:noProof/>
              </w:rPr>
              <w:softHyphen/>
              <w:t>heits</w:t>
            </w:r>
            <w:r w:rsidRPr="00281E01">
              <w:rPr>
                <w:rFonts w:ascii="Calibri" w:hAnsi="Calibri" w:cs="Arial"/>
                <w:noProof/>
              </w:rPr>
              <w:softHyphen/>
              <w:t>relevanten, kritischen Apps ver</w:t>
            </w:r>
            <w:r w:rsidRPr="00281E01">
              <w:rPr>
                <w:rFonts w:ascii="Calibri" w:hAnsi="Calibri" w:cs="Arial"/>
                <w:noProof/>
              </w:rPr>
              <w:softHyphen/>
              <w:t>bes</w:t>
            </w:r>
            <w:r w:rsidRPr="00281E01">
              <w:rPr>
                <w:rFonts w:ascii="Calibri" w:hAnsi="Calibri" w:cs="Arial"/>
                <w:noProof/>
              </w:rPr>
              <w:softHyphen/>
              <w:t>sern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65" w:type="dxa"/>
          </w:tcPr>
          <w:p w:rsidR="0007291B" w:rsidRPr="00281E01" w:rsidRDefault="0007291B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0E42B3E" wp14:editId="3C5BA757">
                  <wp:extent cx="251999" cy="217626"/>
                  <wp:effectExtent l="0" t="0" r="2540" b="11430"/>
                  <wp:docPr id="34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ermöglicht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Ihr Nutzerverhalten üb</w:t>
            </w:r>
            <w:r w:rsidRPr="00281E01">
              <w:rPr>
                <w:rFonts w:ascii="Calibri" w:hAnsi="Calibri" w:cs="Arial"/>
                <w:noProof/>
              </w:rPr>
              <w:softHyphen/>
              <w:t>er mehrere Anwendungen und einen läng</w:t>
            </w:r>
            <w:r w:rsidRPr="00281E01">
              <w:rPr>
                <w:rFonts w:ascii="Calibri" w:hAnsi="Calibri" w:cs="Arial"/>
                <w:noProof/>
              </w:rPr>
              <w:softHyphen/>
              <w:t>eren Zeitraum hinweg nach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zu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ver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fol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gen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07291B" w:rsidRPr="00281E01" w:rsidRDefault="0007291B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32F88D4" wp14:editId="71A0E6C8">
                  <wp:extent cx="251999" cy="217626"/>
                  <wp:effectExtent l="0" t="0" r="2540" b="11430"/>
                  <wp:docPr id="34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verhindert Ihre Anonymität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07291B" w:rsidRDefault="0007291B" w:rsidP="0007291B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4927"/>
      </w:tblGrid>
      <w:tr w:rsidR="0007291B" w:rsidTr="00B82F24">
        <w:tc>
          <w:tcPr>
            <w:tcW w:w="3936" w:type="dxa"/>
          </w:tcPr>
          <w:p w:rsidR="0007291B" w:rsidRDefault="0007291B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927" w:type="dxa"/>
          </w:tcPr>
          <w:p w:rsidR="0007291B" w:rsidRDefault="0007291B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07291B" w:rsidTr="00B82F24">
        <w:tc>
          <w:tcPr>
            <w:tcW w:w="3936" w:type="dxa"/>
          </w:tcPr>
          <w:p w:rsidR="0007291B" w:rsidRPr="0007291B" w:rsidRDefault="0007291B" w:rsidP="00F174EF">
            <w:pPr>
              <w:rPr>
                <w:noProof/>
                <w:sz w:val="24"/>
                <w:szCs w:val="24"/>
              </w:rPr>
            </w:pPr>
          </w:p>
          <w:p w:rsidR="0007291B" w:rsidRPr="00464C74" w:rsidRDefault="0007291B" w:rsidP="0007291B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</w:tc>
        <w:tc>
          <w:tcPr>
            <w:tcW w:w="4927" w:type="dxa"/>
          </w:tcPr>
          <w:p w:rsidR="0007291B" w:rsidRDefault="0007291B" w:rsidP="00F174EF">
            <w:pPr>
              <w:rPr>
                <w:noProof/>
                <w:sz w:val="24"/>
                <w:szCs w:val="24"/>
              </w:rPr>
            </w:pPr>
          </w:p>
          <w:p w:rsidR="0007291B" w:rsidRDefault="0007291B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07291B" w:rsidRDefault="0007291B" w:rsidP="0007291B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Gerätedaten</w:t>
            </w:r>
          </w:p>
          <w:p w:rsidR="00B82F24" w:rsidRDefault="00B82F24" w:rsidP="00B82F24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Eindeutige Identifikatoren</w:t>
            </w:r>
          </w:p>
          <w:p w:rsidR="0007291B" w:rsidRDefault="0007291B" w:rsidP="00B82F24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IMEI</w:t>
            </w:r>
          </w:p>
          <w:p w:rsidR="0007291B" w:rsidRDefault="0007291B" w:rsidP="00B82F24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IMSI</w:t>
            </w:r>
          </w:p>
          <w:p w:rsidR="0007291B" w:rsidRDefault="0007291B" w:rsidP="00B82F24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MAC-Adressen</w:t>
            </w:r>
          </w:p>
          <w:p w:rsidR="00B82F24" w:rsidRDefault="00B82F24" w:rsidP="00B82F24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Device-Token-ID (iOS)</w:t>
            </w:r>
          </w:p>
          <w:p w:rsidR="0007291B" w:rsidRPr="00B82F24" w:rsidRDefault="00B82F24" w:rsidP="00B82F24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Registration-ID (Android)</w:t>
            </w:r>
          </w:p>
        </w:tc>
      </w:tr>
      <w:tr w:rsidR="0007291B" w:rsidTr="00B82F24">
        <w:tc>
          <w:tcPr>
            <w:tcW w:w="8863" w:type="dxa"/>
            <w:gridSpan w:val="2"/>
          </w:tcPr>
          <w:p w:rsidR="0007291B" w:rsidRDefault="0007291B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07291B" w:rsidTr="00B82F24">
        <w:tc>
          <w:tcPr>
            <w:tcW w:w="8863" w:type="dxa"/>
            <w:gridSpan w:val="2"/>
          </w:tcPr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 xml:space="preserve">mediaTest und InfAI geben </w:t>
            </w:r>
            <w:r w:rsidR="00A25C32">
              <w:rPr>
                <w:noProof/>
                <w:sz w:val="24"/>
                <w:szCs w:val="24"/>
              </w:rPr>
              <w:t xml:space="preserve">je </w:t>
            </w:r>
            <w:r>
              <w:rPr>
                <w:noProof/>
                <w:sz w:val="24"/>
                <w:szCs w:val="24"/>
              </w:rPr>
              <w:t>eine Liste mit den erkannten Gerätekennungen zurück. Diese beiden Listen werden vereinigt</w:t>
            </w: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24"/>
                <w:szCs w:val="24"/>
              </w:rPr>
            </w:pPr>
            <w:r w:rsidRPr="0007291B">
              <w:rPr>
                <w:noProof/>
                <w:sz w:val="24"/>
                <w:szCs w:val="24"/>
              </w:rPr>
              <w:t>Antwort: Ja, wenn mindestens eine statische Gerätekennung erfasst wird</w:t>
            </w:r>
          </w:p>
          <w:p w:rsidR="00FE0791" w:rsidRPr="0007291B" w:rsidRDefault="00FE0791" w:rsidP="00F174EF">
            <w:pPr>
              <w:rPr>
                <w:noProof/>
                <w:sz w:val="24"/>
                <w:szCs w:val="24"/>
              </w:rPr>
            </w:pPr>
          </w:p>
          <w:p w:rsidR="0007291B" w:rsidRPr="0007291B" w:rsidRDefault="0007291B" w:rsidP="00F174EF">
            <w:pPr>
              <w:rPr>
                <w:noProof/>
                <w:sz w:val="24"/>
                <w:szCs w:val="24"/>
              </w:rPr>
            </w:pPr>
            <w:r w:rsidRPr="0007291B">
              <w:rPr>
                <w:noProof/>
                <w:sz w:val="24"/>
                <w:szCs w:val="24"/>
              </w:rPr>
              <w:t xml:space="preserve">Detailantwort: </w:t>
            </w:r>
            <w:r w:rsidR="00FE0791">
              <w:rPr>
                <w:noProof/>
                <w:sz w:val="24"/>
                <w:szCs w:val="24"/>
              </w:rPr>
              <w:t>Liste an Gerätek</w:t>
            </w:r>
            <w:r w:rsidRPr="0007291B">
              <w:rPr>
                <w:noProof/>
                <w:sz w:val="24"/>
                <w:szCs w:val="24"/>
              </w:rPr>
              <w:t>ennungen</w:t>
            </w: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Pr="0007291B" w:rsidRDefault="0007291B" w:rsidP="00F174EF">
            <w:pPr>
              <w:rPr>
                <w:noProof/>
                <w:color w:val="FF0000"/>
                <w:sz w:val="24"/>
                <w:szCs w:val="24"/>
              </w:rPr>
            </w:pPr>
            <w:r w:rsidRPr="0007291B">
              <w:rPr>
                <w:noProof/>
                <w:color w:val="FF0000"/>
                <w:sz w:val="24"/>
                <w:szCs w:val="24"/>
              </w:rPr>
              <w:t>TODO: @Wolf: welche Gerätekennungen sind das</w:t>
            </w: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  <w:p w:rsidR="0007291B" w:rsidRDefault="0007291B" w:rsidP="00F174EF">
            <w:pPr>
              <w:rPr>
                <w:noProof/>
                <w:sz w:val="16"/>
              </w:rPr>
            </w:pPr>
          </w:p>
        </w:tc>
      </w:tr>
      <w:tr w:rsidR="0007291B" w:rsidTr="00B82F24">
        <w:tc>
          <w:tcPr>
            <w:tcW w:w="8863" w:type="dxa"/>
            <w:gridSpan w:val="2"/>
          </w:tcPr>
          <w:p w:rsidR="0007291B" w:rsidRDefault="0007291B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07291B" w:rsidRPr="009D7C07" w:rsidTr="00B82F24">
        <w:tc>
          <w:tcPr>
            <w:tcW w:w="8863" w:type="dxa"/>
            <w:gridSpan w:val="2"/>
            <w:shd w:val="clear" w:color="auto" w:fill="C5E0B3" w:themeFill="accent6" w:themeFillTint="66"/>
          </w:tcPr>
          <w:p w:rsidR="0007291B" w:rsidRPr="009D7C07" w:rsidRDefault="0007291B" w:rsidP="00F174EF">
            <w:pPr>
              <w:rPr>
                <w:noProof/>
                <w:sz w:val="24"/>
                <w:szCs w:val="24"/>
              </w:rPr>
            </w:pPr>
          </w:p>
          <w:p w:rsidR="0007291B" w:rsidRPr="009D7C07" w:rsidRDefault="0007291B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 w:rsidRPr="009D7C07">
              <w:rPr>
                <w:noProof/>
                <w:sz w:val="24"/>
                <w:szCs w:val="24"/>
              </w:rPr>
              <w:t xml:space="preserve">Einfach </w:t>
            </w:r>
            <w:r w:rsidRPr="009D7C07">
              <w:rPr>
                <w:noProof/>
                <w:sz w:val="24"/>
                <w:szCs w:val="24"/>
              </w:rPr>
              <w:sym w:font="Wingdings" w:char="F0E0"/>
            </w:r>
            <w:r w:rsidRPr="009D7C07">
              <w:rPr>
                <w:noProof/>
                <w:sz w:val="24"/>
                <w:szCs w:val="24"/>
              </w:rPr>
              <w:t xml:space="preserve"> für Prototypen</w:t>
            </w:r>
          </w:p>
          <w:p w:rsidR="0007291B" w:rsidRPr="009D7C07" w:rsidRDefault="0007291B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F338B7" w:rsidRDefault="00F338B7" w:rsidP="0043303B"/>
    <w:p w:rsidR="00F338B7" w:rsidRDefault="00F338B7">
      <w:pPr>
        <w:jc w:val="left"/>
      </w:pPr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F338B7" w:rsidRPr="00685C36" w:rsidTr="00F174EF">
        <w:tc>
          <w:tcPr>
            <w:tcW w:w="8642" w:type="dxa"/>
            <w:gridSpan w:val="2"/>
          </w:tcPr>
          <w:p w:rsidR="00F338B7" w:rsidRPr="00685C36" w:rsidRDefault="003E6568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21 - </w:t>
            </w:r>
            <w:r w:rsidR="00F338B7" w:rsidRPr="00685C36">
              <w:rPr>
                <w:noProof/>
              </w:rPr>
              <w:t>Die App ermöglicht einer Vielzahl von Drittanbietern Zugriff auf Ihre Nutzungsdaten</w:t>
            </w:r>
          </w:p>
        </w:tc>
      </w:tr>
      <w:tr w:rsidR="00F338B7" w:rsidRPr="00685C36" w:rsidTr="00F174EF">
        <w:tc>
          <w:tcPr>
            <w:tcW w:w="4390" w:type="dxa"/>
          </w:tcPr>
          <w:p w:rsidR="00F338B7" w:rsidRPr="00281E01" w:rsidRDefault="00F338B7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BBFB59D" wp14:editId="34A747B7">
                  <wp:extent cx="254000" cy="215900"/>
                  <wp:effectExtent l="0" t="0" r="0" b="12700"/>
                  <wp:docPr id="89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 xml:space="preserve">Dies </w:t>
            </w:r>
            <w:r w:rsidRPr="00281E01">
              <w:rPr>
                <w:rFonts w:ascii="Calibri" w:hAnsi="Calibri" w:cs="Arial"/>
                <w:noProof/>
              </w:rPr>
              <w:t>kann den Komfort erhöhen, da die App Funktionen in gewohnter Form be</w:t>
            </w:r>
            <w:r w:rsidRPr="00281E01">
              <w:rPr>
                <w:rFonts w:ascii="Calibri" w:hAnsi="Calibri" w:cs="Arial"/>
                <w:noProof/>
              </w:rPr>
              <w:softHyphen/>
              <w:t>reit</w:t>
            </w:r>
            <w:r w:rsidRPr="00281E01">
              <w:rPr>
                <w:rFonts w:ascii="Calibri" w:hAnsi="Calibri" w:cs="Arial"/>
                <w:noProof/>
              </w:rPr>
              <w:softHyphen/>
              <w:t>stel</w:t>
            </w:r>
            <w:r w:rsidRPr="00281E01">
              <w:rPr>
                <w:rFonts w:ascii="Calibri" w:hAnsi="Calibri" w:cs="Arial"/>
                <w:noProof/>
              </w:rPr>
              <w:softHyphen/>
              <w:t>len kann (z.B. Zahl</w:t>
            </w:r>
            <w:r w:rsidRPr="00281E01">
              <w:rPr>
                <w:rFonts w:ascii="Calibri" w:hAnsi="Calibri" w:cs="Arial"/>
                <w:noProof/>
              </w:rPr>
              <w:softHyphen/>
              <w:t>ungs</w:t>
            </w:r>
            <w:r w:rsidRPr="00281E01">
              <w:rPr>
                <w:rFonts w:ascii="Calibri" w:hAnsi="Calibri" w:cs="Arial"/>
                <w:noProof/>
              </w:rPr>
              <w:softHyphen/>
              <w:t>dien</w:t>
            </w:r>
            <w:r w:rsidRPr="00281E01">
              <w:rPr>
                <w:rFonts w:ascii="Calibri" w:hAnsi="Calibri" w:cs="Arial"/>
                <w:noProof/>
              </w:rPr>
              <w:softHyphen/>
              <w:t>ste oder Chats)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F338B7" w:rsidRPr="00281E01" w:rsidRDefault="00F338B7" w:rsidP="00F174EF">
            <w:pPr>
              <w:ind w:left="460" w:hanging="460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076FEBE" wp14:editId="40176889">
                  <wp:extent cx="254000" cy="215900"/>
                  <wp:effectExtent l="0" t="0" r="0" b="12700"/>
                  <wp:docPr id="288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Dies ermöglicht</w:t>
            </w:r>
            <w:r w:rsidRPr="00281E01">
              <w:rPr>
                <w:rFonts w:ascii="Calibri" w:hAnsi="Calibri" w:cs="Arial"/>
                <w:noProof/>
              </w:rPr>
              <w:t xml:space="preserve"> dem Anbieter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Ihnen die App kostengünstig anzubieten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F338B7" w:rsidRPr="00685C36" w:rsidRDefault="00F338B7" w:rsidP="00F174EF">
            <w:pPr>
              <w:ind w:left="460" w:hanging="460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F338B7" w:rsidRPr="00281E01" w:rsidRDefault="00F338B7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D121B5F" wp14:editId="1AB0EFEB">
                  <wp:extent cx="251999" cy="217626"/>
                  <wp:effectExtent l="0" t="0" r="2540" b="11430"/>
                  <wp:docPr id="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Drittanbieter können Nutzungsprofile an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legen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F338B7" w:rsidRPr="00281E01" w:rsidRDefault="00F338B7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0F0CD23" wp14:editId="00FA6520">
                  <wp:extent cx="251999" cy="217626"/>
                  <wp:effectExtent l="0" t="0" r="2540" b="11430"/>
                  <wp:docPr id="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ies ermöglicht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Ihr Nutzung</w:t>
            </w:r>
            <w:r>
              <w:rPr>
                <w:rFonts w:ascii="Calibri" w:hAnsi="Calibri" w:cs="Arial"/>
                <w:noProof/>
              </w:rPr>
              <w:t>sverhalten</w:t>
            </w:r>
            <w:r w:rsidRPr="00281E01">
              <w:rPr>
                <w:rFonts w:ascii="Calibri" w:hAnsi="Calibri" w:cs="Arial"/>
                <w:noProof/>
              </w:rPr>
              <w:t xml:space="preserve"> ü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ber mehrere Apps hinweg zu verfolgen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F338B7" w:rsidRDefault="00F338B7" w:rsidP="00F338B7">
      <w:pPr>
        <w:rPr>
          <w:b/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F338B7" w:rsidTr="00F174EF">
        <w:tc>
          <w:tcPr>
            <w:tcW w:w="4318" w:type="dxa"/>
          </w:tcPr>
          <w:p w:rsidR="00F338B7" w:rsidRDefault="00F338B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F338B7" w:rsidRDefault="00F338B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F338B7" w:rsidTr="00F174EF">
        <w:tc>
          <w:tcPr>
            <w:tcW w:w="4318" w:type="dxa"/>
          </w:tcPr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Pr="00464C74" w:rsidRDefault="00F338B7" w:rsidP="00F338B7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F338B7" w:rsidRDefault="00F338B7" w:rsidP="00F174EF">
            <w:pPr>
              <w:rPr>
                <w:noProof/>
                <w:sz w:val="24"/>
                <w:szCs w:val="24"/>
              </w:rPr>
            </w:pPr>
          </w:p>
          <w:p w:rsidR="00F338B7" w:rsidRDefault="00F338B7" w:rsidP="00F338B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F338B7" w:rsidRDefault="00F338B7" w:rsidP="00F338B7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Integriert Drittanbieter</w:t>
            </w:r>
          </w:p>
          <w:p w:rsidR="00F338B7" w:rsidRPr="00F338B7" w:rsidRDefault="00F338B7" w:rsidP="00F174EF">
            <w:pPr>
              <w:rPr>
                <w:noProof/>
                <w:sz w:val="24"/>
                <w:szCs w:val="24"/>
              </w:rPr>
            </w:pPr>
          </w:p>
        </w:tc>
      </w:tr>
      <w:tr w:rsidR="00F338B7" w:rsidTr="00F174EF">
        <w:tc>
          <w:tcPr>
            <w:tcW w:w="8637" w:type="dxa"/>
            <w:gridSpan w:val="2"/>
          </w:tcPr>
          <w:p w:rsidR="00F338B7" w:rsidRDefault="00F338B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F338B7" w:rsidTr="00F174EF">
        <w:tc>
          <w:tcPr>
            <w:tcW w:w="8637" w:type="dxa"/>
            <w:gridSpan w:val="2"/>
          </w:tcPr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mediaTest gibt eine Liste an erkannten Drittanbietern zurück</w:t>
            </w:r>
          </w:p>
          <w:p w:rsidR="00F338B7" w:rsidRDefault="00F338B7" w:rsidP="00F174EF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>InfAI gibt evtl. eine List mit Drittanbietern zurück (falls möglich) oder eine Anzahl an gefunden Textstellen</w:t>
            </w: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  <w:r w:rsidRPr="0007291B">
              <w:rPr>
                <w:noProof/>
                <w:sz w:val="24"/>
                <w:szCs w:val="24"/>
              </w:rPr>
              <w:t xml:space="preserve">Antwort: Ja, wenn mindestens </w:t>
            </w:r>
            <w:r>
              <w:rPr>
                <w:noProof/>
                <w:sz w:val="24"/>
                <w:szCs w:val="24"/>
              </w:rPr>
              <w:t>xyz</w:t>
            </w:r>
            <w:r w:rsidRPr="0007291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Drittanbieter</w:t>
            </w:r>
          </w:p>
          <w:p w:rsidR="00F338B7" w:rsidRDefault="00F338B7" w:rsidP="00F174EF">
            <w:pPr>
              <w:rPr>
                <w:noProof/>
                <w:sz w:val="16"/>
              </w:rPr>
            </w:pPr>
          </w:p>
          <w:p w:rsidR="00D94CDD" w:rsidRDefault="00D94CDD" w:rsidP="00F174EF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>Detailantwort: Liste an Drittanbietern</w:t>
            </w:r>
          </w:p>
          <w:p w:rsidR="00D94CDD" w:rsidRDefault="00D94CDD" w:rsidP="00F174EF">
            <w:pPr>
              <w:rPr>
                <w:noProof/>
                <w:sz w:val="16"/>
              </w:rPr>
            </w:pPr>
          </w:p>
          <w:p w:rsidR="00F338B7" w:rsidRDefault="00F338B7" w:rsidP="00F174EF">
            <w:pPr>
              <w:rPr>
                <w:noProof/>
                <w:color w:val="FF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w:t xml:space="preserve">TODO: </w:t>
            </w:r>
            <w:r w:rsidRPr="00A25C32">
              <w:rPr>
                <w:noProof/>
                <w:color w:val="FF0000"/>
                <w:sz w:val="24"/>
                <w:szCs w:val="24"/>
              </w:rPr>
              <w:t xml:space="preserve">Was sind „viele“ </w:t>
            </w:r>
            <w:r>
              <w:rPr>
                <w:noProof/>
                <w:color w:val="FF0000"/>
                <w:sz w:val="24"/>
                <w:szCs w:val="24"/>
              </w:rPr>
              <w:t>Drittanbieter</w:t>
            </w:r>
            <w:r w:rsidRPr="00A25C32">
              <w:rPr>
                <w:noProof/>
                <w:color w:val="FF0000"/>
                <w:sz w:val="24"/>
                <w:szCs w:val="24"/>
              </w:rPr>
              <w:t>?</w:t>
            </w:r>
          </w:p>
          <w:p w:rsidR="00F338B7" w:rsidRDefault="00F338B7" w:rsidP="00F174EF">
            <w:pPr>
              <w:rPr>
                <w:noProof/>
                <w:color w:val="FF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w:t>TODO: Überlegung: nur 1 Drittanbieter pro Aufgabenbereich</w:t>
            </w:r>
          </w:p>
          <w:p w:rsidR="00303190" w:rsidRPr="00303190" w:rsidRDefault="00303190" w:rsidP="00F174EF">
            <w:pPr>
              <w:rPr>
                <w:noProof/>
                <w:color w:val="FF0000"/>
                <w:sz w:val="24"/>
                <w:szCs w:val="24"/>
              </w:rPr>
            </w:pPr>
          </w:p>
          <w:p w:rsidR="00F338B7" w:rsidRDefault="00F338B7" w:rsidP="00F174EF">
            <w:pPr>
              <w:rPr>
                <w:noProof/>
                <w:sz w:val="16"/>
              </w:rPr>
            </w:pPr>
          </w:p>
        </w:tc>
      </w:tr>
      <w:tr w:rsidR="00F338B7" w:rsidTr="00F338B7">
        <w:tc>
          <w:tcPr>
            <w:tcW w:w="8637" w:type="dxa"/>
            <w:gridSpan w:val="2"/>
          </w:tcPr>
          <w:p w:rsidR="00F338B7" w:rsidRDefault="00F338B7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F338B7" w:rsidRPr="009D7C07" w:rsidTr="00F338B7">
        <w:tc>
          <w:tcPr>
            <w:tcW w:w="8637" w:type="dxa"/>
            <w:gridSpan w:val="2"/>
            <w:shd w:val="clear" w:color="auto" w:fill="FFE599" w:themeFill="accent4" w:themeFillTint="66"/>
          </w:tcPr>
          <w:p w:rsidR="00F338B7" w:rsidRPr="009D7C07" w:rsidRDefault="00F338B7" w:rsidP="00F174EF">
            <w:pPr>
              <w:rPr>
                <w:noProof/>
                <w:sz w:val="24"/>
                <w:szCs w:val="24"/>
              </w:rPr>
            </w:pPr>
          </w:p>
          <w:p w:rsidR="00F338B7" w:rsidRPr="009D7C07" w:rsidRDefault="00F338B7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</w:p>
          <w:p w:rsidR="00F338B7" w:rsidRPr="009D7C07" w:rsidRDefault="00F338B7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A25C32" w:rsidRDefault="00A25C32" w:rsidP="0043303B"/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A25C32" w:rsidRPr="00431BDC" w:rsidTr="00F174EF">
        <w:tc>
          <w:tcPr>
            <w:tcW w:w="8642" w:type="dxa"/>
            <w:gridSpan w:val="2"/>
          </w:tcPr>
          <w:p w:rsidR="00A25C32" w:rsidRPr="00431BDC" w:rsidRDefault="00CF693E" w:rsidP="00CF693E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13 - </w:t>
            </w:r>
            <w:r w:rsidR="00A25C32" w:rsidRPr="00771C0C">
              <w:rPr>
                <w:noProof/>
              </w:rPr>
              <w:t>Die App erhebt eine Vielzahl an Geräteinformationen</w:t>
            </w:r>
          </w:p>
        </w:tc>
      </w:tr>
      <w:tr w:rsidR="00A25C32" w:rsidRPr="00431BDC" w:rsidTr="00F174EF">
        <w:tc>
          <w:tcPr>
            <w:tcW w:w="4390" w:type="dxa"/>
          </w:tcPr>
          <w:p w:rsidR="00A25C32" w:rsidRPr="00431BDC" w:rsidRDefault="00A25C32" w:rsidP="00F174EF">
            <w:pPr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989EBF7" wp14:editId="1B2E35E7">
                  <wp:extent cx="251999" cy="217626"/>
                  <wp:effectExtent l="0" t="0" r="0" b="11430"/>
                  <wp:docPr id="27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D</w:t>
            </w:r>
            <w:r>
              <w:t>ies ermöglicht eine auf Ihr Gerät optimierte Funktion oder Darstellung der App.</w:t>
            </w:r>
          </w:p>
        </w:tc>
        <w:tc>
          <w:tcPr>
            <w:tcW w:w="4252" w:type="dxa"/>
          </w:tcPr>
          <w:p w:rsidR="00A25C32" w:rsidRPr="00281E01" w:rsidRDefault="00A25C32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6D6AA38" wp14:editId="044D153E">
                  <wp:extent cx="251999" cy="217626"/>
                  <wp:effectExtent l="0" t="0" r="2540" b="11430"/>
                  <wp:docPr id="33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ies ermöglicht</w:t>
            </w:r>
            <w:r>
              <w:rPr>
                <w:rFonts w:ascii="Calibri" w:hAnsi="Calibri" w:cs="Arial"/>
                <w:noProof/>
              </w:rPr>
              <w:t>,</w:t>
            </w:r>
            <w:r w:rsidRPr="00281E01">
              <w:rPr>
                <w:rFonts w:ascii="Calibri" w:hAnsi="Calibri" w:cs="Arial"/>
                <w:noProof/>
              </w:rPr>
              <w:t xml:space="preserve"> das Nutzerverhalten über mehrere Anwendungen und einen längeren Zeitraum hinweg zu ver</w:t>
            </w:r>
            <w:r w:rsidRPr="00281E01">
              <w:rPr>
                <w:rFonts w:ascii="Calibri" w:hAnsi="Calibri" w:cs="Arial"/>
                <w:noProof/>
              </w:rPr>
              <w:softHyphen/>
              <w:t>folgen</w:t>
            </w:r>
            <w:r>
              <w:rPr>
                <w:rFonts w:ascii="Calibri" w:hAnsi="Calibri" w:cs="Arial"/>
                <w:noProof/>
              </w:rPr>
              <w:t>.</w:t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</w:p>
          <w:p w:rsidR="00A25C32" w:rsidRPr="00281E01" w:rsidRDefault="00A25C32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C349868" wp14:editId="28C7A00E">
                  <wp:extent cx="251999" cy="217626"/>
                  <wp:effectExtent l="0" t="0" r="2540" b="11430"/>
                  <wp:docPr id="33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>ie App erhebt mehr Informationen als notwendig</w:t>
            </w:r>
            <w:r>
              <w:rPr>
                <w:rFonts w:ascii="Calibri" w:hAnsi="Calibri" w:cs="Arial"/>
                <w:noProof/>
              </w:rPr>
              <w:t>.</w:t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</w:p>
        </w:tc>
      </w:tr>
    </w:tbl>
    <w:p w:rsidR="00A25C32" w:rsidRDefault="00A25C32" w:rsidP="00A25C32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A25C32" w:rsidTr="00F174EF">
        <w:tc>
          <w:tcPr>
            <w:tcW w:w="4318" w:type="dxa"/>
          </w:tcPr>
          <w:p w:rsidR="00A25C32" w:rsidRDefault="00A25C3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A25C32" w:rsidRDefault="00A25C3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A25C32" w:rsidTr="00F174EF">
        <w:tc>
          <w:tcPr>
            <w:tcW w:w="4318" w:type="dxa"/>
          </w:tcPr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Pr="00464C74" w:rsidRDefault="00A25C32" w:rsidP="00A25C32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A25C32" w:rsidRPr="00A25C32" w:rsidRDefault="00A25C32" w:rsidP="00F174EF">
            <w:pPr>
              <w:rPr>
                <w:noProof/>
                <w:color w:val="FF0000"/>
                <w:sz w:val="24"/>
                <w:szCs w:val="24"/>
              </w:rPr>
            </w:pPr>
            <w:r w:rsidRPr="00A25C32">
              <w:rPr>
                <w:noProof/>
                <w:color w:val="FF0000"/>
                <w:sz w:val="24"/>
                <w:szCs w:val="24"/>
              </w:rPr>
              <w:t>TODO: @Wolf: Liste an verfügbaren Daten</w:t>
            </w: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A25C32" w:rsidRDefault="00A25C32" w:rsidP="00F174EF">
            <w:pPr>
              <w:rPr>
                <w:noProof/>
                <w:sz w:val="24"/>
                <w:szCs w:val="24"/>
              </w:rPr>
            </w:pPr>
          </w:p>
          <w:p w:rsidR="00A25C32" w:rsidRDefault="00A25C32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A25C32" w:rsidRPr="00F63302" w:rsidRDefault="00A25C32" w:rsidP="00F63302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Gerätedaten</w:t>
            </w:r>
          </w:p>
        </w:tc>
      </w:tr>
      <w:tr w:rsidR="00A25C32" w:rsidTr="00F174EF">
        <w:tc>
          <w:tcPr>
            <w:tcW w:w="8637" w:type="dxa"/>
            <w:gridSpan w:val="2"/>
          </w:tcPr>
          <w:p w:rsidR="00A25C32" w:rsidRDefault="00A25C3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A25C32" w:rsidTr="00F174EF">
        <w:tc>
          <w:tcPr>
            <w:tcW w:w="8637" w:type="dxa"/>
            <w:gridSpan w:val="2"/>
          </w:tcPr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A25C32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>mediaTest und InfAI geben je eine Liste mit den erkannten Geräteinformationen zurück. Diese beiden Listen werden vereinigt</w:t>
            </w: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A25C32">
            <w:pPr>
              <w:rPr>
                <w:noProof/>
                <w:sz w:val="24"/>
                <w:szCs w:val="24"/>
              </w:rPr>
            </w:pPr>
            <w:r w:rsidRPr="0007291B">
              <w:rPr>
                <w:noProof/>
                <w:sz w:val="24"/>
                <w:szCs w:val="24"/>
              </w:rPr>
              <w:t xml:space="preserve">Antwort: Ja, wenn mindestens </w:t>
            </w:r>
            <w:r>
              <w:rPr>
                <w:noProof/>
                <w:sz w:val="24"/>
                <w:szCs w:val="24"/>
              </w:rPr>
              <w:t>xyz</w:t>
            </w:r>
            <w:r w:rsidRPr="0007291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Geräteinformationen oder wenn eindeutig identifizierbar</w:t>
            </w:r>
          </w:p>
          <w:p w:rsidR="008132A3" w:rsidRPr="0007291B" w:rsidRDefault="008132A3" w:rsidP="00A25C32">
            <w:pPr>
              <w:rPr>
                <w:noProof/>
                <w:sz w:val="24"/>
                <w:szCs w:val="24"/>
              </w:rPr>
            </w:pPr>
          </w:p>
          <w:p w:rsidR="00A25C32" w:rsidRPr="00577F40" w:rsidRDefault="00A25C32" w:rsidP="00F174EF">
            <w:pPr>
              <w:rPr>
                <w:noProof/>
                <w:sz w:val="24"/>
                <w:szCs w:val="24"/>
              </w:rPr>
            </w:pPr>
            <w:r w:rsidRPr="0007291B">
              <w:rPr>
                <w:noProof/>
                <w:sz w:val="24"/>
                <w:szCs w:val="24"/>
              </w:rPr>
              <w:t xml:space="preserve">Detailantwort: Welche </w:t>
            </w:r>
            <w:r>
              <w:rPr>
                <w:noProof/>
                <w:sz w:val="24"/>
                <w:szCs w:val="24"/>
              </w:rPr>
              <w:t>Geräteinformationen</w:t>
            </w: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Pr="00A25C32" w:rsidRDefault="00A25C32" w:rsidP="00F174EF">
            <w:pPr>
              <w:rPr>
                <w:noProof/>
                <w:color w:val="FF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w:t xml:space="preserve">TODO: </w:t>
            </w:r>
            <w:r w:rsidRPr="00A25C32">
              <w:rPr>
                <w:noProof/>
                <w:color w:val="FF0000"/>
                <w:sz w:val="24"/>
                <w:szCs w:val="24"/>
              </w:rPr>
              <w:t>Was sind „viele“ Geräteinformationen?</w:t>
            </w:r>
          </w:p>
          <w:p w:rsidR="00A25C32" w:rsidRPr="00A25C32" w:rsidRDefault="00A25C32" w:rsidP="00F174EF">
            <w:pPr>
              <w:rPr>
                <w:noProof/>
                <w:color w:val="FF0000"/>
                <w:sz w:val="16"/>
              </w:rPr>
            </w:pPr>
            <w:r>
              <w:rPr>
                <w:noProof/>
                <w:color w:val="FF0000"/>
                <w:sz w:val="24"/>
                <w:szCs w:val="24"/>
              </w:rPr>
              <w:t xml:space="preserve">TODO: </w:t>
            </w:r>
            <w:r w:rsidRPr="00A25C32">
              <w:rPr>
                <w:noProof/>
                <w:color w:val="FF0000"/>
                <w:sz w:val="24"/>
                <w:szCs w:val="24"/>
              </w:rPr>
              <w:t>Ab wann kann das Gerät eindeutig identifiziert werden?</w:t>
            </w: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A25C32" w:rsidRDefault="00A25C32" w:rsidP="00F174EF">
            <w:pPr>
              <w:rPr>
                <w:noProof/>
                <w:sz w:val="16"/>
              </w:rPr>
            </w:pPr>
          </w:p>
          <w:p w:rsidR="00630637" w:rsidRDefault="00630637" w:rsidP="00F174EF">
            <w:pPr>
              <w:rPr>
                <w:noProof/>
                <w:sz w:val="16"/>
              </w:rPr>
            </w:pPr>
          </w:p>
          <w:p w:rsidR="00630637" w:rsidRDefault="00630637" w:rsidP="00F174EF">
            <w:pPr>
              <w:rPr>
                <w:noProof/>
                <w:sz w:val="16"/>
              </w:rPr>
            </w:pPr>
          </w:p>
          <w:p w:rsidR="00630637" w:rsidRDefault="00630637" w:rsidP="00F174EF">
            <w:pPr>
              <w:rPr>
                <w:noProof/>
                <w:sz w:val="16"/>
              </w:rPr>
            </w:pPr>
          </w:p>
        </w:tc>
      </w:tr>
      <w:tr w:rsidR="00A25C32" w:rsidTr="00A25C32">
        <w:tc>
          <w:tcPr>
            <w:tcW w:w="8637" w:type="dxa"/>
            <w:gridSpan w:val="2"/>
          </w:tcPr>
          <w:p w:rsidR="00A25C32" w:rsidRDefault="00A25C32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A25C32" w:rsidRPr="009D7C07" w:rsidTr="00A25C32">
        <w:tc>
          <w:tcPr>
            <w:tcW w:w="8637" w:type="dxa"/>
            <w:gridSpan w:val="2"/>
            <w:shd w:val="clear" w:color="auto" w:fill="FFE599" w:themeFill="accent4" w:themeFillTint="66"/>
          </w:tcPr>
          <w:p w:rsidR="00A25C32" w:rsidRPr="009D7C07" w:rsidRDefault="00A25C32" w:rsidP="00F174EF">
            <w:pPr>
              <w:rPr>
                <w:noProof/>
                <w:sz w:val="24"/>
                <w:szCs w:val="24"/>
              </w:rPr>
            </w:pPr>
          </w:p>
          <w:p w:rsidR="00A25C32" w:rsidRPr="009D7C07" w:rsidRDefault="00A25C32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</w:p>
          <w:p w:rsidR="00A25C32" w:rsidRPr="009D7C07" w:rsidRDefault="00A25C32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1E0AF9" w:rsidRDefault="001E0AF9" w:rsidP="001E0AF9"/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1E0AF9" w:rsidRPr="00685C36" w:rsidTr="00F174EF">
        <w:tc>
          <w:tcPr>
            <w:tcW w:w="8642" w:type="dxa"/>
            <w:gridSpan w:val="2"/>
          </w:tcPr>
          <w:p w:rsidR="001E0AF9" w:rsidRPr="00685C36" w:rsidRDefault="006A4E71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14 - </w:t>
            </w:r>
            <w:r w:rsidR="001E0AF9" w:rsidRPr="00685C36">
              <w:rPr>
                <w:noProof/>
              </w:rPr>
              <w:t>Die App stellt die Datenschutzerklärung erst nach Start der App bereit</w:t>
            </w:r>
          </w:p>
        </w:tc>
      </w:tr>
      <w:tr w:rsidR="001E0AF9" w:rsidRPr="00685C36" w:rsidTr="00F174EF">
        <w:tc>
          <w:tcPr>
            <w:tcW w:w="4390" w:type="dxa"/>
          </w:tcPr>
          <w:p w:rsidR="001E0AF9" w:rsidRPr="00685C36" w:rsidRDefault="001E0AF9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D316ABE" wp14:editId="3BD8A73B">
                  <wp:extent cx="251999" cy="217626"/>
                  <wp:effectExtent l="0" t="0" r="0" b="11430"/>
                  <wp:docPr id="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Persönlichkeitsrechte können trotz</w:t>
            </w:r>
            <w:r>
              <w:rPr>
                <w:rFonts w:ascii="Calibri" w:hAnsi="Calibri" w:cs="Arial"/>
                <w:noProof/>
              </w:rPr>
              <w:softHyphen/>
            </w:r>
            <w:r w:rsidRPr="00281E01">
              <w:rPr>
                <w:rFonts w:ascii="Calibri" w:hAnsi="Calibri" w:cs="Arial"/>
                <w:noProof/>
              </w:rPr>
              <w:t>dem hinreichend geschützt sein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1E0AF9" w:rsidRPr="00281E01" w:rsidRDefault="001E0AF9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19462B8" wp14:editId="349BEFFB">
                  <wp:extent cx="251999" cy="217626"/>
                  <wp:effectExtent l="0" t="0" r="2540" b="11430"/>
                  <wp:docPr id="4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Daten werden gegebenenfalls bereits verarbeitet, bevor Sie sich hierüber eine Meinung bilden können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1E0AF9" w:rsidRPr="00281E01" w:rsidRDefault="001E0AF9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5D52406E" wp14:editId="377EB5E8">
                  <wp:extent cx="251999" cy="217626"/>
                  <wp:effectExtent l="0" t="0" r="2540" b="11430"/>
                  <wp:docPr id="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>D</w:t>
            </w:r>
            <w:r w:rsidRPr="00281E01">
              <w:rPr>
                <w:rFonts w:ascii="Calibri" w:hAnsi="Calibri" w:cs="Arial"/>
                <w:noProof/>
              </w:rPr>
              <w:t xml:space="preserve">ies verstößt gegen die </w:t>
            </w:r>
            <w:r>
              <w:rPr>
                <w:rFonts w:ascii="Calibri" w:hAnsi="Calibri" w:cs="Arial"/>
                <w:noProof/>
              </w:rPr>
              <w:t>App Store-Rich</w:t>
            </w:r>
            <w:r w:rsidRPr="00281E01">
              <w:rPr>
                <w:rFonts w:ascii="Calibri" w:hAnsi="Calibri" w:cs="Arial"/>
                <w:noProof/>
              </w:rPr>
              <w:t>t</w:t>
            </w:r>
            <w:r w:rsidRPr="00281E01">
              <w:rPr>
                <w:rFonts w:ascii="Calibri" w:hAnsi="Calibri" w:cs="Arial"/>
                <w:noProof/>
              </w:rPr>
              <w:softHyphen/>
              <w:t>linien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1E0AF9" w:rsidRDefault="001E0AF9" w:rsidP="001E0AF9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1E0AF9" w:rsidTr="00F174EF">
        <w:tc>
          <w:tcPr>
            <w:tcW w:w="4318" w:type="dxa"/>
          </w:tcPr>
          <w:p w:rsidR="001E0AF9" w:rsidRDefault="001E0AF9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1E0AF9" w:rsidRDefault="001E0AF9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1E0AF9" w:rsidTr="00F174EF">
        <w:tc>
          <w:tcPr>
            <w:tcW w:w="4318" w:type="dxa"/>
          </w:tcPr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Pr="00464C74" w:rsidRDefault="001E0AF9" w:rsidP="001E0AF9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 xml:space="preserve">Aus </w:t>
            </w:r>
            <w:r>
              <w:rPr>
                <w:noProof/>
                <w:sz w:val="24"/>
                <w:szCs w:val="24"/>
              </w:rPr>
              <w:t>manuellen</w:t>
            </w:r>
            <w:r w:rsidRPr="00464C74">
              <w:rPr>
                <w:noProof/>
                <w:sz w:val="24"/>
                <w:szCs w:val="24"/>
              </w:rPr>
              <w:t xml:space="preserve"> Tests</w:t>
            </w: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1E0AF9" w:rsidRDefault="001E0AF9" w:rsidP="00F174EF">
            <w:pPr>
              <w:rPr>
                <w:noProof/>
                <w:sz w:val="24"/>
                <w:szCs w:val="24"/>
              </w:rPr>
            </w:pPr>
          </w:p>
          <w:p w:rsidR="001E0AF9" w:rsidRPr="00F63302" w:rsidRDefault="001E0AF9" w:rsidP="00F63302">
            <w:pPr>
              <w:pStyle w:val="Listenabsatz"/>
              <w:numPr>
                <w:ilvl w:val="0"/>
                <w:numId w:val="13"/>
              </w:numPr>
              <w:rPr>
                <w:noProof/>
                <w:sz w:val="24"/>
                <w:szCs w:val="24"/>
              </w:rPr>
            </w:pPr>
            <w:r w:rsidRPr="00F63302">
              <w:rPr>
                <w:noProof/>
                <w:sz w:val="24"/>
                <w:szCs w:val="24"/>
              </w:rPr>
              <w:t xml:space="preserve">DSE im Store </w:t>
            </w:r>
            <w:r w:rsidR="003B1955">
              <w:rPr>
                <w:noProof/>
                <w:sz w:val="24"/>
                <w:szCs w:val="24"/>
              </w:rPr>
              <w:t xml:space="preserve">nicht </w:t>
            </w:r>
            <w:r w:rsidR="00685D68">
              <w:rPr>
                <w:noProof/>
                <w:sz w:val="24"/>
                <w:szCs w:val="24"/>
              </w:rPr>
              <w:t>verlinkt</w:t>
            </w:r>
            <w:r w:rsidR="003B1955">
              <w:rPr>
                <w:noProof/>
                <w:sz w:val="24"/>
                <w:szCs w:val="24"/>
              </w:rPr>
              <w:t xml:space="preserve"> aber DSE InApp</w:t>
            </w:r>
            <w:r w:rsidR="00B60B3D">
              <w:rPr>
                <w:noProof/>
                <w:sz w:val="24"/>
                <w:szCs w:val="24"/>
              </w:rPr>
              <w:t xml:space="preserve"> verfügbar</w:t>
            </w:r>
          </w:p>
        </w:tc>
      </w:tr>
      <w:tr w:rsidR="001E0AF9" w:rsidTr="00F174EF">
        <w:tc>
          <w:tcPr>
            <w:tcW w:w="8637" w:type="dxa"/>
            <w:gridSpan w:val="2"/>
          </w:tcPr>
          <w:p w:rsidR="001E0AF9" w:rsidRDefault="001E0AF9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1E0AF9" w:rsidTr="00F174EF">
        <w:tc>
          <w:tcPr>
            <w:tcW w:w="8637" w:type="dxa"/>
            <w:gridSpan w:val="2"/>
          </w:tcPr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685D68" w:rsidP="00F174EF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>Antwort Ja, wenn</w:t>
            </w:r>
            <w:r w:rsidRPr="00685D68">
              <w:rPr>
                <w:noProof/>
                <w:sz w:val="24"/>
                <w:szCs w:val="24"/>
              </w:rPr>
              <w:t>die App keine DSE im Store hat, aber eine DSE nach dem Sta</w:t>
            </w:r>
            <w:r>
              <w:rPr>
                <w:noProof/>
                <w:sz w:val="24"/>
                <w:szCs w:val="24"/>
              </w:rPr>
              <w:t>rt der App zur Verfügung steht.</w:t>
            </w: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  <w:p w:rsidR="001E0AF9" w:rsidRDefault="001E0AF9" w:rsidP="00F174EF">
            <w:pPr>
              <w:rPr>
                <w:noProof/>
                <w:sz w:val="16"/>
              </w:rPr>
            </w:pPr>
          </w:p>
        </w:tc>
      </w:tr>
      <w:tr w:rsidR="001E0AF9" w:rsidTr="001E0AF9">
        <w:tc>
          <w:tcPr>
            <w:tcW w:w="8637" w:type="dxa"/>
            <w:gridSpan w:val="2"/>
          </w:tcPr>
          <w:p w:rsidR="001E0AF9" w:rsidRDefault="001E0AF9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1E0AF9" w:rsidRPr="009D7C07" w:rsidTr="001E0AF9">
        <w:tc>
          <w:tcPr>
            <w:tcW w:w="8637" w:type="dxa"/>
            <w:gridSpan w:val="2"/>
            <w:shd w:val="clear" w:color="auto" w:fill="FFE599" w:themeFill="accent4" w:themeFillTint="66"/>
          </w:tcPr>
          <w:p w:rsidR="001E0AF9" w:rsidRPr="009D7C07" w:rsidRDefault="001E0AF9" w:rsidP="00F174EF">
            <w:pPr>
              <w:rPr>
                <w:noProof/>
                <w:sz w:val="24"/>
                <w:szCs w:val="24"/>
              </w:rPr>
            </w:pPr>
          </w:p>
          <w:p w:rsidR="001E0AF9" w:rsidRPr="009D7C07" w:rsidRDefault="001E0AF9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Manuelle Tests</w:t>
            </w:r>
          </w:p>
          <w:p w:rsidR="001E0AF9" w:rsidRPr="009D7C07" w:rsidRDefault="001E0AF9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234C73" w:rsidRDefault="00234C73" w:rsidP="0043303B"/>
    <w:p w:rsidR="00234C73" w:rsidRDefault="00234C73" w:rsidP="00234C73"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F174EF" w:rsidRPr="00431BDC" w:rsidTr="00F174EF">
        <w:tc>
          <w:tcPr>
            <w:tcW w:w="8642" w:type="dxa"/>
            <w:gridSpan w:val="2"/>
          </w:tcPr>
          <w:p w:rsidR="00F174EF" w:rsidRPr="00431BDC" w:rsidRDefault="00797F73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26 - </w:t>
            </w:r>
            <w:r w:rsidR="00F174EF" w:rsidRPr="00A05240">
              <w:rPr>
                <w:noProof/>
              </w:rPr>
              <w:t>Die App stellt keine Datenschutzerklärung bereit</w:t>
            </w:r>
          </w:p>
        </w:tc>
      </w:tr>
      <w:tr w:rsidR="00F174EF" w:rsidRPr="00431BDC" w:rsidTr="00F174EF">
        <w:tc>
          <w:tcPr>
            <w:tcW w:w="4390" w:type="dxa"/>
          </w:tcPr>
          <w:p w:rsidR="00F174EF" w:rsidRPr="00431BDC" w:rsidRDefault="00F174EF" w:rsidP="00F174EF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F174EF" w:rsidRPr="00281E01" w:rsidRDefault="00F174EF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C96D706" wp14:editId="31C3C5E4">
                  <wp:extent cx="251999" cy="217626"/>
                  <wp:effectExtent l="0" t="0" r="2540" b="11430"/>
                  <wp:docPr id="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E</w:t>
            </w:r>
            <w:r w:rsidRPr="00281E01">
              <w:rPr>
                <w:rFonts w:ascii="Calibri" w:hAnsi="Calibri" w:cs="Arial"/>
                <w:noProof/>
              </w:rPr>
              <w:t>s handelt sich um einen Gesetzes</w:t>
            </w:r>
            <w:r w:rsidRPr="00281E01">
              <w:rPr>
                <w:rFonts w:ascii="Calibri" w:hAnsi="Calibri" w:cs="Arial"/>
                <w:noProof/>
              </w:rPr>
              <w:softHyphen/>
              <w:t>verstoß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F174EF" w:rsidRDefault="00F174EF" w:rsidP="00F174EF">
      <w:pPr>
        <w:rPr>
          <w:b/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F174EF" w:rsidTr="00F174EF">
        <w:tc>
          <w:tcPr>
            <w:tcW w:w="4318" w:type="dxa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F174EF" w:rsidTr="00F174EF">
        <w:tc>
          <w:tcPr>
            <w:tcW w:w="4318" w:type="dxa"/>
          </w:tcPr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Pr="00464C74" w:rsidRDefault="00F174EF" w:rsidP="00F174EF">
            <w:pPr>
              <w:rPr>
                <w:noProof/>
                <w:sz w:val="24"/>
                <w:szCs w:val="24"/>
              </w:rPr>
            </w:pPr>
            <w:r w:rsidRPr="00464C74">
              <w:rPr>
                <w:noProof/>
                <w:sz w:val="24"/>
                <w:szCs w:val="24"/>
              </w:rPr>
              <w:t xml:space="preserve">Aus </w:t>
            </w:r>
            <w:r>
              <w:rPr>
                <w:noProof/>
                <w:sz w:val="24"/>
                <w:szCs w:val="24"/>
              </w:rPr>
              <w:t>manuellen</w:t>
            </w:r>
            <w:r w:rsidRPr="00464C74">
              <w:rPr>
                <w:noProof/>
                <w:sz w:val="24"/>
                <w:szCs w:val="24"/>
              </w:rPr>
              <w:t xml:space="preserve"> Tests</w:t>
            </w: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Default="003A32C3" w:rsidP="00F63302">
            <w:pPr>
              <w:pStyle w:val="Listenabsatz"/>
              <w:numPr>
                <w:ilvl w:val="0"/>
                <w:numId w:val="13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Sucht in verschiedenen Quellen nach DSE’s</w:t>
            </w:r>
          </w:p>
          <w:p w:rsidR="003A32C3" w:rsidRDefault="003A32C3" w:rsidP="003A32C3">
            <w:pPr>
              <w:pStyle w:val="Listenabsatz"/>
              <w:numPr>
                <w:ilvl w:val="1"/>
                <w:numId w:val="13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PlayStore</w:t>
            </w:r>
          </w:p>
          <w:p w:rsidR="003A32C3" w:rsidRDefault="003A32C3" w:rsidP="003A32C3">
            <w:pPr>
              <w:pStyle w:val="Listenabsatz"/>
              <w:numPr>
                <w:ilvl w:val="1"/>
                <w:numId w:val="13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LCM</w:t>
            </w:r>
          </w:p>
          <w:p w:rsidR="003A32C3" w:rsidRDefault="003A32C3" w:rsidP="003A32C3">
            <w:pPr>
              <w:pStyle w:val="Listenabsatz"/>
              <w:numPr>
                <w:ilvl w:val="1"/>
                <w:numId w:val="13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mTd</w:t>
            </w:r>
          </w:p>
          <w:p w:rsidR="003A32C3" w:rsidRPr="00F63302" w:rsidRDefault="003A32C3" w:rsidP="003A32C3">
            <w:pPr>
              <w:pStyle w:val="Listenabsatz"/>
              <w:numPr>
                <w:ilvl w:val="1"/>
                <w:numId w:val="13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InApp</w:t>
            </w:r>
          </w:p>
        </w:tc>
      </w:tr>
      <w:tr w:rsidR="00F174EF" w:rsidTr="00F174EF">
        <w:tc>
          <w:tcPr>
            <w:tcW w:w="8637" w:type="dxa"/>
            <w:gridSpan w:val="2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F174EF" w:rsidTr="00F174EF">
        <w:tc>
          <w:tcPr>
            <w:tcW w:w="8637" w:type="dxa"/>
            <w:gridSpan w:val="2"/>
          </w:tcPr>
          <w:p w:rsidR="003A32C3" w:rsidRDefault="003A32C3" w:rsidP="00F174EF">
            <w:pPr>
              <w:rPr>
                <w:noProof/>
                <w:sz w:val="24"/>
                <w:szCs w:val="24"/>
              </w:rPr>
            </w:pPr>
          </w:p>
          <w:p w:rsidR="003A32C3" w:rsidRDefault="003A32C3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Falls in allen Quellen gesucht wurde und nichts gefunden wurde, so wird „ja“ zurück gegeben. Wurde auch nur eine beliebige DSE gefunden, so ist die Antwort „nein“</w:t>
            </w:r>
          </w:p>
          <w:p w:rsidR="003A32C3" w:rsidRDefault="003A32C3" w:rsidP="00F174EF">
            <w:pPr>
              <w:rPr>
                <w:noProof/>
                <w:sz w:val="24"/>
                <w:szCs w:val="24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  <w:r w:rsidRPr="001E0AF9">
              <w:rPr>
                <w:noProof/>
                <w:sz w:val="24"/>
                <w:szCs w:val="24"/>
              </w:rPr>
              <w:t>Antwort Ja</w:t>
            </w:r>
            <w:r>
              <w:rPr>
                <w:noProof/>
                <w:sz w:val="24"/>
                <w:szCs w:val="24"/>
              </w:rPr>
              <w:t xml:space="preserve"> / Nein</w:t>
            </w: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</w:tc>
      </w:tr>
      <w:tr w:rsidR="00F174EF" w:rsidTr="00F174EF">
        <w:tc>
          <w:tcPr>
            <w:tcW w:w="8637" w:type="dxa"/>
            <w:gridSpan w:val="2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F174EF" w:rsidRPr="009D7C07" w:rsidTr="00F174EF">
        <w:tc>
          <w:tcPr>
            <w:tcW w:w="8637" w:type="dxa"/>
            <w:gridSpan w:val="2"/>
            <w:shd w:val="clear" w:color="auto" w:fill="FFE599" w:themeFill="accent4" w:themeFillTint="66"/>
          </w:tcPr>
          <w:p w:rsidR="00F174EF" w:rsidRPr="009D7C07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Pr="009D7C07" w:rsidRDefault="00F174EF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Manuelle Tests</w:t>
            </w:r>
          </w:p>
          <w:p w:rsidR="00F174EF" w:rsidRPr="009D7C07" w:rsidRDefault="00F174EF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F174EF" w:rsidRDefault="00F174EF" w:rsidP="0043303B"/>
    <w:p w:rsidR="00F174EF" w:rsidRDefault="00F174EF">
      <w:pPr>
        <w:jc w:val="left"/>
      </w:pPr>
      <w:r>
        <w:br w:type="page"/>
      </w:r>
    </w:p>
    <w:p w:rsidR="00F174EF" w:rsidRDefault="00F174EF" w:rsidP="00F174EF">
      <w:pPr>
        <w:jc w:val="left"/>
        <w:rPr>
          <w:b/>
          <w:noProof/>
        </w:rPr>
      </w:pP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F174EF" w:rsidRPr="00431BDC" w:rsidTr="00F174EF">
        <w:tc>
          <w:tcPr>
            <w:tcW w:w="8642" w:type="dxa"/>
            <w:gridSpan w:val="2"/>
          </w:tcPr>
          <w:p w:rsidR="00F174EF" w:rsidRPr="00431BDC" w:rsidRDefault="00B15891" w:rsidP="004D7A4B">
            <w:pPr>
              <w:pStyle w:val="berschrift2"/>
              <w:outlineLvl w:val="1"/>
            </w:pPr>
            <w:r>
              <w:rPr>
                <w:noProof/>
              </w:rPr>
              <w:t xml:space="preserve">IB 28 - </w:t>
            </w:r>
            <w:r w:rsidR="00F174EF">
              <w:rPr>
                <w:noProof/>
              </w:rPr>
              <w:t xml:space="preserve">Die </w:t>
            </w:r>
            <w:r w:rsidR="00F174EF" w:rsidRPr="00B83537">
              <w:rPr>
                <w:noProof/>
              </w:rPr>
              <w:t xml:space="preserve">App klärt nicht ordnungsgemäß über Datenverarbeitungen </w:t>
            </w:r>
            <w:r w:rsidR="004D7A4B">
              <w:rPr>
                <w:noProof/>
              </w:rPr>
              <w:t>im Ausland</w:t>
            </w:r>
            <w:r w:rsidR="00F174EF">
              <w:rPr>
                <w:noProof/>
              </w:rPr>
              <w:t xml:space="preserve"> </w:t>
            </w:r>
            <w:r w:rsidR="00F174EF" w:rsidRPr="00B83537">
              <w:rPr>
                <w:noProof/>
              </w:rPr>
              <w:t>auf</w:t>
            </w:r>
          </w:p>
        </w:tc>
      </w:tr>
      <w:tr w:rsidR="00F174EF" w:rsidRPr="00431BDC" w:rsidTr="00F174EF">
        <w:tc>
          <w:tcPr>
            <w:tcW w:w="4390" w:type="dxa"/>
          </w:tcPr>
          <w:p w:rsidR="00F174EF" w:rsidRPr="00431BDC" w:rsidRDefault="00F174EF" w:rsidP="00F174EF">
            <w:pPr>
              <w:ind w:left="460" w:hanging="460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B832B27" wp14:editId="221B76FF">
                  <wp:extent cx="251999" cy="217626"/>
                  <wp:effectExtent l="0" t="0" r="0" b="11430"/>
                  <wp:docPr id="310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Persönlichkeitsrechte können trotz</w:t>
            </w:r>
            <w:r w:rsidRPr="00281E01">
              <w:rPr>
                <w:rFonts w:ascii="Calibri" w:hAnsi="Calibri" w:cs="Arial"/>
                <w:noProof/>
              </w:rPr>
              <w:softHyphen/>
              <w:t>dem hinreichend geschützt sein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  <w:tc>
          <w:tcPr>
            <w:tcW w:w="4252" w:type="dxa"/>
          </w:tcPr>
          <w:p w:rsidR="00F174EF" w:rsidRPr="00281E01" w:rsidRDefault="00F174EF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2B0E9FC" wp14:editId="280D17C1">
                  <wp:extent cx="251999" cy="217626"/>
                  <wp:effectExtent l="0" t="0" r="2540" b="11430"/>
                  <wp:docPr id="31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Ihre personenbezogenen Daten kön</w:t>
            </w:r>
            <w:r w:rsidRPr="00281E01">
              <w:rPr>
                <w:rFonts w:ascii="Calibri" w:hAnsi="Calibri" w:cs="Arial"/>
                <w:noProof/>
              </w:rPr>
              <w:softHyphen/>
              <w:t>nen außerhalb der EU schlechter ge</w:t>
            </w:r>
            <w:r w:rsidRPr="00281E01">
              <w:rPr>
                <w:rFonts w:ascii="Calibri" w:hAnsi="Calibri" w:cs="Arial"/>
                <w:noProof/>
              </w:rPr>
              <w:softHyphen/>
              <w:t>schützt sein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F174EF" w:rsidRPr="00281E01" w:rsidRDefault="00F174EF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9550B3A" wp14:editId="6E9C67D0">
                  <wp:extent cx="251999" cy="217626"/>
                  <wp:effectExtent l="0" t="0" r="2540" b="11430"/>
                  <wp:docPr id="31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Sie wissen nicht, wo Ihre per</w:t>
            </w:r>
            <w:r w:rsidRPr="00281E01">
              <w:rPr>
                <w:rFonts w:ascii="Calibri" w:hAnsi="Calibri" w:cs="Arial"/>
                <w:noProof/>
              </w:rPr>
              <w:softHyphen/>
              <w:t>so</w:t>
            </w:r>
            <w:r w:rsidRPr="00281E01">
              <w:rPr>
                <w:rFonts w:ascii="Calibri" w:hAnsi="Calibri" w:cs="Arial"/>
                <w:noProof/>
              </w:rPr>
              <w:softHyphen/>
              <w:t>nen</w:t>
            </w:r>
            <w:r w:rsidRPr="00281E01">
              <w:rPr>
                <w:rFonts w:ascii="Calibri" w:hAnsi="Calibri" w:cs="Arial"/>
                <w:noProof/>
              </w:rPr>
              <w:softHyphen/>
              <w:t>be</w:t>
            </w:r>
            <w:r w:rsidRPr="00281E01">
              <w:rPr>
                <w:rFonts w:ascii="Calibri" w:hAnsi="Calibri" w:cs="Arial"/>
                <w:noProof/>
              </w:rPr>
              <w:softHyphen/>
              <w:t>zo</w:t>
            </w:r>
            <w:r w:rsidRPr="00281E01">
              <w:rPr>
                <w:rFonts w:ascii="Calibri" w:hAnsi="Calibri" w:cs="Arial"/>
                <w:noProof/>
              </w:rPr>
              <w:softHyphen/>
              <w:t>genen Daten verarbeitet werden</w:t>
            </w:r>
            <w:r>
              <w:rPr>
                <w:rFonts w:ascii="Calibri" w:hAnsi="Calibri" w:cs="Arial"/>
                <w:noProof/>
              </w:rPr>
              <w:t>.</w:t>
            </w:r>
          </w:p>
        </w:tc>
      </w:tr>
    </w:tbl>
    <w:p w:rsidR="00F174EF" w:rsidRDefault="00F174EF" w:rsidP="00F1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F174EF" w:rsidTr="00F174EF">
        <w:tc>
          <w:tcPr>
            <w:tcW w:w="4318" w:type="dxa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F174EF" w:rsidTr="00F174EF">
        <w:tc>
          <w:tcPr>
            <w:tcW w:w="4318" w:type="dxa"/>
          </w:tcPr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</w:p>
          <w:p w:rsidR="00F174EF" w:rsidRDefault="00F174EF" w:rsidP="00F174EF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Serverstandorte und deren IPs</w:t>
            </w:r>
          </w:p>
          <w:p w:rsidR="00F174EF" w:rsidRPr="00F174EF" w:rsidRDefault="00F174EF" w:rsidP="00F174EF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Daraus abgeleitetes Land</w:t>
            </w: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Default="00F174EF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F174EF" w:rsidRDefault="00F174EF" w:rsidP="00F174EF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Serverstandort</w:t>
            </w:r>
          </w:p>
          <w:p w:rsidR="00F174EF" w:rsidRPr="00F174EF" w:rsidRDefault="00F174EF" w:rsidP="00F174EF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Außerhalb EU</w:t>
            </w:r>
          </w:p>
        </w:tc>
      </w:tr>
      <w:tr w:rsidR="00F174EF" w:rsidTr="00F174EF">
        <w:tc>
          <w:tcPr>
            <w:tcW w:w="8637" w:type="dxa"/>
            <w:gridSpan w:val="2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F174EF" w:rsidTr="00F174EF">
        <w:tc>
          <w:tcPr>
            <w:tcW w:w="8637" w:type="dxa"/>
            <w:gridSpan w:val="2"/>
          </w:tcPr>
          <w:p w:rsidR="00F174EF" w:rsidRP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P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Default="00F174EF" w:rsidP="00F174EF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 w:rsidRPr="00F174EF">
              <w:rPr>
                <w:noProof/>
                <w:sz w:val="24"/>
                <w:szCs w:val="24"/>
              </w:rPr>
              <w:t xml:space="preserve">mediaTest </w:t>
            </w:r>
            <w:r w:rsidRPr="00F174EF">
              <w:rPr>
                <w:noProof/>
              </w:rPr>
              <w:sym w:font="Wingdings" w:char="F0E0"/>
            </w:r>
            <w:r w:rsidRPr="00F174EF">
              <w:rPr>
                <w:noProof/>
                <w:sz w:val="24"/>
                <w:szCs w:val="24"/>
              </w:rPr>
              <w:t xml:space="preserve"> ausländische IP</w:t>
            </w:r>
          </w:p>
          <w:p w:rsidR="00F174EF" w:rsidRDefault="00F174EF" w:rsidP="00F174EF">
            <w:pPr>
              <w:pStyle w:val="Listenabsatz"/>
              <w:numPr>
                <w:ilvl w:val="1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DSE klärt auf?</w:t>
            </w:r>
          </w:p>
          <w:p w:rsidR="00F174EF" w:rsidRPr="00F174EF" w:rsidRDefault="00F174EF" w:rsidP="00F174EF">
            <w:pPr>
              <w:pStyle w:val="Listenabsatz"/>
              <w:numPr>
                <w:ilvl w:val="2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Wenn nicht: Antwort: Ja</w:t>
            </w:r>
          </w:p>
          <w:p w:rsidR="00F174EF" w:rsidRP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Pr="00F174EF" w:rsidRDefault="00F174EF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 Verarbeitung in welchen Ländern</w:t>
            </w:r>
          </w:p>
          <w:p w:rsidR="00F174EF" w:rsidRP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A44F33" w:rsidRPr="00F174EF" w:rsidRDefault="00A44F33" w:rsidP="00F174EF">
            <w:pPr>
              <w:rPr>
                <w:noProof/>
                <w:sz w:val="24"/>
                <w:szCs w:val="24"/>
              </w:rPr>
            </w:pPr>
          </w:p>
        </w:tc>
      </w:tr>
      <w:tr w:rsidR="00F174EF" w:rsidTr="00F174EF">
        <w:tc>
          <w:tcPr>
            <w:tcW w:w="8637" w:type="dxa"/>
            <w:gridSpan w:val="2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F174EF" w:rsidRPr="009D7C07" w:rsidTr="00F174EF">
        <w:tc>
          <w:tcPr>
            <w:tcW w:w="8637" w:type="dxa"/>
            <w:gridSpan w:val="2"/>
            <w:shd w:val="clear" w:color="auto" w:fill="FFE599" w:themeFill="accent4" w:themeFillTint="66"/>
          </w:tcPr>
          <w:p w:rsidR="00F174EF" w:rsidRPr="009D7C07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Pr="009D7C07" w:rsidRDefault="00F174EF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</w:p>
          <w:p w:rsidR="00F174EF" w:rsidRPr="009D7C07" w:rsidRDefault="00F174EF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F174EF" w:rsidRDefault="00F174EF" w:rsidP="0043303B"/>
    <w:p w:rsidR="00F174EF" w:rsidRDefault="00F174EF">
      <w:pPr>
        <w:jc w:val="left"/>
      </w:pPr>
      <w:r>
        <w:br w:type="page"/>
      </w:r>
    </w:p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F174EF" w:rsidRPr="00431BDC" w:rsidTr="00F174EF">
        <w:tc>
          <w:tcPr>
            <w:tcW w:w="8642" w:type="dxa"/>
            <w:gridSpan w:val="2"/>
          </w:tcPr>
          <w:p w:rsidR="00F174EF" w:rsidRPr="00431BDC" w:rsidRDefault="000A3839" w:rsidP="00F174EF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 xml:space="preserve">IB 20 - </w:t>
            </w:r>
            <w:r w:rsidR="00F174EF" w:rsidRPr="00545721">
              <w:rPr>
                <w:noProof/>
              </w:rPr>
              <w:t>Die App verarbeitet Daten, die ausdrücklich ausgeschlossen wurden</w:t>
            </w:r>
          </w:p>
        </w:tc>
      </w:tr>
      <w:tr w:rsidR="00F174EF" w:rsidRPr="00431BDC" w:rsidTr="00F174EF">
        <w:tc>
          <w:tcPr>
            <w:tcW w:w="4390" w:type="dxa"/>
          </w:tcPr>
          <w:p w:rsidR="00F174EF" w:rsidRPr="00431BDC" w:rsidRDefault="00F174EF" w:rsidP="00F174EF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F174EF" w:rsidRPr="00281E01" w:rsidRDefault="00F174EF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68A59ADE" wp14:editId="34331C2D">
                  <wp:extent cx="251999" cy="217626"/>
                  <wp:effectExtent l="0" t="0" r="2540" b="11430"/>
                  <wp:docPr id="32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E</w:t>
            </w:r>
            <w:r w:rsidRPr="00281E01">
              <w:rPr>
                <w:rFonts w:ascii="Calibri" w:hAnsi="Calibri" w:cs="Arial"/>
                <w:noProof/>
              </w:rPr>
              <w:t>s handelt sich um eine Täuschung und einen Gesetzesverstoß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F174EF" w:rsidRPr="00281E01" w:rsidRDefault="00F174EF" w:rsidP="00F174EF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7CCC8E9" wp14:editId="76444EF5">
                  <wp:extent cx="251999" cy="217626"/>
                  <wp:effectExtent l="0" t="0" r="2540" b="11430"/>
                  <wp:docPr id="32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er Anbi</w:t>
            </w:r>
            <w:r>
              <w:rPr>
                <w:rFonts w:ascii="Calibri" w:hAnsi="Calibri" w:cs="Arial"/>
                <w:noProof/>
              </w:rPr>
              <w:t>e</w:t>
            </w:r>
            <w:r w:rsidRPr="00281E01">
              <w:rPr>
                <w:rFonts w:ascii="Calibri" w:hAnsi="Calibri" w:cs="Arial"/>
                <w:noProof/>
              </w:rPr>
              <w:t>ter ist unseriös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F174EF" w:rsidRPr="00281E01" w:rsidRDefault="00F174EF" w:rsidP="00F174EF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59615AD" wp14:editId="59CA4D50">
                  <wp:extent cx="251999" cy="217626"/>
                  <wp:effectExtent l="0" t="0" r="2540" b="11430"/>
                  <wp:docPr id="32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>
              <w:rPr>
                <w:rFonts w:ascii="Calibri" w:hAnsi="Calibri" w:cs="Arial"/>
                <w:noProof/>
              </w:rPr>
              <w:t xml:space="preserve">Es besteht eine </w:t>
            </w:r>
            <w:r w:rsidRPr="00281E01">
              <w:rPr>
                <w:rFonts w:ascii="Calibri" w:hAnsi="Calibri" w:cs="Arial"/>
              </w:rPr>
              <w:t xml:space="preserve">erhöhte Missbrauchsgefahr </w:t>
            </w:r>
            <w:r>
              <w:rPr>
                <w:rFonts w:ascii="Calibri" w:hAnsi="Calibri" w:cs="Arial"/>
              </w:rPr>
              <w:t xml:space="preserve">für </w:t>
            </w:r>
            <w:r w:rsidRPr="00281E01">
              <w:rPr>
                <w:rFonts w:ascii="Calibri" w:hAnsi="Calibri" w:cs="Arial"/>
              </w:rPr>
              <w:t>Ihre Daten</w:t>
            </w:r>
            <w:r>
              <w:rPr>
                <w:rFonts w:ascii="Calibri" w:hAnsi="Calibri" w:cs="Arial"/>
              </w:rPr>
              <w:t>.</w:t>
            </w:r>
          </w:p>
        </w:tc>
      </w:tr>
    </w:tbl>
    <w:p w:rsidR="00F174EF" w:rsidRDefault="00F174EF" w:rsidP="00F1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F174EF" w:rsidTr="00F174EF">
        <w:tc>
          <w:tcPr>
            <w:tcW w:w="4318" w:type="dxa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F174EF" w:rsidTr="00F174EF">
        <w:tc>
          <w:tcPr>
            <w:tcW w:w="4318" w:type="dxa"/>
          </w:tcPr>
          <w:p w:rsidR="00F174EF" w:rsidRDefault="00F174EF" w:rsidP="00F174EF">
            <w:pPr>
              <w:rPr>
                <w:noProof/>
                <w:sz w:val="16"/>
              </w:rPr>
            </w:pPr>
          </w:p>
          <w:p w:rsidR="00A44F33" w:rsidRDefault="00A44F33" w:rsidP="00A44F33">
            <w:pPr>
              <w:rPr>
                <w:noProof/>
                <w:sz w:val="16"/>
              </w:rPr>
            </w:pPr>
            <w:r w:rsidRPr="00464C74">
              <w:rPr>
                <w:noProof/>
                <w:sz w:val="24"/>
                <w:szCs w:val="24"/>
              </w:rPr>
              <w:t>Aus automatischen Tests</w:t>
            </w:r>
            <w:r>
              <w:rPr>
                <w:noProof/>
                <w:sz w:val="24"/>
                <w:szCs w:val="24"/>
              </w:rPr>
              <w:t xml:space="preserve"> (alle Daten die mittels Systemcall abrufbar sind)</w:t>
            </w: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  <w:p w:rsidR="00F174EF" w:rsidRDefault="00F174EF" w:rsidP="00F174EF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A44F33" w:rsidRDefault="00A44F33" w:rsidP="00A44F33">
            <w:pPr>
              <w:rPr>
                <w:noProof/>
                <w:sz w:val="24"/>
                <w:szCs w:val="24"/>
              </w:rPr>
            </w:pPr>
          </w:p>
          <w:p w:rsidR="00A44F33" w:rsidRDefault="00A44F33" w:rsidP="00A44F3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Tags:</w:t>
            </w:r>
          </w:p>
          <w:p w:rsidR="00A44F33" w:rsidRDefault="00A44F33" w:rsidP="00A44F33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&lt;Datentags&gt;</w:t>
            </w:r>
          </w:p>
          <w:p w:rsidR="00227C12" w:rsidRPr="00227C12" w:rsidRDefault="00227C12" w:rsidP="00227C12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VERBUNDEN MIT</w:t>
            </w:r>
          </w:p>
          <w:p w:rsidR="00A44F33" w:rsidRDefault="00A44F33" w:rsidP="00227C12">
            <w:pPr>
              <w:pStyle w:val="Listenabsatz"/>
              <w:numPr>
                <w:ilvl w:val="0"/>
                <w:numId w:val="8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Verarbeitung</w:t>
            </w:r>
          </w:p>
          <w:p w:rsidR="00A44F33" w:rsidRDefault="00A44F33" w:rsidP="00C47B20">
            <w:pPr>
              <w:pStyle w:val="Listenabsatz"/>
              <w:numPr>
                <w:ilvl w:val="1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Explizite NICHT Verarbeitung</w:t>
            </w:r>
          </w:p>
          <w:p w:rsidR="00F174EF" w:rsidRPr="00A44F33" w:rsidRDefault="00F174EF" w:rsidP="00A44F33">
            <w:pPr>
              <w:rPr>
                <w:noProof/>
                <w:sz w:val="24"/>
                <w:szCs w:val="24"/>
              </w:rPr>
            </w:pPr>
          </w:p>
        </w:tc>
      </w:tr>
      <w:tr w:rsidR="00F174EF" w:rsidTr="00F174EF">
        <w:tc>
          <w:tcPr>
            <w:tcW w:w="8637" w:type="dxa"/>
            <w:gridSpan w:val="2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F174EF" w:rsidTr="00F174EF">
        <w:tc>
          <w:tcPr>
            <w:tcW w:w="8637" w:type="dxa"/>
            <w:gridSpan w:val="2"/>
          </w:tcPr>
          <w:p w:rsidR="00F174EF" w:rsidRPr="00A44F33" w:rsidRDefault="00577F40" w:rsidP="00F174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Detailantwort: Liste an Daten</w:t>
            </w:r>
          </w:p>
          <w:p w:rsidR="00F174EF" w:rsidRPr="00A44F33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Pr="00A44F33" w:rsidRDefault="00A44F33" w:rsidP="00F174EF">
            <w:pPr>
              <w:rPr>
                <w:noProof/>
                <w:color w:val="FF0000"/>
                <w:sz w:val="24"/>
                <w:szCs w:val="24"/>
              </w:rPr>
            </w:pPr>
            <w:r w:rsidRPr="00A44F33">
              <w:rPr>
                <w:noProof/>
                <w:color w:val="FF0000"/>
                <w:sz w:val="24"/>
                <w:szCs w:val="24"/>
              </w:rPr>
              <w:t>TODO: Prüflogik noch zu klären</w:t>
            </w:r>
          </w:p>
          <w:p w:rsidR="00A44F33" w:rsidRPr="00A44F33" w:rsidRDefault="00A44F33" w:rsidP="00F174EF">
            <w:pPr>
              <w:rPr>
                <w:noProof/>
                <w:color w:val="FF0000"/>
                <w:sz w:val="24"/>
                <w:szCs w:val="24"/>
              </w:rPr>
            </w:pPr>
            <w:r w:rsidRPr="00A44F33">
              <w:rPr>
                <w:noProof/>
                <w:color w:val="FF0000"/>
                <w:sz w:val="24"/>
                <w:szCs w:val="24"/>
              </w:rPr>
              <w:t>Tabellenschema pro Datum anwendbar?</w:t>
            </w:r>
          </w:p>
          <w:p w:rsidR="00A44F33" w:rsidRPr="00A44F33" w:rsidRDefault="00A44F33" w:rsidP="00F174EF">
            <w:pPr>
              <w:rPr>
                <w:noProof/>
                <w:sz w:val="24"/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792"/>
              <w:gridCol w:w="1033"/>
              <w:gridCol w:w="1034"/>
              <w:gridCol w:w="1034"/>
            </w:tblGrid>
            <w:tr w:rsidR="00A44F33" w:rsidRPr="00464C74" w:rsidTr="00D06955">
              <w:tc>
                <w:tcPr>
                  <w:tcW w:w="1606" w:type="dxa"/>
                  <w:gridSpan w:val="2"/>
                  <w:vMerge w:val="restart"/>
                  <w:tcBorders>
                    <w:top w:val="nil"/>
                    <w:left w:val="nil"/>
                    <w:right w:val="double" w:sz="4" w:space="0" w:color="auto"/>
                  </w:tcBorders>
                </w:tcPr>
                <w:p w:rsidR="00A44F33" w:rsidRPr="00464C74" w:rsidRDefault="00A44F33" w:rsidP="00A44F33">
                  <w:pPr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101" w:type="dxa"/>
                  <w:gridSpan w:val="3"/>
                  <w:tcBorders>
                    <w:left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464C74">
                    <w:rPr>
                      <w:b/>
                      <w:noProof/>
                      <w:sz w:val="24"/>
                      <w:szCs w:val="24"/>
                    </w:rPr>
                    <w:t>mediaTest</w:t>
                  </w:r>
                </w:p>
              </w:tc>
            </w:tr>
            <w:tr w:rsidR="00A44F33" w:rsidRPr="00464C74" w:rsidTr="00D06955">
              <w:tc>
                <w:tcPr>
                  <w:tcW w:w="1606" w:type="dxa"/>
                  <w:gridSpan w:val="2"/>
                  <w:vMerge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:rsidR="00A44F33" w:rsidRPr="00464C74" w:rsidRDefault="00A44F33" w:rsidP="00A44F33">
                  <w:pPr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3" w:type="dxa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</w:tcPr>
                <w:p w:rsidR="00A44F33" w:rsidRPr="00164427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64427">
                    <w:rPr>
                      <w:b/>
                      <w:noProof/>
                      <w:sz w:val="24"/>
                      <w:szCs w:val="24"/>
                    </w:rPr>
                    <w:t>Ja</w:t>
                  </w:r>
                </w:p>
              </w:tc>
              <w:tc>
                <w:tcPr>
                  <w:tcW w:w="1034" w:type="dxa"/>
                  <w:tcBorders>
                    <w:bottom w:val="double" w:sz="4" w:space="0" w:color="auto"/>
                  </w:tcBorders>
                  <w:vAlign w:val="center"/>
                </w:tcPr>
                <w:p w:rsidR="00A44F33" w:rsidRPr="00164427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64427">
                    <w:rPr>
                      <w:b/>
                      <w:noProof/>
                      <w:sz w:val="24"/>
                      <w:szCs w:val="24"/>
                    </w:rPr>
                    <w:t>Nein</w:t>
                  </w:r>
                </w:p>
              </w:tc>
              <w:tc>
                <w:tcPr>
                  <w:tcW w:w="1034" w:type="dxa"/>
                  <w:tcBorders>
                    <w:bottom w:val="double" w:sz="4" w:space="0" w:color="auto"/>
                  </w:tcBorders>
                  <w:vAlign w:val="center"/>
                </w:tcPr>
                <w:p w:rsidR="00A44F33" w:rsidRPr="00164427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64427">
                    <w:rPr>
                      <w:b/>
                      <w:noProof/>
                      <w:sz w:val="24"/>
                      <w:szCs w:val="24"/>
                    </w:rPr>
                    <w:t>k.A.</w:t>
                  </w:r>
                </w:p>
              </w:tc>
            </w:tr>
            <w:tr w:rsidR="00A44F33" w:rsidRPr="00464C74" w:rsidTr="00D06955">
              <w:tc>
                <w:tcPr>
                  <w:tcW w:w="814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464C74">
                    <w:rPr>
                      <w:b/>
                      <w:noProof/>
                      <w:sz w:val="24"/>
                      <w:szCs w:val="24"/>
                    </w:rPr>
                    <w:t>InfAI</w:t>
                  </w:r>
                </w:p>
              </w:tc>
              <w:tc>
                <w:tcPr>
                  <w:tcW w:w="792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A44F33" w:rsidRPr="00164427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64427">
                    <w:rPr>
                      <w:b/>
                      <w:noProof/>
                      <w:sz w:val="24"/>
                      <w:szCs w:val="24"/>
                    </w:rPr>
                    <w:t>Ja</w:t>
                  </w:r>
                </w:p>
              </w:tc>
              <w:tc>
                <w:tcPr>
                  <w:tcW w:w="1033" w:type="dxa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top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top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</w:tr>
            <w:tr w:rsidR="00A44F33" w:rsidRPr="00464C74" w:rsidTr="00D06955">
              <w:tc>
                <w:tcPr>
                  <w:tcW w:w="814" w:type="dxa"/>
                  <w:vMerge/>
                </w:tcPr>
                <w:p w:rsidR="00A44F33" w:rsidRPr="00464C74" w:rsidRDefault="00A44F33" w:rsidP="00A44F33">
                  <w:pPr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2" w:type="dxa"/>
                  <w:tcBorders>
                    <w:right w:val="double" w:sz="4" w:space="0" w:color="auto"/>
                  </w:tcBorders>
                  <w:vAlign w:val="center"/>
                </w:tcPr>
                <w:p w:rsidR="00A44F33" w:rsidRPr="00164427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64427">
                    <w:rPr>
                      <w:b/>
                      <w:noProof/>
                      <w:sz w:val="24"/>
                      <w:szCs w:val="24"/>
                    </w:rPr>
                    <w:t>Nein</w:t>
                  </w:r>
                </w:p>
              </w:tc>
              <w:tc>
                <w:tcPr>
                  <w:tcW w:w="1033" w:type="dxa"/>
                  <w:tcBorders>
                    <w:left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</w:tr>
            <w:tr w:rsidR="00A44F33" w:rsidRPr="00464C74" w:rsidTr="00D06955">
              <w:tc>
                <w:tcPr>
                  <w:tcW w:w="814" w:type="dxa"/>
                  <w:vMerge/>
                </w:tcPr>
                <w:p w:rsidR="00A44F33" w:rsidRPr="00464C74" w:rsidRDefault="00A44F33" w:rsidP="00A44F33">
                  <w:pPr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2" w:type="dxa"/>
                  <w:tcBorders>
                    <w:right w:val="double" w:sz="4" w:space="0" w:color="auto"/>
                  </w:tcBorders>
                  <w:vAlign w:val="center"/>
                </w:tcPr>
                <w:p w:rsidR="00A44F33" w:rsidRPr="00164427" w:rsidRDefault="00A44F33" w:rsidP="00A44F33">
                  <w:pPr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64427">
                    <w:rPr>
                      <w:b/>
                      <w:noProof/>
                      <w:sz w:val="24"/>
                      <w:szCs w:val="24"/>
                    </w:rPr>
                    <w:t>k.A.</w:t>
                  </w:r>
                </w:p>
              </w:tc>
              <w:tc>
                <w:tcPr>
                  <w:tcW w:w="1033" w:type="dxa"/>
                  <w:tcBorders>
                    <w:left w:val="double" w:sz="4" w:space="0" w:color="auto"/>
                  </w:tcBorders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vAlign w:val="center"/>
                </w:tcPr>
                <w:p w:rsidR="00A44F33" w:rsidRPr="00464C74" w:rsidRDefault="00A44F33" w:rsidP="00A44F33">
                  <w:pPr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F174EF" w:rsidRDefault="00F174EF" w:rsidP="00F174EF">
            <w:pPr>
              <w:rPr>
                <w:noProof/>
                <w:sz w:val="24"/>
                <w:szCs w:val="24"/>
              </w:rPr>
            </w:pPr>
          </w:p>
          <w:p w:rsidR="00A44F33" w:rsidRDefault="00A44F33" w:rsidP="00F174EF">
            <w:pPr>
              <w:rPr>
                <w:noProof/>
                <w:sz w:val="16"/>
              </w:rPr>
            </w:pPr>
          </w:p>
        </w:tc>
      </w:tr>
      <w:tr w:rsidR="00F174EF" w:rsidTr="00F174EF">
        <w:tc>
          <w:tcPr>
            <w:tcW w:w="8637" w:type="dxa"/>
            <w:gridSpan w:val="2"/>
          </w:tcPr>
          <w:p w:rsidR="00F174EF" w:rsidRDefault="00F174EF" w:rsidP="00F174EF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F174EF" w:rsidRPr="009D7C07" w:rsidTr="00F174EF">
        <w:tc>
          <w:tcPr>
            <w:tcW w:w="8637" w:type="dxa"/>
            <w:gridSpan w:val="2"/>
            <w:shd w:val="clear" w:color="auto" w:fill="C45911" w:themeFill="accent2" w:themeFillShade="BF"/>
          </w:tcPr>
          <w:p w:rsidR="00F174EF" w:rsidRPr="009D7C07" w:rsidRDefault="00F174EF" w:rsidP="00F174EF">
            <w:pPr>
              <w:rPr>
                <w:noProof/>
                <w:sz w:val="24"/>
                <w:szCs w:val="24"/>
              </w:rPr>
            </w:pPr>
          </w:p>
          <w:p w:rsidR="00F174EF" w:rsidRPr="009D7C07" w:rsidRDefault="00F174EF" w:rsidP="00F174EF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schwer</w:t>
            </w:r>
          </w:p>
          <w:p w:rsidR="00F174EF" w:rsidRPr="009D7C07" w:rsidRDefault="00F174EF" w:rsidP="00F174EF">
            <w:pPr>
              <w:rPr>
                <w:noProof/>
                <w:sz w:val="24"/>
                <w:szCs w:val="24"/>
              </w:rPr>
            </w:pPr>
          </w:p>
        </w:tc>
      </w:tr>
    </w:tbl>
    <w:p w:rsidR="00844A71" w:rsidRDefault="00844A71" w:rsidP="0043303B"/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D56B3E" w:rsidRPr="00431BDC" w:rsidTr="00CE23E4">
        <w:tc>
          <w:tcPr>
            <w:tcW w:w="8642" w:type="dxa"/>
            <w:gridSpan w:val="2"/>
          </w:tcPr>
          <w:p w:rsidR="00D56B3E" w:rsidRPr="00431BDC" w:rsidRDefault="00D56B3E" w:rsidP="00D56B3E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>IB 29</w:t>
            </w:r>
            <w:r>
              <w:rPr>
                <w:noProof/>
              </w:rPr>
              <w:t xml:space="preserve"> - </w:t>
            </w:r>
            <w:r w:rsidRPr="00D56B3E">
              <w:rPr>
                <w:noProof/>
              </w:rPr>
              <w:t>Die App stellt unterschiedliche Datenschutzerklärungen in der App und im App-Store bereit</w:t>
            </w:r>
          </w:p>
        </w:tc>
      </w:tr>
      <w:tr w:rsidR="00D56B3E" w:rsidRPr="00431BDC" w:rsidTr="00CE23E4">
        <w:tc>
          <w:tcPr>
            <w:tcW w:w="4390" w:type="dxa"/>
          </w:tcPr>
          <w:p w:rsidR="00D56B3E" w:rsidRPr="00431BDC" w:rsidRDefault="00D56B3E" w:rsidP="00CE23E4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D56B3E" w:rsidRPr="00281E01" w:rsidRDefault="00D56B3E" w:rsidP="00CE23E4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11BE4695" wp14:editId="4BA68EEF">
                  <wp:extent cx="251999" cy="217626"/>
                  <wp:effectExtent l="0" t="0" r="2540" b="11430"/>
                  <wp:docPr id="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</w:t>
            </w:r>
            <w:r w:rsidRPr="00D56B3E">
              <w:rPr>
                <w:rFonts w:ascii="Calibri" w:hAnsi="Calibri" w:cs="Arial"/>
                <w:noProof/>
              </w:rPr>
              <w:t>Es handelt sich um einen Gesetzesverstoß.</w:t>
            </w:r>
          </w:p>
          <w:p w:rsidR="00D56B3E" w:rsidRPr="00281E01" w:rsidRDefault="00D56B3E" w:rsidP="00CE23E4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4FC63845" wp14:editId="026999EB">
                  <wp:extent cx="251999" cy="217626"/>
                  <wp:effectExtent l="0" t="0" r="2540" b="11430"/>
                  <wp:docPr id="10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noProof/>
              </w:rPr>
              <w:t xml:space="preserve"> D</w:t>
            </w:r>
            <w:r w:rsidRPr="00281E01">
              <w:rPr>
                <w:rFonts w:ascii="Calibri" w:hAnsi="Calibri" w:cs="Arial"/>
                <w:noProof/>
              </w:rPr>
              <w:t>er Anbi</w:t>
            </w:r>
            <w:r>
              <w:rPr>
                <w:rFonts w:ascii="Calibri" w:hAnsi="Calibri" w:cs="Arial"/>
                <w:noProof/>
              </w:rPr>
              <w:t>e</w:t>
            </w:r>
            <w:r w:rsidRPr="00281E01">
              <w:rPr>
                <w:rFonts w:ascii="Calibri" w:hAnsi="Calibri" w:cs="Arial"/>
                <w:noProof/>
              </w:rPr>
              <w:t>ter ist unseriös</w:t>
            </w:r>
            <w:r>
              <w:rPr>
                <w:rFonts w:ascii="Calibri" w:hAnsi="Calibri" w:cs="Arial"/>
                <w:noProof/>
              </w:rPr>
              <w:t>.</w:t>
            </w:r>
          </w:p>
          <w:p w:rsidR="00D56B3E" w:rsidRDefault="00D56B3E" w:rsidP="00CE23E4">
            <w:pPr>
              <w:ind w:left="463" w:hanging="463"/>
              <w:rPr>
                <w:rFonts w:ascii="Calibri" w:hAnsi="Calibri" w:cs="Arial"/>
                <w:noProof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28428099" wp14:editId="1A4C3837">
                  <wp:extent cx="251999" cy="217626"/>
                  <wp:effectExtent l="0" t="0" r="2540" b="11430"/>
                  <wp:docPr id="15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01">
              <w:rPr>
                <w:rFonts w:ascii="Calibri" w:hAnsi="Calibri" w:cs="Arial"/>
                <w:noProof/>
              </w:rPr>
              <w:t xml:space="preserve"> </w:t>
            </w:r>
            <w:r w:rsidRPr="00D56B3E">
              <w:rPr>
                <w:rFonts w:ascii="Calibri" w:hAnsi="Calibri" w:cs="Arial"/>
                <w:noProof/>
              </w:rPr>
              <w:t>Sie wissen nicht, welche Angaben zutreffen und somit auch nicht welche Daten zu welchen Zwecken verarbeitet werden.</w:t>
            </w:r>
          </w:p>
          <w:p w:rsidR="00D56B3E" w:rsidRPr="00281E01" w:rsidRDefault="00D56B3E" w:rsidP="00CE23E4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B922800" wp14:editId="31157672">
                  <wp:extent cx="251999" cy="217626"/>
                  <wp:effectExtent l="0" t="0" r="2540" b="11430"/>
                  <wp:docPr id="1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</w:rPr>
              <w:t xml:space="preserve"> </w:t>
            </w:r>
            <w:r w:rsidRPr="00D56B3E">
              <w:rPr>
                <w:rFonts w:ascii="Calibri" w:hAnsi="Calibri" w:cs="Arial"/>
              </w:rPr>
              <w:t>Das konkrete Risiko hängt von den tatsächlichen Abweichungen ab.</w:t>
            </w:r>
          </w:p>
        </w:tc>
      </w:tr>
    </w:tbl>
    <w:p w:rsidR="00D56B3E" w:rsidRDefault="00D56B3E" w:rsidP="00D56B3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D56B3E" w:rsidTr="00CE23E4">
        <w:tc>
          <w:tcPr>
            <w:tcW w:w="4318" w:type="dxa"/>
          </w:tcPr>
          <w:p w:rsidR="00D56B3E" w:rsidRDefault="00D56B3E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D56B3E" w:rsidRDefault="00D56B3E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D56B3E" w:rsidTr="00CE23E4">
        <w:tc>
          <w:tcPr>
            <w:tcW w:w="4318" w:type="dxa"/>
          </w:tcPr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  <w:r>
              <w:rPr>
                <w:noProof/>
                <w:sz w:val="24"/>
                <w:szCs w:val="24"/>
              </w:rPr>
              <w:t>Evtl. DSE aus der App</w:t>
            </w: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D56B3E" w:rsidRDefault="00D56B3E" w:rsidP="00CE23E4">
            <w:pPr>
              <w:rPr>
                <w:noProof/>
                <w:sz w:val="24"/>
                <w:szCs w:val="24"/>
              </w:rPr>
            </w:pPr>
          </w:p>
          <w:p w:rsidR="00D56B3E" w:rsidRPr="00D56B3E" w:rsidRDefault="00D56B3E" w:rsidP="00D56B3E">
            <w:pPr>
              <w:pStyle w:val="Listenabsatz"/>
              <w:numPr>
                <w:ilvl w:val="0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 w:rsidRPr="00D56B3E">
              <w:rPr>
                <w:noProof/>
                <w:sz w:val="24"/>
                <w:szCs w:val="24"/>
              </w:rPr>
              <w:t>DSE aus der App</w:t>
            </w:r>
          </w:p>
          <w:p w:rsidR="00D56B3E" w:rsidRPr="00D56B3E" w:rsidRDefault="00D56B3E" w:rsidP="00D56B3E">
            <w:pPr>
              <w:pStyle w:val="Listenabsatz"/>
              <w:numPr>
                <w:ilvl w:val="0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 w:rsidRPr="00D56B3E">
              <w:rPr>
                <w:noProof/>
                <w:sz w:val="24"/>
                <w:szCs w:val="24"/>
              </w:rPr>
              <w:t>DSE aus dem PlayStore</w:t>
            </w:r>
          </w:p>
        </w:tc>
      </w:tr>
      <w:tr w:rsidR="00D56B3E" w:rsidTr="00CE23E4">
        <w:tc>
          <w:tcPr>
            <w:tcW w:w="8637" w:type="dxa"/>
            <w:gridSpan w:val="2"/>
          </w:tcPr>
          <w:p w:rsidR="00D56B3E" w:rsidRDefault="00D56B3E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D56B3E" w:rsidTr="00CE23E4">
        <w:tc>
          <w:tcPr>
            <w:tcW w:w="8637" w:type="dxa"/>
            <w:gridSpan w:val="2"/>
          </w:tcPr>
          <w:p w:rsidR="00E8480C" w:rsidRDefault="00E8480C" w:rsidP="00CE23E4">
            <w:pPr>
              <w:rPr>
                <w:noProof/>
                <w:sz w:val="24"/>
                <w:szCs w:val="24"/>
              </w:rPr>
            </w:pPr>
          </w:p>
          <w:p w:rsidR="00D56B3E" w:rsidRPr="00A44F33" w:rsidRDefault="00D56B3E" w:rsidP="00CE23E4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Detailantwort: Liste an </w:t>
            </w:r>
            <w:r>
              <w:rPr>
                <w:noProof/>
                <w:sz w:val="24"/>
                <w:szCs w:val="24"/>
              </w:rPr>
              <w:t>DSE‘s</w:t>
            </w: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D56B3E" w:rsidRDefault="00D56B3E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  <w:p w:rsidR="000F4BA3" w:rsidRDefault="000F4BA3" w:rsidP="00CE23E4">
            <w:pPr>
              <w:rPr>
                <w:noProof/>
                <w:sz w:val="16"/>
              </w:rPr>
            </w:pPr>
          </w:p>
        </w:tc>
      </w:tr>
      <w:tr w:rsidR="00D56B3E" w:rsidTr="00CE23E4">
        <w:tc>
          <w:tcPr>
            <w:tcW w:w="8637" w:type="dxa"/>
            <w:gridSpan w:val="2"/>
          </w:tcPr>
          <w:p w:rsidR="00D56B3E" w:rsidRDefault="00D56B3E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D56B3E" w:rsidRPr="009D7C07" w:rsidTr="00872690">
        <w:tc>
          <w:tcPr>
            <w:tcW w:w="8637" w:type="dxa"/>
            <w:gridSpan w:val="2"/>
            <w:shd w:val="clear" w:color="auto" w:fill="F4B083" w:themeFill="accent2" w:themeFillTint="99"/>
          </w:tcPr>
          <w:p w:rsidR="00D56B3E" w:rsidRPr="009D7C07" w:rsidRDefault="00D56B3E" w:rsidP="00CE23E4">
            <w:pPr>
              <w:rPr>
                <w:noProof/>
                <w:sz w:val="24"/>
                <w:szCs w:val="24"/>
              </w:rPr>
            </w:pPr>
          </w:p>
          <w:p w:rsidR="00D56B3E" w:rsidRPr="009D7C07" w:rsidRDefault="00872690" w:rsidP="00CE23E4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</w:p>
          <w:p w:rsidR="00D56B3E" w:rsidRPr="009D7C07" w:rsidRDefault="00D56B3E" w:rsidP="00CE23E4">
            <w:pPr>
              <w:rPr>
                <w:noProof/>
                <w:sz w:val="24"/>
                <w:szCs w:val="24"/>
              </w:rPr>
            </w:pPr>
          </w:p>
        </w:tc>
      </w:tr>
    </w:tbl>
    <w:p w:rsidR="00D56B3E" w:rsidRDefault="00D56B3E" w:rsidP="0043303B"/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E8480C" w:rsidRPr="00431BDC" w:rsidTr="00CE23E4">
        <w:tc>
          <w:tcPr>
            <w:tcW w:w="8642" w:type="dxa"/>
            <w:gridSpan w:val="2"/>
          </w:tcPr>
          <w:p w:rsidR="00E8480C" w:rsidRPr="00431BDC" w:rsidRDefault="00E8480C" w:rsidP="00E8480C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>IB 30</w:t>
            </w:r>
            <w:r>
              <w:rPr>
                <w:noProof/>
              </w:rPr>
              <w:t xml:space="preserve"> - </w:t>
            </w:r>
            <w:r w:rsidRPr="00E8480C">
              <w:rPr>
                <w:noProof/>
              </w:rPr>
              <w:t>Ihre Daten werden über die App veröffentlicht</w:t>
            </w:r>
          </w:p>
        </w:tc>
      </w:tr>
      <w:tr w:rsidR="00E8480C" w:rsidRPr="00431BDC" w:rsidTr="00CE23E4">
        <w:tc>
          <w:tcPr>
            <w:tcW w:w="4390" w:type="dxa"/>
          </w:tcPr>
          <w:p w:rsidR="00E8480C" w:rsidRPr="00431BDC" w:rsidRDefault="00E8480C" w:rsidP="00E8480C">
            <w:pPr>
              <w:ind w:left="567" w:hanging="425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7F940CBC" wp14:editId="6DB98367">
                  <wp:extent cx="251999" cy="217626"/>
                  <wp:effectExtent l="0" t="0" r="0" b="11430"/>
                  <wp:docPr id="2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  <w:r w:rsidRPr="00E8480C">
              <w:rPr>
                <w:rFonts w:ascii="Arial" w:hAnsi="Arial" w:cs="Arial"/>
              </w:rPr>
              <w:t>Sie können Ihre Beiträge leichter einem breiten Publikum zugänglich machen.</w:t>
            </w:r>
          </w:p>
        </w:tc>
        <w:tc>
          <w:tcPr>
            <w:tcW w:w="4252" w:type="dxa"/>
          </w:tcPr>
          <w:p w:rsidR="00E8480C" w:rsidRPr="00281E01" w:rsidRDefault="00E8480C" w:rsidP="00603C47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05298620" wp14:editId="250B278F">
                  <wp:extent cx="251999" cy="217626"/>
                  <wp:effectExtent l="0" t="0" r="2540" b="11430"/>
                  <wp:docPr id="1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480C">
              <w:rPr>
                <w:rFonts w:ascii="Calibri" w:hAnsi="Calibri" w:cs="Arial"/>
                <w:noProof/>
              </w:rPr>
              <w:t>Sind Ihre Beiträge öffentlich im Internet verfügbar, so haben Sie keine Kontrolle, wer auf diese zugreift und zu welchen Zwecken diese D</w:t>
            </w:r>
            <w:r w:rsidR="00603C47">
              <w:rPr>
                <w:rFonts w:ascii="Calibri" w:hAnsi="Calibri" w:cs="Arial"/>
                <w:noProof/>
              </w:rPr>
              <w:t>aten weiter verarbeitet werden.</w:t>
            </w:r>
          </w:p>
        </w:tc>
      </w:tr>
    </w:tbl>
    <w:p w:rsidR="00E8480C" w:rsidRDefault="00E8480C" w:rsidP="00E848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E8480C" w:rsidTr="00CE23E4">
        <w:tc>
          <w:tcPr>
            <w:tcW w:w="4318" w:type="dxa"/>
          </w:tcPr>
          <w:p w:rsidR="00E8480C" w:rsidRDefault="00E8480C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E8480C" w:rsidRDefault="00E8480C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E8480C" w:rsidTr="00603C47">
        <w:tc>
          <w:tcPr>
            <w:tcW w:w="4318" w:type="dxa"/>
            <w:tcBorders>
              <w:tl2br w:val="single" w:sz="4" w:space="0" w:color="auto"/>
              <w:tr2bl w:val="single" w:sz="4" w:space="0" w:color="auto"/>
            </w:tcBorders>
          </w:tcPr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E8480C" w:rsidRDefault="00E8480C" w:rsidP="00CE23E4">
            <w:pPr>
              <w:rPr>
                <w:noProof/>
                <w:sz w:val="24"/>
                <w:szCs w:val="24"/>
              </w:rPr>
            </w:pPr>
          </w:p>
          <w:p w:rsidR="00E8480C" w:rsidRDefault="001312A8" w:rsidP="00CE23E4">
            <w:pPr>
              <w:pStyle w:val="Listenabsatz"/>
              <w:numPr>
                <w:ilvl w:val="0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</w:t>
            </w:r>
          </w:p>
          <w:p w:rsidR="001312A8" w:rsidRPr="00D56B3E" w:rsidRDefault="001312A8" w:rsidP="001312A8">
            <w:pPr>
              <w:pStyle w:val="Listenabsatz"/>
              <w:numPr>
                <w:ilvl w:val="1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Macht Daten öffentlich</w:t>
            </w:r>
          </w:p>
        </w:tc>
      </w:tr>
      <w:tr w:rsidR="00E8480C" w:rsidTr="00CE23E4">
        <w:tc>
          <w:tcPr>
            <w:tcW w:w="8637" w:type="dxa"/>
            <w:gridSpan w:val="2"/>
          </w:tcPr>
          <w:p w:rsidR="00E8480C" w:rsidRDefault="00E8480C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E8480C" w:rsidTr="00CE23E4">
        <w:tc>
          <w:tcPr>
            <w:tcW w:w="8637" w:type="dxa"/>
            <w:gridSpan w:val="2"/>
          </w:tcPr>
          <w:p w:rsidR="00E8480C" w:rsidRDefault="00E8480C" w:rsidP="00CE23E4">
            <w:pPr>
              <w:rPr>
                <w:noProof/>
                <w:sz w:val="24"/>
                <w:szCs w:val="24"/>
              </w:rPr>
            </w:pPr>
          </w:p>
          <w:p w:rsidR="00E8480C" w:rsidRPr="00A44F33" w:rsidRDefault="00E8480C" w:rsidP="00CE23E4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Detailantwort: </w:t>
            </w:r>
            <w:r w:rsidR="00362B45">
              <w:rPr>
                <w:noProof/>
                <w:sz w:val="24"/>
                <w:szCs w:val="24"/>
              </w:rPr>
              <w:t>Welche Daten</w:t>
            </w: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  <w:p w:rsidR="00E8480C" w:rsidRDefault="00E8480C" w:rsidP="00CE23E4">
            <w:pPr>
              <w:rPr>
                <w:noProof/>
                <w:sz w:val="16"/>
              </w:rPr>
            </w:pPr>
          </w:p>
        </w:tc>
      </w:tr>
      <w:tr w:rsidR="00E8480C" w:rsidTr="00CE23E4">
        <w:tc>
          <w:tcPr>
            <w:tcW w:w="8637" w:type="dxa"/>
            <w:gridSpan w:val="2"/>
          </w:tcPr>
          <w:p w:rsidR="00E8480C" w:rsidRDefault="00E8480C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E8480C" w:rsidRPr="009D7C07" w:rsidTr="00362B45">
        <w:tc>
          <w:tcPr>
            <w:tcW w:w="8637" w:type="dxa"/>
            <w:gridSpan w:val="2"/>
            <w:shd w:val="clear" w:color="auto" w:fill="C5E0B3" w:themeFill="accent6" w:themeFillTint="66"/>
          </w:tcPr>
          <w:p w:rsidR="00E8480C" w:rsidRPr="009D7C07" w:rsidRDefault="00E8480C" w:rsidP="00CE23E4">
            <w:pPr>
              <w:rPr>
                <w:noProof/>
                <w:sz w:val="24"/>
                <w:szCs w:val="24"/>
              </w:rPr>
            </w:pPr>
          </w:p>
          <w:p w:rsidR="00E8480C" w:rsidRPr="009D7C07" w:rsidRDefault="00362B45" w:rsidP="00CE23E4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leicht</w:t>
            </w:r>
          </w:p>
          <w:p w:rsidR="00E8480C" w:rsidRPr="009D7C07" w:rsidRDefault="00E8480C" w:rsidP="00CE23E4">
            <w:pPr>
              <w:rPr>
                <w:noProof/>
                <w:sz w:val="24"/>
                <w:szCs w:val="24"/>
              </w:rPr>
            </w:pPr>
          </w:p>
        </w:tc>
      </w:tr>
    </w:tbl>
    <w:p w:rsidR="00E8480C" w:rsidRDefault="00E8480C" w:rsidP="0043303B"/>
    <w:tbl>
      <w:tblPr>
        <w:tblStyle w:val="Tabellenraster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362B45" w:rsidRPr="00431BDC" w:rsidTr="00CE23E4">
        <w:tc>
          <w:tcPr>
            <w:tcW w:w="8642" w:type="dxa"/>
            <w:gridSpan w:val="2"/>
          </w:tcPr>
          <w:p w:rsidR="00362B45" w:rsidRPr="00431BDC" w:rsidRDefault="00362B45" w:rsidP="00CE23E4">
            <w:pPr>
              <w:pStyle w:val="berschrift2"/>
              <w:outlineLvl w:val="1"/>
            </w:pPr>
            <w:r>
              <w:rPr>
                <w:noProof/>
              </w:rPr>
              <w:lastRenderedPageBreak/>
              <w:t>IB 31</w:t>
            </w:r>
            <w:r>
              <w:rPr>
                <w:noProof/>
              </w:rPr>
              <w:t xml:space="preserve"> - </w:t>
            </w:r>
            <w:r w:rsidRPr="00362B45">
              <w:rPr>
                <w:noProof/>
              </w:rPr>
              <w:t>Die Sprachsteuerung ist dauerhaft im Hintergrund aktiv</w:t>
            </w:r>
          </w:p>
        </w:tc>
      </w:tr>
      <w:tr w:rsidR="00362B45" w:rsidRPr="00431BDC" w:rsidTr="00CE23E4">
        <w:tc>
          <w:tcPr>
            <w:tcW w:w="4390" w:type="dxa"/>
          </w:tcPr>
          <w:p w:rsidR="00362B45" w:rsidRPr="00431BDC" w:rsidRDefault="00362B45" w:rsidP="00CE23E4">
            <w:pPr>
              <w:ind w:left="567" w:hanging="425"/>
              <w:rPr>
                <w:rFonts w:ascii="Arial" w:hAnsi="Arial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334DD366" wp14:editId="4BB3B583">
                  <wp:extent cx="251999" cy="217626"/>
                  <wp:effectExtent l="0" t="0" r="0" b="11430"/>
                  <wp:docPr id="2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-3541" b="29941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  <w:r w:rsidR="005E4191" w:rsidRPr="005E4191">
              <w:rPr>
                <w:rFonts w:ascii="Arial" w:hAnsi="Arial" w:cs="Arial"/>
              </w:rPr>
              <w:t>Sie können Ihr mobiles Endgerät und die App per Sprache steuern.</w:t>
            </w:r>
          </w:p>
        </w:tc>
        <w:tc>
          <w:tcPr>
            <w:tcW w:w="4252" w:type="dxa"/>
          </w:tcPr>
          <w:p w:rsidR="00362B45" w:rsidRPr="00281E01" w:rsidRDefault="00362B45" w:rsidP="00CE23E4">
            <w:pPr>
              <w:ind w:left="463" w:hanging="463"/>
              <w:rPr>
                <w:rFonts w:ascii="Calibri" w:hAnsi="Calibri" w:cs="Arial"/>
              </w:rPr>
            </w:pPr>
            <w:r w:rsidRPr="00281E01">
              <w:rPr>
                <w:rFonts w:ascii="Calibri" w:hAnsi="Calibri" w:cs="Arial"/>
                <w:noProof/>
                <w:lang w:eastAsia="de-DE"/>
              </w:rPr>
              <w:drawing>
                <wp:inline distT="0" distB="0" distL="0" distR="0" wp14:anchorId="48474B0A" wp14:editId="7216A069">
                  <wp:extent cx="251999" cy="217626"/>
                  <wp:effectExtent l="0" t="0" r="2540" b="11430"/>
                  <wp:docPr id="2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22472" b="5116"/>
                          <a:stretch/>
                        </pic:blipFill>
                        <pic:spPr>
                          <a:xfrm>
                            <a:off x="0" y="0"/>
                            <a:ext cx="251999" cy="2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4191">
              <w:t xml:space="preserve"> </w:t>
            </w:r>
            <w:r w:rsidR="005E4191" w:rsidRPr="005E4191">
              <w:t>Die App kann dauerhaft alle Umgebungsgeräusche und Dialoge aufnehmen und speichern.</w:t>
            </w:r>
          </w:p>
        </w:tc>
      </w:tr>
    </w:tbl>
    <w:p w:rsidR="00362B45" w:rsidRDefault="00362B45" w:rsidP="00362B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362B45" w:rsidTr="00CE23E4">
        <w:tc>
          <w:tcPr>
            <w:tcW w:w="4318" w:type="dxa"/>
          </w:tcPr>
          <w:p w:rsidR="00362B45" w:rsidRDefault="00362B45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mediaTest</w:t>
            </w:r>
          </w:p>
        </w:tc>
        <w:tc>
          <w:tcPr>
            <w:tcW w:w="4319" w:type="dxa"/>
          </w:tcPr>
          <w:p w:rsidR="00362B45" w:rsidRDefault="00362B45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Daten von InfAI</w:t>
            </w:r>
          </w:p>
        </w:tc>
      </w:tr>
      <w:tr w:rsidR="00362B45" w:rsidTr="005E4191">
        <w:tc>
          <w:tcPr>
            <w:tcW w:w="4318" w:type="dxa"/>
          </w:tcPr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Pr="005E4191" w:rsidRDefault="00362B45" w:rsidP="00CE23E4">
            <w:pPr>
              <w:rPr>
                <w:noProof/>
              </w:rPr>
            </w:pPr>
          </w:p>
          <w:p w:rsidR="00362B45" w:rsidRPr="005E4191" w:rsidRDefault="005E4191" w:rsidP="00CE23E4">
            <w:pPr>
              <w:rPr>
                <w:noProof/>
                <w:sz w:val="24"/>
              </w:rPr>
            </w:pPr>
            <w:r w:rsidRPr="005E4191">
              <w:rPr>
                <w:noProof/>
                <w:sz w:val="24"/>
              </w:rPr>
              <w:t>Berechtigung Mikrofon</w:t>
            </w:r>
          </w:p>
          <w:p w:rsidR="005E4191" w:rsidRPr="005E4191" w:rsidRDefault="005E4191" w:rsidP="00CE23E4">
            <w:pPr>
              <w:rPr>
                <w:noProof/>
                <w:sz w:val="24"/>
              </w:rPr>
            </w:pPr>
            <w:r w:rsidRPr="005E4191">
              <w:rPr>
                <w:noProof/>
                <w:sz w:val="24"/>
              </w:rPr>
              <w:t>Dauerhafte Aktivität?</w:t>
            </w: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</w:tc>
        <w:tc>
          <w:tcPr>
            <w:tcW w:w="4319" w:type="dxa"/>
          </w:tcPr>
          <w:p w:rsidR="00362B45" w:rsidRDefault="00362B45" w:rsidP="00CE23E4">
            <w:pPr>
              <w:rPr>
                <w:noProof/>
                <w:sz w:val="24"/>
                <w:szCs w:val="24"/>
              </w:rPr>
            </w:pPr>
          </w:p>
          <w:p w:rsidR="00362B45" w:rsidRDefault="00362B45" w:rsidP="00CE23E4">
            <w:pPr>
              <w:pStyle w:val="Listenabsatz"/>
              <w:numPr>
                <w:ilvl w:val="0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Tags</w:t>
            </w:r>
          </w:p>
          <w:p w:rsidR="00362B45" w:rsidRPr="00D56B3E" w:rsidRDefault="005E4191" w:rsidP="00CE23E4">
            <w:pPr>
              <w:pStyle w:val="Listenabsatz"/>
              <w:numPr>
                <w:ilvl w:val="1"/>
                <w:numId w:val="8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&lt;NOCH NICHT VORHANDEN&gt;</w:t>
            </w:r>
          </w:p>
        </w:tc>
      </w:tr>
      <w:tr w:rsidR="00362B45" w:rsidTr="00CE23E4">
        <w:tc>
          <w:tcPr>
            <w:tcW w:w="8637" w:type="dxa"/>
            <w:gridSpan w:val="2"/>
          </w:tcPr>
          <w:p w:rsidR="00362B45" w:rsidRDefault="00362B45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Prüflogik</w:t>
            </w:r>
          </w:p>
        </w:tc>
      </w:tr>
      <w:tr w:rsidR="00362B45" w:rsidTr="00CE23E4">
        <w:tc>
          <w:tcPr>
            <w:tcW w:w="8637" w:type="dxa"/>
            <w:gridSpan w:val="2"/>
          </w:tcPr>
          <w:p w:rsidR="00362B45" w:rsidRDefault="00362B45" w:rsidP="00CE23E4">
            <w:pPr>
              <w:rPr>
                <w:noProof/>
                <w:sz w:val="24"/>
                <w:szCs w:val="24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  <w:p w:rsidR="00362B45" w:rsidRDefault="00362B45" w:rsidP="00CE23E4">
            <w:pPr>
              <w:rPr>
                <w:noProof/>
                <w:sz w:val="16"/>
              </w:rPr>
            </w:pPr>
          </w:p>
        </w:tc>
      </w:tr>
      <w:tr w:rsidR="00362B45" w:rsidTr="00CE23E4">
        <w:tc>
          <w:tcPr>
            <w:tcW w:w="8637" w:type="dxa"/>
            <w:gridSpan w:val="2"/>
          </w:tcPr>
          <w:p w:rsidR="00362B45" w:rsidRDefault="00362B45" w:rsidP="00CE23E4">
            <w:pPr>
              <w:pStyle w:val="berschrift2"/>
              <w:outlineLvl w:val="1"/>
              <w:rPr>
                <w:noProof/>
              </w:rPr>
            </w:pPr>
            <w:r>
              <w:rPr>
                <w:noProof/>
              </w:rPr>
              <w:t>Machbarkeit</w:t>
            </w:r>
          </w:p>
        </w:tc>
      </w:tr>
      <w:tr w:rsidR="00362B45" w:rsidRPr="009D7C07" w:rsidTr="00CE23E4">
        <w:tc>
          <w:tcPr>
            <w:tcW w:w="8637" w:type="dxa"/>
            <w:gridSpan w:val="2"/>
            <w:shd w:val="clear" w:color="auto" w:fill="F4B083" w:themeFill="accent2" w:themeFillTint="99"/>
          </w:tcPr>
          <w:p w:rsidR="00362B45" w:rsidRPr="009D7C07" w:rsidRDefault="00362B45" w:rsidP="00CE23E4">
            <w:pPr>
              <w:rPr>
                <w:noProof/>
                <w:sz w:val="24"/>
                <w:szCs w:val="24"/>
              </w:rPr>
            </w:pPr>
          </w:p>
          <w:p w:rsidR="00362B45" w:rsidRPr="009D7C07" w:rsidRDefault="00362B45" w:rsidP="00CE23E4">
            <w:pPr>
              <w:tabs>
                <w:tab w:val="left" w:pos="292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mittel</w:t>
            </w:r>
          </w:p>
          <w:p w:rsidR="00362B45" w:rsidRPr="009D7C07" w:rsidRDefault="00362B45" w:rsidP="00CE23E4">
            <w:pPr>
              <w:rPr>
                <w:noProof/>
                <w:sz w:val="24"/>
                <w:szCs w:val="24"/>
              </w:rPr>
            </w:pPr>
          </w:p>
        </w:tc>
      </w:tr>
    </w:tbl>
    <w:p w:rsidR="00362B45" w:rsidRPr="00244864" w:rsidRDefault="00362B45" w:rsidP="0043303B"/>
    <w:sectPr w:rsidR="00362B45" w:rsidRPr="00244864" w:rsidSect="00346B74">
      <w:footerReference w:type="default" r:id="rId14"/>
      <w:headerReference w:type="first" r:id="rId15"/>
      <w:footerReference w:type="first" r:id="rId16"/>
      <w:pgSz w:w="11906" w:h="16838" w:code="9"/>
      <w:pgMar w:top="1985" w:right="1841" w:bottom="1134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762" w:rsidRDefault="004A0762">
      <w:pPr>
        <w:spacing w:after="0" w:line="240" w:lineRule="auto"/>
      </w:pPr>
      <w:r>
        <w:separator/>
      </w:r>
    </w:p>
  </w:endnote>
  <w:endnote w:type="continuationSeparator" w:id="0">
    <w:p w:rsidR="004A0762" w:rsidRDefault="004A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762" w:rsidRPr="004B412C" w:rsidRDefault="004A0762" w:rsidP="00BB42A7">
    <w:pPr>
      <w:pStyle w:val="Fuzeile"/>
      <w:tabs>
        <w:tab w:val="clear" w:pos="9072"/>
        <w:tab w:val="right" w:pos="9498"/>
      </w:tabs>
      <w:ind w:left="-851" w:right="-468"/>
      <w:jc w:val="left"/>
      <w:rPr>
        <w:color w:val="A6A6A6" w:themeColor="background1" w:themeShade="A6"/>
        <w:sz w:val="16"/>
        <w:szCs w:val="16"/>
      </w:rPr>
    </w:pPr>
    <w:r>
      <w:rPr>
        <w:noProof/>
        <w:lang w:eastAsia="de-DE"/>
      </w:rPr>
      <w:drawing>
        <wp:anchor distT="0" distB="0" distL="114300" distR="114300" simplePos="0" relativeHeight="251666432" behindDoc="0" locked="0" layoutInCell="1" allowOverlap="1" wp14:anchorId="7ABC43CA" wp14:editId="2381879B">
          <wp:simplePos x="0" y="0"/>
          <wp:positionH relativeFrom="margin">
            <wp:posOffset>-774065</wp:posOffset>
          </wp:positionH>
          <wp:positionV relativeFrom="paragraph">
            <wp:posOffset>-201930</wp:posOffset>
          </wp:positionV>
          <wp:extent cx="860400" cy="608400"/>
          <wp:effectExtent l="0" t="0" r="0" b="0"/>
          <wp:wrapNone/>
          <wp:docPr id="289" name="Grafik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nge\Desktop\BMBF_RGB_Gef_S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412C">
      <w:rPr>
        <w:noProof/>
        <w:color w:val="A6A6A6" w:themeColor="background1" w:themeShade="A6"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B3C1C73" wp14:editId="0C1C4B23">
              <wp:simplePos x="0" y="0"/>
              <wp:positionH relativeFrom="column">
                <wp:posOffset>1369060</wp:posOffset>
              </wp:positionH>
              <wp:positionV relativeFrom="paragraph">
                <wp:posOffset>-2045970</wp:posOffset>
              </wp:positionV>
              <wp:extent cx="18000" cy="3959860"/>
              <wp:effectExtent l="0" t="1971040" r="1954530" b="0"/>
              <wp:wrapNone/>
              <wp:docPr id="11" name="Rechtec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3959860"/>
                      </a:xfrm>
                      <a:prstGeom prst="rect">
                        <a:avLst/>
                      </a:prstGeom>
                      <a:solidFill>
                        <a:srgbClr val="CACAC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D05569" id="Rechteck 10" o:spid="_x0000_s1026" style="position:absolute;margin-left:107.8pt;margin-top:-161.1pt;width:1.4pt;height:311.8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" fillcolor="#cacaca" stroked="f" strokeweight="1pt"/>
          </w:pict>
        </mc:Fallback>
      </mc:AlternateContent>
    </w:r>
    <w:r w:rsidRPr="004B412C">
      <w:rPr>
        <w:noProof/>
        <w:color w:val="A6A6A6" w:themeColor="background1" w:themeShade="A6"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7B2BA6" wp14:editId="7446400A">
              <wp:simplePos x="0" y="0"/>
              <wp:positionH relativeFrom="column">
                <wp:posOffset>3921443</wp:posOffset>
              </wp:positionH>
              <wp:positionV relativeFrom="paragraph">
                <wp:posOffset>-423228</wp:posOffset>
              </wp:positionV>
              <wp:extent cx="18000" cy="719455"/>
              <wp:effectExtent l="0" t="350838" r="336233" b="0"/>
              <wp:wrapNone/>
              <wp:docPr id="14" name="Rechtec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719455"/>
                      </a:xfrm>
                      <a:prstGeom prst="rect">
                        <a:avLst/>
                      </a:prstGeom>
                      <a:solidFill>
                        <a:srgbClr val="CB071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7E9B4" id="Rechteck 13" o:spid="_x0000_s1026" style="position:absolute;margin-left:308.8pt;margin-top:-33.35pt;width:1.4pt;height:56.6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" fillcolor="#cb0715" stroked="f" strokeweight="1pt"/>
          </w:pict>
        </mc:Fallback>
      </mc:AlternateContent>
    </w:r>
    <w:r w:rsidRPr="004B412C">
      <w:rPr>
        <w:noProof/>
        <w:color w:val="A6A6A6" w:themeColor="background1" w:themeShade="A6"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613BD70" wp14:editId="7E574AA0">
              <wp:simplePos x="0" y="0"/>
              <wp:positionH relativeFrom="column">
                <wp:posOffset>4840288</wp:posOffset>
              </wp:positionH>
              <wp:positionV relativeFrom="paragraph">
                <wp:posOffset>-423228</wp:posOffset>
              </wp:positionV>
              <wp:extent cx="18000" cy="719455"/>
              <wp:effectExtent l="0" t="350838" r="336233" b="0"/>
              <wp:wrapNone/>
              <wp:docPr id="13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719455"/>
                      </a:xfrm>
                      <a:prstGeom prst="rect">
                        <a:avLst/>
                      </a:prstGeom>
                      <a:solidFill>
                        <a:srgbClr val="00427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F866AB" id="Rechteck 12" o:spid="_x0000_s1026" style="position:absolute;margin-left:381.15pt;margin-top:-33.35pt;width:1.4pt;height:56.6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" fillcolor="#004274" stroked="f" strokeweight="1pt"/>
          </w:pict>
        </mc:Fallback>
      </mc:AlternateContent>
    </w:r>
    <w:r w:rsidRPr="004B412C">
      <w:rPr>
        <w:noProof/>
        <w:color w:val="A6A6A6" w:themeColor="background1" w:themeShade="A6"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D6CD44" wp14:editId="4C8D8E2E">
              <wp:simplePos x="0" y="0"/>
              <wp:positionH relativeFrom="column">
                <wp:posOffset>5763578</wp:posOffset>
              </wp:positionH>
              <wp:positionV relativeFrom="paragraph">
                <wp:posOffset>-424498</wp:posOffset>
              </wp:positionV>
              <wp:extent cx="18000" cy="719455"/>
              <wp:effectExtent l="0" t="350838" r="336233" b="0"/>
              <wp:wrapNone/>
              <wp:docPr id="12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719455"/>
                      </a:xfrm>
                      <a:prstGeom prst="rect">
                        <a:avLst/>
                      </a:prstGeom>
                      <a:solidFill>
                        <a:srgbClr val="BABCB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99AF0" id="Rechteck 11" o:spid="_x0000_s1026" style="position:absolute;margin-left:453.85pt;margin-top:-33.45pt;width:1.4pt;height:56.6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" fillcolor="#babcbd" stroked="f" strokeweight="1pt"/>
          </w:pict>
        </mc:Fallback>
      </mc:AlternateContent>
    </w: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  <w:t xml:space="preserve">Berlin, den </w:t>
    </w:r>
    <w:r>
      <w:rPr>
        <w:color w:val="A6A6A6" w:themeColor="background1" w:themeShade="A6"/>
        <w:sz w:val="16"/>
        <w:szCs w:val="16"/>
      </w:rPr>
      <w:fldChar w:fldCharType="begin"/>
    </w:r>
    <w:r>
      <w:rPr>
        <w:color w:val="A6A6A6" w:themeColor="background1" w:themeShade="A6"/>
        <w:sz w:val="16"/>
        <w:szCs w:val="16"/>
      </w:rPr>
      <w:instrText xml:space="preserve"> CREATEDATE  \@ "d. MMMM yyyy"  \* MERGEFORMAT </w:instrText>
    </w:r>
    <w:r>
      <w:rPr>
        <w:color w:val="A6A6A6" w:themeColor="background1" w:themeShade="A6"/>
        <w:sz w:val="16"/>
        <w:szCs w:val="16"/>
      </w:rPr>
      <w:fldChar w:fldCharType="separate"/>
    </w:r>
    <w:r w:rsidR="00FA3582">
      <w:rPr>
        <w:noProof/>
        <w:color w:val="A6A6A6" w:themeColor="background1" w:themeShade="A6"/>
        <w:sz w:val="16"/>
        <w:szCs w:val="16"/>
      </w:rPr>
      <w:t>19. September 2016</w:t>
    </w:r>
    <w:r>
      <w:rPr>
        <w:color w:val="A6A6A6" w:themeColor="background1" w:themeShade="A6"/>
        <w:sz w:val="16"/>
        <w:szCs w:val="16"/>
      </w:rPr>
      <w:fldChar w:fldCharType="end"/>
    </w:r>
    <w:r>
      <w:rPr>
        <w:color w:val="A6A6A6" w:themeColor="background1" w:themeShade="A6"/>
        <w:sz w:val="16"/>
        <w:szCs w:val="16"/>
      </w:rPr>
      <w:t xml:space="preserve">, </w:t>
    </w:r>
    <w:r w:rsidRPr="004B412C">
      <w:rPr>
        <w:color w:val="A6A6A6" w:themeColor="background1" w:themeShade="A6"/>
        <w:sz w:val="16"/>
        <w:szCs w:val="16"/>
      </w:rPr>
      <w:t xml:space="preserve">Seite </w:t>
    </w:r>
    <w:r w:rsidRPr="004B412C">
      <w:rPr>
        <w:color w:val="A6A6A6" w:themeColor="background1" w:themeShade="A6"/>
        <w:sz w:val="16"/>
        <w:szCs w:val="16"/>
      </w:rPr>
      <w:fldChar w:fldCharType="begin"/>
    </w:r>
    <w:r w:rsidRPr="004B412C">
      <w:rPr>
        <w:color w:val="A6A6A6" w:themeColor="background1" w:themeShade="A6"/>
        <w:sz w:val="16"/>
        <w:szCs w:val="16"/>
      </w:rPr>
      <w:instrText>PAGE   \* MERGEFORMAT</w:instrText>
    </w:r>
    <w:r w:rsidRPr="004B412C">
      <w:rPr>
        <w:color w:val="A6A6A6" w:themeColor="background1" w:themeShade="A6"/>
        <w:sz w:val="16"/>
        <w:szCs w:val="16"/>
      </w:rPr>
      <w:fldChar w:fldCharType="separate"/>
    </w:r>
    <w:r w:rsidR="00FA3582">
      <w:rPr>
        <w:noProof/>
        <w:color w:val="A6A6A6" w:themeColor="background1" w:themeShade="A6"/>
        <w:sz w:val="16"/>
        <w:szCs w:val="16"/>
      </w:rPr>
      <w:t>8</w:t>
    </w:r>
    <w:r w:rsidRPr="004B412C">
      <w:rPr>
        <w:color w:val="A6A6A6" w:themeColor="background1" w:themeShade="A6"/>
        <w:sz w:val="16"/>
        <w:szCs w:val="16"/>
      </w:rPr>
      <w:fldChar w:fldCharType="end"/>
    </w:r>
    <w:r w:rsidRPr="004B412C">
      <w:rPr>
        <w:color w:val="A6A6A6" w:themeColor="background1" w:themeShade="A6"/>
        <w:sz w:val="16"/>
        <w:szCs w:val="16"/>
      </w:rPr>
      <w:t>/</w:t>
    </w:r>
    <w:r w:rsidRPr="004B412C">
      <w:rPr>
        <w:color w:val="A6A6A6" w:themeColor="background1" w:themeShade="A6"/>
        <w:sz w:val="16"/>
        <w:szCs w:val="16"/>
      </w:rPr>
      <w:fldChar w:fldCharType="begin"/>
    </w:r>
    <w:r w:rsidRPr="004B412C">
      <w:rPr>
        <w:color w:val="A6A6A6" w:themeColor="background1" w:themeShade="A6"/>
        <w:sz w:val="16"/>
        <w:szCs w:val="16"/>
      </w:rPr>
      <w:instrText xml:space="preserve"> NUMPAGES  \* Arabic  \* MERGEFORMAT </w:instrText>
    </w:r>
    <w:r w:rsidRPr="004B412C">
      <w:rPr>
        <w:color w:val="A6A6A6" w:themeColor="background1" w:themeShade="A6"/>
        <w:sz w:val="16"/>
        <w:szCs w:val="16"/>
      </w:rPr>
      <w:fldChar w:fldCharType="separate"/>
    </w:r>
    <w:r w:rsidR="00FA3582">
      <w:rPr>
        <w:noProof/>
        <w:color w:val="A6A6A6" w:themeColor="background1" w:themeShade="A6"/>
        <w:sz w:val="16"/>
        <w:szCs w:val="16"/>
      </w:rPr>
      <w:t>31</w:t>
    </w:r>
    <w:r w:rsidRPr="004B412C">
      <w:rPr>
        <w:color w:val="A6A6A6" w:themeColor="background1" w:themeShade="A6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762" w:rsidRPr="004B412C" w:rsidRDefault="004A0762" w:rsidP="00FE6451">
    <w:pPr>
      <w:pStyle w:val="Fuzeile"/>
      <w:tabs>
        <w:tab w:val="clear" w:pos="9072"/>
        <w:tab w:val="right" w:pos="9498"/>
      </w:tabs>
      <w:ind w:right="-992"/>
      <w:jc w:val="right"/>
      <w:rPr>
        <w:sz w:val="16"/>
        <w:szCs w:val="16"/>
      </w:rPr>
    </w:pPr>
    <w:r>
      <w:rPr>
        <w:color w:val="A6A6A6" w:themeColor="background1" w:themeShade="A6"/>
        <w:sz w:val="16"/>
        <w:szCs w:val="16"/>
      </w:rPr>
      <w:t xml:space="preserve">Berlin, den </w:t>
    </w:r>
    <w:r>
      <w:rPr>
        <w:color w:val="A6A6A6" w:themeColor="background1" w:themeShade="A6"/>
        <w:sz w:val="16"/>
        <w:szCs w:val="16"/>
      </w:rPr>
      <w:fldChar w:fldCharType="begin"/>
    </w:r>
    <w:r>
      <w:rPr>
        <w:color w:val="A6A6A6" w:themeColor="background1" w:themeShade="A6"/>
        <w:sz w:val="16"/>
        <w:szCs w:val="16"/>
      </w:rPr>
      <w:instrText xml:space="preserve"> CREATEDATE  \@ "d. MMMM yyyy"  \* MERGEFORMAT </w:instrText>
    </w:r>
    <w:r>
      <w:rPr>
        <w:color w:val="A6A6A6" w:themeColor="background1" w:themeShade="A6"/>
        <w:sz w:val="16"/>
        <w:szCs w:val="16"/>
      </w:rPr>
      <w:fldChar w:fldCharType="separate"/>
    </w:r>
    <w:r w:rsidR="00FA3582">
      <w:rPr>
        <w:noProof/>
        <w:color w:val="A6A6A6" w:themeColor="background1" w:themeShade="A6"/>
        <w:sz w:val="16"/>
        <w:szCs w:val="16"/>
      </w:rPr>
      <w:t>19. September 2016</w:t>
    </w:r>
    <w:r>
      <w:rPr>
        <w:color w:val="A6A6A6" w:themeColor="background1" w:themeShade="A6"/>
        <w:sz w:val="16"/>
        <w:szCs w:val="16"/>
      </w:rPr>
      <w:fldChar w:fldCharType="end"/>
    </w:r>
    <w:r>
      <w:rPr>
        <w:noProof/>
        <w:lang w:eastAsia="de-DE"/>
      </w:rPr>
      <w:drawing>
        <wp:anchor distT="0" distB="0" distL="114300" distR="114300" simplePos="0" relativeHeight="251664384" behindDoc="0" locked="0" layoutInCell="1" allowOverlap="1" wp14:anchorId="18B17EE4" wp14:editId="6C5DB875">
          <wp:simplePos x="0" y="0"/>
          <wp:positionH relativeFrom="margin">
            <wp:posOffset>-774065</wp:posOffset>
          </wp:positionH>
          <wp:positionV relativeFrom="paragraph">
            <wp:posOffset>-201724</wp:posOffset>
          </wp:positionV>
          <wp:extent cx="860400" cy="608400"/>
          <wp:effectExtent l="0" t="0" r="0" b="0"/>
          <wp:wrapNone/>
          <wp:docPr id="294" name="Grafik 2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nge\Desktop\BMBF_RGB_Gef_S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412C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7A5338" wp14:editId="09D768C8">
              <wp:simplePos x="0" y="0"/>
              <wp:positionH relativeFrom="column">
                <wp:posOffset>1389380</wp:posOffset>
              </wp:positionH>
              <wp:positionV relativeFrom="paragraph">
                <wp:posOffset>-2032000</wp:posOffset>
              </wp:positionV>
              <wp:extent cx="18000" cy="3959860"/>
              <wp:effectExtent l="0" t="1971040" r="1954530" b="0"/>
              <wp:wrapNone/>
              <wp:docPr id="257" name="Rechtec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3959860"/>
                      </a:xfrm>
                      <a:prstGeom prst="rect">
                        <a:avLst/>
                      </a:prstGeom>
                      <a:solidFill>
                        <a:srgbClr val="CACAC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4B20A" id="Rechteck 10" o:spid="_x0000_s1026" style="position:absolute;margin-left:109.4pt;margin-top:-160pt;width:1.4pt;height:311.8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" fillcolor="#cacaca" stroked="f" strokeweight="1pt"/>
          </w:pict>
        </mc:Fallback>
      </mc:AlternateContent>
    </w:r>
    <w:r w:rsidRPr="004B412C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DB878A" wp14:editId="2BEB8C88">
              <wp:simplePos x="0" y="0"/>
              <wp:positionH relativeFrom="column">
                <wp:posOffset>5782628</wp:posOffset>
              </wp:positionH>
              <wp:positionV relativeFrom="paragraph">
                <wp:posOffset>-410528</wp:posOffset>
              </wp:positionV>
              <wp:extent cx="18000" cy="719455"/>
              <wp:effectExtent l="0" t="350838" r="336233" b="0"/>
              <wp:wrapNone/>
              <wp:docPr id="258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719455"/>
                      </a:xfrm>
                      <a:prstGeom prst="rect">
                        <a:avLst/>
                      </a:prstGeom>
                      <a:solidFill>
                        <a:srgbClr val="BABCB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F8558D" id="Rechteck 11" o:spid="_x0000_s1026" style="position:absolute;margin-left:455.35pt;margin-top:-32.35pt;width:1.4pt;height:56.6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" fillcolor="#babcbd" stroked="f" strokeweight="1pt"/>
          </w:pict>
        </mc:Fallback>
      </mc:AlternateContent>
    </w:r>
    <w:r w:rsidRPr="004B412C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7AF741" wp14:editId="366C34C8">
              <wp:simplePos x="0" y="0"/>
              <wp:positionH relativeFrom="column">
                <wp:posOffset>4859338</wp:posOffset>
              </wp:positionH>
              <wp:positionV relativeFrom="paragraph">
                <wp:posOffset>-409258</wp:posOffset>
              </wp:positionV>
              <wp:extent cx="18000" cy="719455"/>
              <wp:effectExtent l="0" t="350838" r="336233" b="0"/>
              <wp:wrapNone/>
              <wp:docPr id="259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719455"/>
                      </a:xfrm>
                      <a:prstGeom prst="rect">
                        <a:avLst/>
                      </a:prstGeom>
                      <a:solidFill>
                        <a:srgbClr val="00427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5F196C" id="Rechteck 12" o:spid="_x0000_s1026" style="position:absolute;margin-left:382.65pt;margin-top:-32.25pt;width:1.4pt;height:56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" fillcolor="#004274" stroked="f" strokeweight="1pt"/>
          </w:pict>
        </mc:Fallback>
      </mc:AlternateContent>
    </w:r>
    <w:r w:rsidRPr="004B412C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31B106" wp14:editId="3D612140">
              <wp:simplePos x="0" y="0"/>
              <wp:positionH relativeFrom="column">
                <wp:posOffset>3941128</wp:posOffset>
              </wp:positionH>
              <wp:positionV relativeFrom="paragraph">
                <wp:posOffset>-409258</wp:posOffset>
              </wp:positionV>
              <wp:extent cx="18000" cy="719455"/>
              <wp:effectExtent l="0" t="350838" r="336233" b="0"/>
              <wp:wrapNone/>
              <wp:docPr id="260" name="Rechtec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000" cy="719455"/>
                      </a:xfrm>
                      <a:prstGeom prst="rect">
                        <a:avLst/>
                      </a:prstGeom>
                      <a:solidFill>
                        <a:srgbClr val="CB071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D3CBC" id="Rechteck 13" o:spid="_x0000_s1026" style="position:absolute;margin-left:310.35pt;margin-top:-32.25pt;width:1.4pt;height:56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" fillcolor="#cb0715" stroked="f" strokeweight="1pt"/>
          </w:pict>
        </mc:Fallback>
      </mc:AlternateContent>
    </w:r>
    <w:r>
      <w:rPr>
        <w:color w:val="A6A6A6" w:themeColor="background1" w:themeShade="A6"/>
        <w:sz w:val="16"/>
        <w:szCs w:val="16"/>
      </w:rPr>
      <w:t xml:space="preserve">, </w:t>
    </w:r>
    <w:r w:rsidRPr="004B412C">
      <w:rPr>
        <w:color w:val="A6A6A6" w:themeColor="background1" w:themeShade="A6"/>
        <w:sz w:val="16"/>
        <w:szCs w:val="16"/>
      </w:rPr>
      <w:t xml:space="preserve">Seite </w:t>
    </w:r>
    <w:r w:rsidRPr="004B412C">
      <w:rPr>
        <w:color w:val="A6A6A6" w:themeColor="background1" w:themeShade="A6"/>
        <w:sz w:val="16"/>
        <w:szCs w:val="16"/>
      </w:rPr>
      <w:fldChar w:fldCharType="begin"/>
    </w:r>
    <w:r w:rsidRPr="004B412C">
      <w:rPr>
        <w:color w:val="A6A6A6" w:themeColor="background1" w:themeShade="A6"/>
        <w:sz w:val="16"/>
        <w:szCs w:val="16"/>
      </w:rPr>
      <w:instrText>PAGE   \* MERGEFORMAT</w:instrText>
    </w:r>
    <w:r w:rsidRPr="004B412C">
      <w:rPr>
        <w:color w:val="A6A6A6" w:themeColor="background1" w:themeShade="A6"/>
        <w:sz w:val="16"/>
        <w:szCs w:val="16"/>
      </w:rPr>
      <w:fldChar w:fldCharType="separate"/>
    </w:r>
    <w:r>
      <w:rPr>
        <w:noProof/>
        <w:color w:val="A6A6A6" w:themeColor="background1" w:themeShade="A6"/>
        <w:sz w:val="16"/>
        <w:szCs w:val="16"/>
      </w:rPr>
      <w:t>1</w:t>
    </w:r>
    <w:r w:rsidRPr="004B412C">
      <w:rPr>
        <w:color w:val="A6A6A6" w:themeColor="background1" w:themeShade="A6"/>
        <w:sz w:val="16"/>
        <w:szCs w:val="16"/>
      </w:rPr>
      <w:fldChar w:fldCharType="end"/>
    </w:r>
    <w:r w:rsidRPr="004B412C">
      <w:rPr>
        <w:color w:val="A6A6A6" w:themeColor="background1" w:themeShade="A6"/>
        <w:sz w:val="16"/>
        <w:szCs w:val="16"/>
      </w:rPr>
      <w:t>/</w:t>
    </w:r>
    <w:r w:rsidRPr="004B412C">
      <w:rPr>
        <w:color w:val="A6A6A6" w:themeColor="background1" w:themeShade="A6"/>
        <w:sz w:val="16"/>
        <w:szCs w:val="16"/>
      </w:rPr>
      <w:fldChar w:fldCharType="begin"/>
    </w:r>
    <w:r w:rsidRPr="004B412C">
      <w:rPr>
        <w:color w:val="A6A6A6" w:themeColor="background1" w:themeShade="A6"/>
        <w:sz w:val="16"/>
        <w:szCs w:val="16"/>
      </w:rPr>
      <w:instrText xml:space="preserve"> NUMPAGES  \* Arabic  \* MERGEFORMAT </w:instrText>
    </w:r>
    <w:r w:rsidRPr="004B412C">
      <w:rPr>
        <w:color w:val="A6A6A6" w:themeColor="background1" w:themeShade="A6"/>
        <w:sz w:val="16"/>
        <w:szCs w:val="16"/>
      </w:rPr>
      <w:fldChar w:fldCharType="separate"/>
    </w:r>
    <w:r w:rsidR="00FA3582">
      <w:rPr>
        <w:noProof/>
        <w:color w:val="A6A6A6" w:themeColor="background1" w:themeShade="A6"/>
        <w:sz w:val="16"/>
        <w:szCs w:val="16"/>
      </w:rPr>
      <w:t>31</w:t>
    </w:r>
    <w:r w:rsidRPr="004B412C">
      <w:rPr>
        <w:color w:val="A6A6A6" w:themeColor="background1" w:themeShade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762" w:rsidRDefault="004A0762">
      <w:pPr>
        <w:spacing w:after="0" w:line="240" w:lineRule="auto"/>
      </w:pPr>
      <w:r>
        <w:separator/>
      </w:r>
    </w:p>
  </w:footnote>
  <w:footnote w:type="continuationSeparator" w:id="0">
    <w:p w:rsidR="004A0762" w:rsidRDefault="004A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762" w:rsidRDefault="004A0762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17DB974" wp14:editId="2F407E65">
              <wp:simplePos x="0" y="0"/>
              <wp:positionH relativeFrom="page">
                <wp:posOffset>176530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B6C39" id="Line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421pt" to="22.4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" strokecolor="#a5a5a5 [2092]" strokeweight=".25pt"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83DA7B4" wp14:editId="50579B60">
              <wp:simplePos x="0" y="0"/>
              <wp:positionH relativeFrom="page">
                <wp:posOffset>176530</wp:posOffset>
              </wp:positionH>
              <wp:positionV relativeFrom="page">
                <wp:posOffset>3780790</wp:posOffset>
              </wp:positionV>
              <wp:extent cx="108000" cy="0"/>
              <wp:effectExtent l="0" t="0" r="2540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54072" id="Line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297.7pt" to="22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" strokecolor="#a5a5a5 [2092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C7B30"/>
    <w:multiLevelType w:val="hybridMultilevel"/>
    <w:tmpl w:val="070EE6C2"/>
    <w:lvl w:ilvl="0" w:tplc="E9E44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C72"/>
    <w:multiLevelType w:val="hybridMultilevel"/>
    <w:tmpl w:val="7DAA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7925"/>
    <w:multiLevelType w:val="hybridMultilevel"/>
    <w:tmpl w:val="83C4582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C3F51"/>
    <w:multiLevelType w:val="hybridMultilevel"/>
    <w:tmpl w:val="ADEA5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80E96"/>
    <w:multiLevelType w:val="hybridMultilevel"/>
    <w:tmpl w:val="9FF4CB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2C47"/>
    <w:multiLevelType w:val="hybridMultilevel"/>
    <w:tmpl w:val="8E62D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516F"/>
    <w:multiLevelType w:val="hybridMultilevel"/>
    <w:tmpl w:val="CCF0B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E0F48"/>
    <w:multiLevelType w:val="hybridMultilevel"/>
    <w:tmpl w:val="D1DC8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5205"/>
    <w:multiLevelType w:val="hybridMultilevel"/>
    <w:tmpl w:val="913043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556D9"/>
    <w:multiLevelType w:val="hybridMultilevel"/>
    <w:tmpl w:val="A91E8A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462CE"/>
    <w:multiLevelType w:val="hybridMultilevel"/>
    <w:tmpl w:val="AB5EE268"/>
    <w:lvl w:ilvl="0" w:tplc="DABE5AF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D2ED6"/>
    <w:multiLevelType w:val="hybridMultilevel"/>
    <w:tmpl w:val="1FDEC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A5E08"/>
    <w:multiLevelType w:val="hybridMultilevel"/>
    <w:tmpl w:val="B6C2DB8E"/>
    <w:lvl w:ilvl="0" w:tplc="01B4D6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D3"/>
    <w:rsid w:val="000045BB"/>
    <w:rsid w:val="00004FE0"/>
    <w:rsid w:val="000057CB"/>
    <w:rsid w:val="00010C8C"/>
    <w:rsid w:val="0001305E"/>
    <w:rsid w:val="00013E8A"/>
    <w:rsid w:val="000142AD"/>
    <w:rsid w:val="00035C14"/>
    <w:rsid w:val="00044A28"/>
    <w:rsid w:val="0006124A"/>
    <w:rsid w:val="000668D4"/>
    <w:rsid w:val="0007291B"/>
    <w:rsid w:val="00074758"/>
    <w:rsid w:val="00080A31"/>
    <w:rsid w:val="00097DA8"/>
    <w:rsid w:val="000A3839"/>
    <w:rsid w:val="000C13D5"/>
    <w:rsid w:val="000D45F3"/>
    <w:rsid w:val="000D7B79"/>
    <w:rsid w:val="000F1B12"/>
    <w:rsid w:val="000F4BA3"/>
    <w:rsid w:val="000F687C"/>
    <w:rsid w:val="001113DD"/>
    <w:rsid w:val="001124EA"/>
    <w:rsid w:val="001312A8"/>
    <w:rsid w:val="00145332"/>
    <w:rsid w:val="00151E93"/>
    <w:rsid w:val="001521E2"/>
    <w:rsid w:val="00164427"/>
    <w:rsid w:val="00167618"/>
    <w:rsid w:val="00172270"/>
    <w:rsid w:val="0018313C"/>
    <w:rsid w:val="001A1199"/>
    <w:rsid w:val="001C1066"/>
    <w:rsid w:val="001D74F9"/>
    <w:rsid w:val="001E0AF9"/>
    <w:rsid w:val="001E5737"/>
    <w:rsid w:val="001F0D2C"/>
    <w:rsid w:val="00200B0C"/>
    <w:rsid w:val="00201DF8"/>
    <w:rsid w:val="00205699"/>
    <w:rsid w:val="00213080"/>
    <w:rsid w:val="00223329"/>
    <w:rsid w:val="0022530E"/>
    <w:rsid w:val="00227C12"/>
    <w:rsid w:val="00234C73"/>
    <w:rsid w:val="00234D77"/>
    <w:rsid w:val="00244864"/>
    <w:rsid w:val="00251FFA"/>
    <w:rsid w:val="002525CF"/>
    <w:rsid w:val="002624C3"/>
    <w:rsid w:val="00270048"/>
    <w:rsid w:val="00270A99"/>
    <w:rsid w:val="00273FB2"/>
    <w:rsid w:val="00282B38"/>
    <w:rsid w:val="002876E5"/>
    <w:rsid w:val="002A7868"/>
    <w:rsid w:val="002A7912"/>
    <w:rsid w:val="002B7538"/>
    <w:rsid w:val="002C36D4"/>
    <w:rsid w:val="002F3094"/>
    <w:rsid w:val="00301784"/>
    <w:rsid w:val="00303190"/>
    <w:rsid w:val="00320C50"/>
    <w:rsid w:val="00343EA4"/>
    <w:rsid w:val="00346B74"/>
    <w:rsid w:val="00351800"/>
    <w:rsid w:val="00352A5A"/>
    <w:rsid w:val="00362B45"/>
    <w:rsid w:val="00373A8F"/>
    <w:rsid w:val="0037467D"/>
    <w:rsid w:val="0037758E"/>
    <w:rsid w:val="0039661D"/>
    <w:rsid w:val="003A32C3"/>
    <w:rsid w:val="003B1955"/>
    <w:rsid w:val="003B59D3"/>
    <w:rsid w:val="003D71F9"/>
    <w:rsid w:val="003E3EBC"/>
    <w:rsid w:val="003E6568"/>
    <w:rsid w:val="003E6B3C"/>
    <w:rsid w:val="004048C8"/>
    <w:rsid w:val="0041071B"/>
    <w:rsid w:val="004178D2"/>
    <w:rsid w:val="004258AB"/>
    <w:rsid w:val="00431176"/>
    <w:rsid w:val="0043303B"/>
    <w:rsid w:val="00433CB8"/>
    <w:rsid w:val="00434ED6"/>
    <w:rsid w:val="00444BA5"/>
    <w:rsid w:val="00446C0A"/>
    <w:rsid w:val="00464505"/>
    <w:rsid w:val="00464C74"/>
    <w:rsid w:val="00475BE1"/>
    <w:rsid w:val="00491702"/>
    <w:rsid w:val="00493FE7"/>
    <w:rsid w:val="004A0762"/>
    <w:rsid w:val="004A3018"/>
    <w:rsid w:val="004B412C"/>
    <w:rsid w:val="004C560F"/>
    <w:rsid w:val="004C5656"/>
    <w:rsid w:val="004D3DBD"/>
    <w:rsid w:val="004D7A4B"/>
    <w:rsid w:val="004E0A18"/>
    <w:rsid w:val="004E414F"/>
    <w:rsid w:val="004E5946"/>
    <w:rsid w:val="004F432F"/>
    <w:rsid w:val="004F5CB5"/>
    <w:rsid w:val="005172CD"/>
    <w:rsid w:val="00520347"/>
    <w:rsid w:val="005279C0"/>
    <w:rsid w:val="00532308"/>
    <w:rsid w:val="00533190"/>
    <w:rsid w:val="005535F3"/>
    <w:rsid w:val="00577F40"/>
    <w:rsid w:val="00580680"/>
    <w:rsid w:val="00585E58"/>
    <w:rsid w:val="0059001F"/>
    <w:rsid w:val="00595CE8"/>
    <w:rsid w:val="005A0ECC"/>
    <w:rsid w:val="005B4DBD"/>
    <w:rsid w:val="005C0603"/>
    <w:rsid w:val="005C7CA6"/>
    <w:rsid w:val="005D3360"/>
    <w:rsid w:val="005E0DFA"/>
    <w:rsid w:val="005E4191"/>
    <w:rsid w:val="005E432F"/>
    <w:rsid w:val="005E63BF"/>
    <w:rsid w:val="005E719C"/>
    <w:rsid w:val="005F339F"/>
    <w:rsid w:val="005F6D76"/>
    <w:rsid w:val="00603C47"/>
    <w:rsid w:val="0061083A"/>
    <w:rsid w:val="00630637"/>
    <w:rsid w:val="006336BC"/>
    <w:rsid w:val="00634FD1"/>
    <w:rsid w:val="0064677B"/>
    <w:rsid w:val="00650A0A"/>
    <w:rsid w:val="006542B0"/>
    <w:rsid w:val="00657D21"/>
    <w:rsid w:val="00665883"/>
    <w:rsid w:val="00685D68"/>
    <w:rsid w:val="0068787E"/>
    <w:rsid w:val="006A4807"/>
    <w:rsid w:val="006A4E71"/>
    <w:rsid w:val="006F0801"/>
    <w:rsid w:val="006F124A"/>
    <w:rsid w:val="006F2BFE"/>
    <w:rsid w:val="00703D5E"/>
    <w:rsid w:val="007125D1"/>
    <w:rsid w:val="00712B12"/>
    <w:rsid w:val="007216B0"/>
    <w:rsid w:val="00722BAD"/>
    <w:rsid w:val="00723B07"/>
    <w:rsid w:val="00733900"/>
    <w:rsid w:val="00733C02"/>
    <w:rsid w:val="007368F4"/>
    <w:rsid w:val="00760E1F"/>
    <w:rsid w:val="007633C6"/>
    <w:rsid w:val="00773A97"/>
    <w:rsid w:val="00797F73"/>
    <w:rsid w:val="007A2026"/>
    <w:rsid w:val="007A72C4"/>
    <w:rsid w:val="007A7727"/>
    <w:rsid w:val="007B0C31"/>
    <w:rsid w:val="007B29B9"/>
    <w:rsid w:val="007B3F9A"/>
    <w:rsid w:val="007C0B1C"/>
    <w:rsid w:val="007C13AD"/>
    <w:rsid w:val="007C5DE6"/>
    <w:rsid w:val="007D2167"/>
    <w:rsid w:val="007E5113"/>
    <w:rsid w:val="00803381"/>
    <w:rsid w:val="00806774"/>
    <w:rsid w:val="00806F68"/>
    <w:rsid w:val="008117FD"/>
    <w:rsid w:val="008132A3"/>
    <w:rsid w:val="00822423"/>
    <w:rsid w:val="00832F26"/>
    <w:rsid w:val="00844A71"/>
    <w:rsid w:val="00846170"/>
    <w:rsid w:val="00846311"/>
    <w:rsid w:val="0086740E"/>
    <w:rsid w:val="00872690"/>
    <w:rsid w:val="0088441A"/>
    <w:rsid w:val="008A1BEB"/>
    <w:rsid w:val="008A272E"/>
    <w:rsid w:val="008A4F61"/>
    <w:rsid w:val="008C4341"/>
    <w:rsid w:val="008C4579"/>
    <w:rsid w:val="008E5F3D"/>
    <w:rsid w:val="008F42C2"/>
    <w:rsid w:val="00901049"/>
    <w:rsid w:val="00907D7F"/>
    <w:rsid w:val="009102C5"/>
    <w:rsid w:val="00911CA8"/>
    <w:rsid w:val="00913200"/>
    <w:rsid w:val="009230D4"/>
    <w:rsid w:val="009309ED"/>
    <w:rsid w:val="00937F8F"/>
    <w:rsid w:val="00942533"/>
    <w:rsid w:val="009468D7"/>
    <w:rsid w:val="0095007C"/>
    <w:rsid w:val="009526A9"/>
    <w:rsid w:val="00982537"/>
    <w:rsid w:val="00985B89"/>
    <w:rsid w:val="009866B3"/>
    <w:rsid w:val="00990BD4"/>
    <w:rsid w:val="009964CC"/>
    <w:rsid w:val="009A0AD8"/>
    <w:rsid w:val="009A14FC"/>
    <w:rsid w:val="009D58FB"/>
    <w:rsid w:val="009D7C07"/>
    <w:rsid w:val="009E270C"/>
    <w:rsid w:val="009F5439"/>
    <w:rsid w:val="00A05968"/>
    <w:rsid w:val="00A105C2"/>
    <w:rsid w:val="00A14C43"/>
    <w:rsid w:val="00A161B8"/>
    <w:rsid w:val="00A25C32"/>
    <w:rsid w:val="00A30D7F"/>
    <w:rsid w:val="00A44916"/>
    <w:rsid w:val="00A44F33"/>
    <w:rsid w:val="00A6209E"/>
    <w:rsid w:val="00A65671"/>
    <w:rsid w:val="00A90508"/>
    <w:rsid w:val="00AA2EBB"/>
    <w:rsid w:val="00AA61E8"/>
    <w:rsid w:val="00AC6691"/>
    <w:rsid w:val="00AF4432"/>
    <w:rsid w:val="00AF4F5F"/>
    <w:rsid w:val="00B063E0"/>
    <w:rsid w:val="00B12B1E"/>
    <w:rsid w:val="00B15891"/>
    <w:rsid w:val="00B1600F"/>
    <w:rsid w:val="00B27101"/>
    <w:rsid w:val="00B34CA1"/>
    <w:rsid w:val="00B359FA"/>
    <w:rsid w:val="00B41A07"/>
    <w:rsid w:val="00B60B3D"/>
    <w:rsid w:val="00B66268"/>
    <w:rsid w:val="00B6756E"/>
    <w:rsid w:val="00B747E0"/>
    <w:rsid w:val="00B75E5F"/>
    <w:rsid w:val="00B803B8"/>
    <w:rsid w:val="00B81221"/>
    <w:rsid w:val="00B82F24"/>
    <w:rsid w:val="00B90CC8"/>
    <w:rsid w:val="00BB111C"/>
    <w:rsid w:val="00BB42A7"/>
    <w:rsid w:val="00BB4AD9"/>
    <w:rsid w:val="00BC3C61"/>
    <w:rsid w:val="00BC6F72"/>
    <w:rsid w:val="00BC72BA"/>
    <w:rsid w:val="00BE17FC"/>
    <w:rsid w:val="00BE5FD8"/>
    <w:rsid w:val="00BE7E37"/>
    <w:rsid w:val="00BF1E41"/>
    <w:rsid w:val="00C02D7A"/>
    <w:rsid w:val="00C06377"/>
    <w:rsid w:val="00C21D48"/>
    <w:rsid w:val="00C31AFB"/>
    <w:rsid w:val="00C3344F"/>
    <w:rsid w:val="00C40ED5"/>
    <w:rsid w:val="00C47B20"/>
    <w:rsid w:val="00C53354"/>
    <w:rsid w:val="00C5663B"/>
    <w:rsid w:val="00C774F2"/>
    <w:rsid w:val="00C8299C"/>
    <w:rsid w:val="00C90FFB"/>
    <w:rsid w:val="00CA1873"/>
    <w:rsid w:val="00CA2FC7"/>
    <w:rsid w:val="00CB7A23"/>
    <w:rsid w:val="00CC2077"/>
    <w:rsid w:val="00CC3AF4"/>
    <w:rsid w:val="00CD2622"/>
    <w:rsid w:val="00CD3FB8"/>
    <w:rsid w:val="00CE033F"/>
    <w:rsid w:val="00CE2380"/>
    <w:rsid w:val="00CE2941"/>
    <w:rsid w:val="00CE5598"/>
    <w:rsid w:val="00CF1138"/>
    <w:rsid w:val="00CF6720"/>
    <w:rsid w:val="00CF693E"/>
    <w:rsid w:val="00D0600E"/>
    <w:rsid w:val="00D06955"/>
    <w:rsid w:val="00D56B3E"/>
    <w:rsid w:val="00D733C3"/>
    <w:rsid w:val="00D8496C"/>
    <w:rsid w:val="00D94CDD"/>
    <w:rsid w:val="00DF236C"/>
    <w:rsid w:val="00E04CDC"/>
    <w:rsid w:val="00E2022E"/>
    <w:rsid w:val="00E21EF2"/>
    <w:rsid w:val="00E36DA6"/>
    <w:rsid w:val="00E37A8A"/>
    <w:rsid w:val="00E66666"/>
    <w:rsid w:val="00E8480C"/>
    <w:rsid w:val="00E91CC7"/>
    <w:rsid w:val="00E92284"/>
    <w:rsid w:val="00EA4957"/>
    <w:rsid w:val="00EB0655"/>
    <w:rsid w:val="00EB239A"/>
    <w:rsid w:val="00EB3F88"/>
    <w:rsid w:val="00ED1447"/>
    <w:rsid w:val="00ED2B41"/>
    <w:rsid w:val="00EE1FD9"/>
    <w:rsid w:val="00EE4603"/>
    <w:rsid w:val="00F076E0"/>
    <w:rsid w:val="00F1099A"/>
    <w:rsid w:val="00F174EF"/>
    <w:rsid w:val="00F338B7"/>
    <w:rsid w:val="00F41334"/>
    <w:rsid w:val="00F53DFB"/>
    <w:rsid w:val="00F54932"/>
    <w:rsid w:val="00F56C11"/>
    <w:rsid w:val="00F63302"/>
    <w:rsid w:val="00FA3582"/>
    <w:rsid w:val="00FC5C16"/>
    <w:rsid w:val="00FC6E57"/>
    <w:rsid w:val="00FE0791"/>
    <w:rsid w:val="00FE6451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5:docId w15:val="{ACF2CCB3-FA13-49BB-B44E-3F59EE7A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59D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6170"/>
    <w:pPr>
      <w:keepNext/>
      <w:keepLines/>
      <w:spacing w:before="240" w:after="0"/>
      <w:outlineLvl w:val="0"/>
    </w:pPr>
    <w:rPr>
      <w:rFonts w:eastAsiaTheme="majorEastAsia" w:cstheme="majorBidi"/>
      <w:color w:val="A6A6A6" w:themeColor="background1" w:themeShade="A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9D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427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6170"/>
    <w:pPr>
      <w:keepNext/>
      <w:keepLines/>
      <w:spacing w:before="40" w:after="0"/>
      <w:outlineLvl w:val="2"/>
    </w:pPr>
    <w:rPr>
      <w:rFonts w:eastAsiaTheme="majorEastAsia" w:cstheme="majorBidi"/>
      <w:color w:val="CB071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73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6170"/>
    <w:rPr>
      <w:rFonts w:ascii="Franklin Gothic Book" w:eastAsiaTheme="majorEastAsia" w:hAnsi="Franklin Gothic Book" w:cstheme="majorBidi"/>
      <w:color w:val="A6A6A6" w:themeColor="background1" w:themeShade="A6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9D3"/>
    <w:rPr>
      <w:rFonts w:eastAsiaTheme="majorEastAsia" w:cstheme="majorBidi"/>
      <w:color w:val="004274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6170"/>
    <w:rPr>
      <w:rFonts w:ascii="Franklin Gothic Book" w:eastAsiaTheme="majorEastAsia" w:hAnsi="Franklin Gothic Book" w:cstheme="majorBidi"/>
      <w:color w:val="CB0715"/>
      <w:sz w:val="24"/>
      <w:szCs w:val="24"/>
    </w:rPr>
  </w:style>
  <w:style w:type="character" w:customStyle="1" w:styleId="Datum">
    <w:name w:val="_Datum"/>
    <w:basedOn w:val="Absatz-Standardschriftart"/>
    <w:rsid w:val="0064677B"/>
    <w:rPr>
      <w:rFonts w:ascii="Arial" w:hAnsi="Arial"/>
      <w:sz w:val="20"/>
      <w:szCs w:val="20"/>
      <w:lang w:val="de-DE"/>
    </w:rPr>
  </w:style>
  <w:style w:type="paragraph" w:customStyle="1" w:styleId="Betreff">
    <w:name w:val="_Betreff"/>
    <w:basedOn w:val="Standard"/>
    <w:rsid w:val="0064677B"/>
    <w:pPr>
      <w:framePr w:w="7150" w:h="482" w:vSpace="482" w:wrap="around" w:vAnchor="page" w:hAnchor="text" w:y="5955" w:anchorLock="1"/>
      <w:spacing w:after="0" w:line="240" w:lineRule="atLeast"/>
    </w:pPr>
    <w:rPr>
      <w:rFonts w:eastAsia="Times New Roman" w:cs="Times New Roman"/>
      <w:b/>
      <w:kern w:val="1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64677B"/>
    <w:rPr>
      <w:b/>
      <w:bCs/>
    </w:rPr>
  </w:style>
  <w:style w:type="paragraph" w:customStyle="1" w:styleId="AllgemeineDaten">
    <w:name w:val="_Allgemeine Daten"/>
    <w:basedOn w:val="Standard"/>
    <w:semiHidden/>
    <w:rsid w:val="0064677B"/>
    <w:pPr>
      <w:framePr w:w="7620" w:h="1134" w:hRule="exact" w:wrap="around" w:vAnchor="page" w:hAnchor="text" w:y="3460"/>
      <w:spacing w:after="0" w:line="240" w:lineRule="atLeast"/>
    </w:pPr>
    <w:rPr>
      <w:rFonts w:eastAsia="Times New Roman" w:cs="Times New Roman"/>
      <w:kern w:val="1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4677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677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6467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4677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4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64677B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46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7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46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77B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22332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E511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511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5113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511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5113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1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113"/>
    <w:rPr>
      <w:rFonts w:ascii="Lucida Grande" w:hAnsi="Lucida Grande" w:cs="Lucida Grande"/>
      <w:sz w:val="18"/>
      <w:szCs w:val="18"/>
    </w:rPr>
  </w:style>
  <w:style w:type="paragraph" w:customStyle="1" w:styleId="Firmendaten">
    <w:name w:val="_Firmendaten"/>
    <w:basedOn w:val="Kopfzeile"/>
    <w:rsid w:val="00273FB2"/>
    <w:pPr>
      <w:framePr w:w="1985" w:wrap="around" w:vAnchor="page" w:hAnchor="page" w:x="9368" w:y="6204" w:anchorLock="1"/>
      <w:spacing w:line="240" w:lineRule="atLeast"/>
      <w:jc w:val="left"/>
    </w:pPr>
    <w:rPr>
      <w:rFonts w:ascii="Arial" w:eastAsia="Times New Roman" w:hAnsi="Arial" w:cs="Times New Roman"/>
      <w:kern w:val="10"/>
      <w:sz w:val="16"/>
      <w:szCs w:val="20"/>
      <w:lang w:eastAsia="de-DE"/>
    </w:rPr>
  </w:style>
  <w:style w:type="paragraph" w:customStyle="1" w:styleId="Absenderzeile">
    <w:name w:val="_Absenderzeile"/>
    <w:basedOn w:val="Kopfzeile"/>
    <w:rsid w:val="00273FB2"/>
    <w:pPr>
      <w:framePr w:w="4536" w:h="238" w:hRule="exact" w:wrap="around" w:vAnchor="page" w:hAnchor="page" w:x="1367" w:y="2575" w:anchorLock="1"/>
      <w:spacing w:line="240" w:lineRule="atLeast"/>
      <w:jc w:val="left"/>
    </w:pPr>
    <w:rPr>
      <w:rFonts w:ascii="Arial" w:eastAsia="Times New Roman" w:hAnsi="Arial" w:cs="Times New Roman"/>
      <w:kern w:val="10"/>
      <w:sz w:val="13"/>
      <w:szCs w:val="13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733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ge\Google%20Drive\Dokumente\Formatvorlagen\PGuard_Allge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97E156C9F7674E91B0DC3BD92B5D00" ma:contentTypeVersion="2" ma:contentTypeDescription="Ein neues Dokument erstellen." ma:contentTypeScope="" ma:versionID="17b91cd229fd36ac86cab52b44a25c61">
  <xsd:schema xmlns:xsd="http://www.w3.org/2001/XMLSchema" xmlns:xs="http://www.w3.org/2001/XMLSchema" xmlns:p="http://schemas.microsoft.com/office/2006/metadata/properties" xmlns:ns2="21e3d0bd-ed8f-42c5-9612-9e3ae83b60ca" targetNamespace="http://schemas.microsoft.com/office/2006/metadata/properties" ma:root="true" ma:fieldsID="1dd63de2bd10295ec8b4482a9873ba37" ns2:_="">
    <xsd:import namespace="21e3d0bd-ed8f-42c5-9612-9e3ae83b60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3d0bd-ed8f-42c5-9612-9e3ae83b6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F4B73-69FB-4B84-B55B-0843257F1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3d0bd-ed8f-42c5-9612-9e3ae83b6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8AA2B-D97B-41DE-BF43-ACD30739721B}">
  <ds:schemaRefs>
    <ds:schemaRef ds:uri="21e3d0bd-ed8f-42c5-9612-9e3ae83b60ca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DAD588E-7DE7-4C05-8A5D-730A50F3D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PGuard_Allgemein</Template>
  <TotalTime>0</TotalTime>
  <Pages>31</Pages>
  <Words>2674</Words>
  <Characters>16853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Ingenrieth</dc:creator>
  <cp:lastModifiedBy>Sascha Ludwig</cp:lastModifiedBy>
  <cp:revision>182</cp:revision>
  <cp:lastPrinted>2017-11-08T10:19:00Z</cp:lastPrinted>
  <dcterms:created xsi:type="dcterms:W3CDTF">2016-09-19T13:30:00Z</dcterms:created>
  <dcterms:modified xsi:type="dcterms:W3CDTF">2017-11-08T10:22:00Z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0x0101009D97E156C9F7674E91B0DC3BD92B5D00</vt:lpwstr>
  </property>
</Properties>
</file>